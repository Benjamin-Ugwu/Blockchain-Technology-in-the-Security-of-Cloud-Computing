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E05" w:rsidRPr="00650A11" w:rsidRDefault="005B3FED" w:rsidP="00F41B45">
      <w:pPr>
        <w:ind w:firstLine="0"/>
        <w:jc w:val="center"/>
      </w:pPr>
      <w:r w:rsidRPr="00650A11">
        <w:t>THE PLACE OF</w:t>
      </w:r>
    </w:p>
    <w:p w:rsidR="00FE4E05" w:rsidRPr="00650A11" w:rsidRDefault="00CC5511" w:rsidP="00F41B45">
      <w:pPr>
        <w:ind w:firstLine="0"/>
        <w:jc w:val="center"/>
      </w:pPr>
      <w:r w:rsidRPr="00650A11">
        <w:t>BLOCKCHAIN</w:t>
      </w:r>
      <w:r w:rsidR="005B3FED" w:rsidRPr="00650A11">
        <w:t xml:space="preserve"> TECHNOLOGY</w:t>
      </w:r>
      <w:r w:rsidR="00A305A5" w:rsidRPr="00650A11">
        <w:t xml:space="preserve"> </w:t>
      </w:r>
      <w:r w:rsidR="005B3FED" w:rsidRPr="00650A11">
        <w:t>IN THE SECURITY OF</w:t>
      </w:r>
    </w:p>
    <w:p w:rsidR="00FE4E05" w:rsidRPr="00650A11" w:rsidRDefault="006741E5" w:rsidP="00F41B45">
      <w:pPr>
        <w:ind w:firstLine="0"/>
        <w:jc w:val="center"/>
      </w:pPr>
      <w:r>
        <w:t>CLOUD</w:t>
      </w:r>
      <w:r w:rsidR="00F065BD" w:rsidRPr="00650A11">
        <w:t xml:space="preserve"> COMPUTING </w:t>
      </w:r>
    </w:p>
    <w:p w:rsidR="00FE4E05" w:rsidRPr="00650A11" w:rsidRDefault="00FE4E05" w:rsidP="00F41B45">
      <w:pPr>
        <w:ind w:firstLine="0"/>
        <w:jc w:val="center"/>
      </w:pPr>
    </w:p>
    <w:p w:rsidR="00FE4E05" w:rsidRPr="00650A11" w:rsidRDefault="00FE4E05" w:rsidP="00F41B45">
      <w:pPr>
        <w:ind w:firstLine="0"/>
        <w:jc w:val="center"/>
      </w:pPr>
    </w:p>
    <w:p w:rsidR="00ED7118" w:rsidRPr="00650A11" w:rsidRDefault="00ED7118" w:rsidP="00F41B45">
      <w:pPr>
        <w:spacing w:line="240" w:lineRule="auto"/>
        <w:jc w:val="center"/>
      </w:pPr>
      <w:r w:rsidRPr="00650A11">
        <w:t xml:space="preserve">A </w:t>
      </w:r>
      <w:r w:rsidR="005B3FED" w:rsidRPr="00650A11">
        <w:t>Thesis</w:t>
      </w:r>
    </w:p>
    <w:p w:rsidR="00FE4E05" w:rsidRPr="00650A11" w:rsidRDefault="00FE4E05" w:rsidP="00F41B45">
      <w:pPr>
        <w:spacing w:line="240" w:lineRule="auto"/>
        <w:jc w:val="center"/>
      </w:pPr>
    </w:p>
    <w:p w:rsidR="00ED7118" w:rsidRPr="00650A11" w:rsidRDefault="00ED7118" w:rsidP="00F41B45">
      <w:pPr>
        <w:spacing w:line="240" w:lineRule="auto"/>
        <w:jc w:val="center"/>
      </w:pPr>
      <w:r w:rsidRPr="00650A11">
        <w:t>Submitted to the</w:t>
      </w:r>
      <w:r w:rsidR="00AB2F88" w:rsidRPr="00650A11">
        <w:t xml:space="preserve"> Faculty of Information Technology</w:t>
      </w:r>
    </w:p>
    <w:p w:rsidR="00FE4E05" w:rsidRPr="00650A11" w:rsidRDefault="00A305A5" w:rsidP="00F41B45">
      <w:pPr>
        <w:spacing w:line="240" w:lineRule="auto"/>
        <w:jc w:val="center"/>
      </w:pPr>
      <w:r w:rsidRPr="00650A11">
        <w:t>School of Information Technology Atlantis University</w:t>
      </w:r>
    </w:p>
    <w:p w:rsidR="00FE4E05" w:rsidRPr="00650A11" w:rsidRDefault="00FE4E05" w:rsidP="00F41B45">
      <w:pPr>
        <w:spacing w:line="240" w:lineRule="auto"/>
        <w:jc w:val="center"/>
      </w:pPr>
    </w:p>
    <w:p w:rsidR="00FE4E05" w:rsidRPr="00650A11" w:rsidRDefault="00ED7118" w:rsidP="00F41B45">
      <w:pPr>
        <w:spacing w:line="240" w:lineRule="auto"/>
        <w:jc w:val="center"/>
      </w:pPr>
      <w:r w:rsidRPr="00650A11">
        <w:t>In Partial Fulfillment of</w:t>
      </w:r>
    </w:p>
    <w:p w:rsidR="00ED7118" w:rsidRPr="00650A11" w:rsidRDefault="00ED7118" w:rsidP="00F41B45">
      <w:pPr>
        <w:spacing w:line="240" w:lineRule="auto"/>
        <w:jc w:val="center"/>
      </w:pPr>
      <w:r w:rsidRPr="00650A11">
        <w:t>The Requirements for the Degree of</w:t>
      </w:r>
    </w:p>
    <w:p w:rsidR="00FE4E05" w:rsidRPr="00650A11" w:rsidRDefault="00FE4E05" w:rsidP="00F41B45">
      <w:pPr>
        <w:spacing w:line="240" w:lineRule="auto"/>
        <w:jc w:val="center"/>
      </w:pPr>
    </w:p>
    <w:p w:rsidR="00FE4E05" w:rsidRPr="00650A11" w:rsidRDefault="00A305A5" w:rsidP="00F41B45">
      <w:pPr>
        <w:spacing w:line="240" w:lineRule="auto"/>
        <w:jc w:val="center"/>
      </w:pPr>
      <w:r w:rsidRPr="00650A11">
        <w:t>Master of</w:t>
      </w:r>
      <w:r w:rsidR="00732FCE">
        <w:t xml:space="preserve"> Science in</w:t>
      </w:r>
      <w:r w:rsidRPr="00650A11">
        <w:t xml:space="preserve"> Information Technology</w:t>
      </w:r>
    </w:p>
    <w:p w:rsidR="00FE4E05" w:rsidRPr="00650A11" w:rsidRDefault="00FE4E05" w:rsidP="00F41B45">
      <w:pPr>
        <w:jc w:val="center"/>
      </w:pPr>
    </w:p>
    <w:p w:rsidR="00FE4E05" w:rsidRPr="00650A11" w:rsidRDefault="00FE4E05" w:rsidP="00F41B45">
      <w:pPr>
        <w:jc w:val="center"/>
      </w:pPr>
    </w:p>
    <w:p w:rsidR="00ED7118" w:rsidRPr="00650A11" w:rsidRDefault="00ED7118" w:rsidP="00F41B45">
      <w:pPr>
        <w:jc w:val="center"/>
      </w:pPr>
      <w:proofErr w:type="gramStart"/>
      <w:r w:rsidRPr="00650A11">
        <w:t>by</w:t>
      </w:r>
      <w:proofErr w:type="gramEnd"/>
    </w:p>
    <w:p w:rsidR="00ED7118" w:rsidRPr="00650A11" w:rsidRDefault="00A305A5" w:rsidP="00F41B45">
      <w:pPr>
        <w:jc w:val="center"/>
      </w:pPr>
      <w:r w:rsidRPr="00650A11">
        <w:t>Benjamin O</w:t>
      </w:r>
      <w:r w:rsidR="00ED7118" w:rsidRPr="00650A11">
        <w:t xml:space="preserve">. </w:t>
      </w:r>
      <w:proofErr w:type="spellStart"/>
      <w:r w:rsidRPr="00650A11">
        <w:t>Ugwu</w:t>
      </w:r>
      <w:proofErr w:type="spellEnd"/>
    </w:p>
    <w:p w:rsidR="00FE4E05" w:rsidRPr="00650A11" w:rsidRDefault="00A305A5" w:rsidP="00F41B45">
      <w:pPr>
        <w:jc w:val="center"/>
      </w:pPr>
      <w:proofErr w:type="gramStart"/>
      <w:r w:rsidRPr="00650A11">
        <w:t>July,</w:t>
      </w:r>
      <w:proofErr w:type="gramEnd"/>
      <w:r w:rsidRPr="00650A11">
        <w:t xml:space="preserve"> 2021</w:t>
      </w:r>
    </w:p>
    <w:p w:rsidR="00FE4E05" w:rsidRPr="00650A11" w:rsidRDefault="00FE4E05" w:rsidP="00F41B45">
      <w:r w:rsidRPr="00650A11">
        <w:br w:type="page"/>
      </w:r>
    </w:p>
    <w:p w:rsidR="00FE4E05" w:rsidRPr="00650A11" w:rsidRDefault="00FE4E05" w:rsidP="00F41B45">
      <w:pPr>
        <w:spacing w:line="240" w:lineRule="auto"/>
        <w:ind w:firstLine="0"/>
        <w:jc w:val="center"/>
      </w:pPr>
      <w:r w:rsidRPr="00650A11">
        <w:lastRenderedPageBreak/>
        <w:t>THE PLACE OF</w:t>
      </w:r>
    </w:p>
    <w:p w:rsidR="00FE4E05" w:rsidRPr="00650A11" w:rsidRDefault="00CC5511" w:rsidP="00F41B45">
      <w:pPr>
        <w:spacing w:line="240" w:lineRule="auto"/>
        <w:ind w:firstLine="0"/>
        <w:jc w:val="center"/>
      </w:pPr>
      <w:r w:rsidRPr="00650A11">
        <w:t>BLOCKCHAIN</w:t>
      </w:r>
      <w:r w:rsidR="00FE4E05" w:rsidRPr="00650A11">
        <w:t xml:space="preserve"> TECHNOLOGY IN THE SECURITY OF</w:t>
      </w:r>
    </w:p>
    <w:p w:rsidR="00FE4E05" w:rsidRPr="00650A11" w:rsidRDefault="006741E5" w:rsidP="00F41B45">
      <w:pPr>
        <w:spacing w:line="240" w:lineRule="auto"/>
        <w:ind w:firstLine="0"/>
        <w:jc w:val="center"/>
      </w:pPr>
      <w:r>
        <w:t>CLOUD</w:t>
      </w:r>
      <w:r w:rsidR="00F065BD" w:rsidRPr="00650A11">
        <w:t xml:space="preserve"> COMPUTING </w:t>
      </w: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FE4E05" w:rsidRPr="00650A11" w:rsidRDefault="00FE4E05" w:rsidP="00F41B45">
      <w:pPr>
        <w:ind w:firstLine="0"/>
      </w:pPr>
    </w:p>
    <w:p w:rsidR="00592215" w:rsidRPr="00650A11" w:rsidRDefault="00FE4E05" w:rsidP="00F41B45">
      <w:pPr>
        <w:ind w:firstLine="0"/>
        <w:jc w:val="center"/>
        <w:rPr>
          <w:rStyle w:val="fontstyle01"/>
          <w:rFonts w:hint="eastAsia"/>
          <w:color w:val="auto"/>
        </w:rPr>
      </w:pPr>
      <w:r w:rsidRPr="00650A11">
        <w:rPr>
          <w:rStyle w:val="fontstyle01"/>
          <w:color w:val="auto"/>
        </w:rPr>
        <w:t xml:space="preserve">Copyright </w:t>
      </w:r>
      <w:r w:rsidRPr="00650A11">
        <w:rPr>
          <w:rStyle w:val="fontstyle21"/>
          <w:color w:val="auto"/>
        </w:rPr>
        <w:t>©</w:t>
      </w:r>
      <w:r w:rsidRPr="00650A11">
        <w:rPr>
          <w:rStyle w:val="fontstyle01"/>
          <w:color w:val="auto"/>
        </w:rPr>
        <w:t>2021</w:t>
      </w:r>
      <w:r w:rsidRPr="00650A11">
        <w:rPr>
          <w:rFonts w:ascii="TimesNewRomanPSMT" w:hAnsi="TimesNewRomanPSMT"/>
        </w:rPr>
        <w:br/>
      </w:r>
      <w:r w:rsidRPr="00650A11">
        <w:rPr>
          <w:rStyle w:val="fontstyle01"/>
          <w:color w:val="auto"/>
        </w:rPr>
        <w:t xml:space="preserve">Benjamin O. </w:t>
      </w:r>
      <w:proofErr w:type="spellStart"/>
      <w:r w:rsidRPr="00650A11">
        <w:rPr>
          <w:rStyle w:val="fontstyle01"/>
          <w:color w:val="auto"/>
        </w:rPr>
        <w:t>Ugwu</w:t>
      </w:r>
      <w:proofErr w:type="spellEnd"/>
      <w:r w:rsidRPr="00650A11">
        <w:rPr>
          <w:rFonts w:ascii="TimesNewRomanPSMT" w:hAnsi="TimesNewRomanPSMT"/>
        </w:rPr>
        <w:br/>
      </w:r>
      <w:r w:rsidRPr="00650A11">
        <w:rPr>
          <w:rStyle w:val="fontstyle01"/>
          <w:color w:val="auto"/>
        </w:rPr>
        <w:t>All rights reserved</w:t>
      </w:r>
    </w:p>
    <w:p w:rsidR="00592215" w:rsidRPr="00650A11" w:rsidRDefault="00592215" w:rsidP="00F41B45">
      <w:pPr>
        <w:rPr>
          <w:rStyle w:val="fontstyle01"/>
          <w:rFonts w:hint="eastAsia"/>
          <w:color w:val="auto"/>
        </w:rPr>
      </w:pPr>
      <w:r w:rsidRPr="00650A11">
        <w:rPr>
          <w:rStyle w:val="fontstyle01"/>
          <w:rFonts w:hint="eastAsia"/>
          <w:color w:val="auto"/>
        </w:rPr>
        <w:br w:type="page"/>
      </w:r>
    </w:p>
    <w:p w:rsidR="00AB2F88" w:rsidRPr="00650A11" w:rsidRDefault="00AB2F88" w:rsidP="00F41B45">
      <w:pPr>
        <w:ind w:firstLine="0"/>
        <w:jc w:val="center"/>
      </w:pPr>
      <w:r w:rsidRPr="00650A11">
        <w:lastRenderedPageBreak/>
        <w:t>THE PLACE OF</w:t>
      </w:r>
    </w:p>
    <w:p w:rsidR="00AB2F88" w:rsidRPr="00650A11" w:rsidRDefault="00CC5511" w:rsidP="00F41B45">
      <w:pPr>
        <w:ind w:firstLine="0"/>
        <w:jc w:val="center"/>
      </w:pPr>
      <w:r w:rsidRPr="00650A11">
        <w:t>BLOCKCHAIN</w:t>
      </w:r>
      <w:r w:rsidR="00AB2F88" w:rsidRPr="00650A11">
        <w:t xml:space="preserve"> TECHNOLOGY IN THE SECURITY OF</w:t>
      </w:r>
    </w:p>
    <w:p w:rsidR="00AB2F88" w:rsidRPr="00650A11" w:rsidRDefault="006741E5" w:rsidP="00F41B45">
      <w:pPr>
        <w:ind w:firstLine="0"/>
        <w:jc w:val="center"/>
      </w:pPr>
      <w:r>
        <w:t>CLOUD</w:t>
      </w:r>
      <w:r w:rsidR="00F065BD" w:rsidRPr="00650A11">
        <w:t xml:space="preserve"> COMPUTING </w:t>
      </w:r>
    </w:p>
    <w:p w:rsidR="00AB2F88" w:rsidRPr="00650A11" w:rsidRDefault="00AB2F88" w:rsidP="00F41B45">
      <w:pPr>
        <w:ind w:firstLine="0"/>
        <w:jc w:val="center"/>
      </w:pPr>
    </w:p>
    <w:p w:rsidR="00AB2F88" w:rsidRPr="00650A11" w:rsidRDefault="00AB2F88" w:rsidP="00F41B45">
      <w:pPr>
        <w:ind w:firstLine="0"/>
        <w:jc w:val="center"/>
      </w:pPr>
    </w:p>
    <w:p w:rsidR="00AB2F88" w:rsidRPr="00650A11" w:rsidRDefault="00AB2F88" w:rsidP="00F41B45">
      <w:pPr>
        <w:spacing w:line="240" w:lineRule="auto"/>
        <w:jc w:val="center"/>
      </w:pPr>
      <w:r w:rsidRPr="00650A11">
        <w:t>Abstract of Thesis</w:t>
      </w:r>
    </w:p>
    <w:p w:rsidR="00AB2F88" w:rsidRPr="00650A11" w:rsidRDefault="00AB2F88" w:rsidP="00F41B45">
      <w:pPr>
        <w:spacing w:line="240" w:lineRule="auto"/>
        <w:jc w:val="center"/>
      </w:pPr>
    </w:p>
    <w:p w:rsidR="00AB2F88" w:rsidRPr="00650A11" w:rsidRDefault="00AB2F88" w:rsidP="00F41B45">
      <w:pPr>
        <w:spacing w:line="240" w:lineRule="auto"/>
        <w:jc w:val="center"/>
      </w:pPr>
      <w:r w:rsidRPr="00650A11">
        <w:t>Submitted to the Faculty of Information Technology</w:t>
      </w:r>
    </w:p>
    <w:p w:rsidR="00AB2F88" w:rsidRPr="00650A11" w:rsidRDefault="00AB2F88" w:rsidP="00F41B45">
      <w:pPr>
        <w:spacing w:line="240" w:lineRule="auto"/>
        <w:jc w:val="center"/>
      </w:pPr>
      <w:r w:rsidRPr="00650A11">
        <w:t>School of Information Technology Atlantis University</w:t>
      </w:r>
    </w:p>
    <w:p w:rsidR="00AB2F88" w:rsidRPr="00650A11" w:rsidRDefault="00AB2F88" w:rsidP="00F41B45">
      <w:pPr>
        <w:spacing w:line="240" w:lineRule="auto"/>
        <w:jc w:val="center"/>
      </w:pPr>
    </w:p>
    <w:p w:rsidR="00AB2F88" w:rsidRPr="00650A11" w:rsidRDefault="00AB2F88" w:rsidP="00F41B45">
      <w:pPr>
        <w:spacing w:line="240" w:lineRule="auto"/>
        <w:jc w:val="center"/>
      </w:pPr>
      <w:r w:rsidRPr="00650A11">
        <w:t>In Partial Fulfillment of</w:t>
      </w:r>
    </w:p>
    <w:p w:rsidR="00AB2F88" w:rsidRPr="00650A11" w:rsidRDefault="00AB2F88" w:rsidP="00F41B45">
      <w:pPr>
        <w:spacing w:line="240" w:lineRule="auto"/>
        <w:jc w:val="center"/>
      </w:pPr>
      <w:r w:rsidRPr="00650A11">
        <w:t>The Requirements for the Degree of</w:t>
      </w:r>
    </w:p>
    <w:p w:rsidR="00AB2F88" w:rsidRPr="00650A11" w:rsidRDefault="00AB2F88" w:rsidP="00F41B45">
      <w:pPr>
        <w:spacing w:line="240" w:lineRule="auto"/>
        <w:jc w:val="center"/>
      </w:pPr>
    </w:p>
    <w:p w:rsidR="00AB2F88" w:rsidRPr="00650A11" w:rsidRDefault="00AB2F88" w:rsidP="00F41B45">
      <w:pPr>
        <w:spacing w:line="240" w:lineRule="auto"/>
        <w:jc w:val="center"/>
      </w:pPr>
      <w:r w:rsidRPr="00650A11">
        <w:t xml:space="preserve">Master of </w:t>
      </w:r>
      <w:r w:rsidR="00CA489A">
        <w:t xml:space="preserve">Science in </w:t>
      </w:r>
      <w:r w:rsidRPr="00650A11">
        <w:t>Information Technology</w:t>
      </w:r>
    </w:p>
    <w:p w:rsidR="00AB2F88" w:rsidRPr="00650A11" w:rsidRDefault="00AB2F88" w:rsidP="00F41B45">
      <w:pPr>
        <w:jc w:val="center"/>
      </w:pPr>
    </w:p>
    <w:p w:rsidR="00AB2F88" w:rsidRPr="00650A11" w:rsidRDefault="00AB2F88" w:rsidP="00F41B45">
      <w:pPr>
        <w:jc w:val="center"/>
      </w:pPr>
    </w:p>
    <w:p w:rsidR="00AB2F88" w:rsidRPr="00650A11" w:rsidRDefault="00AB2F88" w:rsidP="00F41B45">
      <w:pPr>
        <w:jc w:val="center"/>
      </w:pPr>
      <w:proofErr w:type="gramStart"/>
      <w:r w:rsidRPr="00650A11">
        <w:t>by</w:t>
      </w:r>
      <w:proofErr w:type="gramEnd"/>
    </w:p>
    <w:p w:rsidR="00AB2F88" w:rsidRPr="00650A11" w:rsidRDefault="00AB2F88" w:rsidP="00F41B45">
      <w:pPr>
        <w:jc w:val="center"/>
      </w:pPr>
      <w:r w:rsidRPr="00650A11">
        <w:t xml:space="preserve">Benjamin O. </w:t>
      </w:r>
      <w:proofErr w:type="spellStart"/>
      <w:r w:rsidRPr="00650A11">
        <w:t>Ugwu</w:t>
      </w:r>
      <w:proofErr w:type="spellEnd"/>
    </w:p>
    <w:p w:rsidR="00AB2F88" w:rsidRPr="00650A11" w:rsidRDefault="00AB2F88" w:rsidP="00F41B45">
      <w:pPr>
        <w:jc w:val="center"/>
      </w:pPr>
      <w:proofErr w:type="gramStart"/>
      <w:r w:rsidRPr="00650A11">
        <w:t>July,</w:t>
      </w:r>
      <w:proofErr w:type="gramEnd"/>
      <w:r w:rsidRPr="00650A11">
        <w:t xml:space="preserve"> 2021</w:t>
      </w:r>
    </w:p>
    <w:p w:rsidR="00AB2F88" w:rsidRPr="00650A11" w:rsidRDefault="00AB2F88" w:rsidP="00F41B45">
      <w:pPr>
        <w:jc w:val="center"/>
      </w:pPr>
    </w:p>
    <w:p w:rsidR="00AB2F88" w:rsidRPr="00650A11" w:rsidRDefault="00AB2F88" w:rsidP="00F41B45">
      <w:pPr>
        <w:jc w:val="center"/>
      </w:pPr>
    </w:p>
    <w:p w:rsidR="00AB2F88" w:rsidRPr="00650A11" w:rsidRDefault="00937962" w:rsidP="00F41B45">
      <w:r>
        <w:t xml:space="preserve">Dr. </w:t>
      </w:r>
      <w:r w:rsidR="00AB2F88" w:rsidRPr="00650A11">
        <w:t>James A. Thomas</w:t>
      </w:r>
    </w:p>
    <w:p w:rsidR="00592E75" w:rsidRPr="00650A11" w:rsidRDefault="00AB2F88" w:rsidP="00F41B45">
      <w:r w:rsidRPr="00650A11">
        <w:t>Department: School of Information Technology</w:t>
      </w:r>
    </w:p>
    <w:p w:rsidR="00592E75" w:rsidRPr="00650A11" w:rsidRDefault="00592E75" w:rsidP="00F41B45">
      <w:r w:rsidRPr="00650A11">
        <w:br w:type="page"/>
      </w:r>
    </w:p>
    <w:p w:rsidR="00AB2F88" w:rsidRPr="00650A11" w:rsidRDefault="00F65AE7" w:rsidP="00F41B45">
      <w:pPr>
        <w:ind w:firstLine="0"/>
        <w:jc w:val="center"/>
      </w:pPr>
      <w:r w:rsidRPr="00650A11">
        <w:lastRenderedPageBreak/>
        <w:t>Abstract</w:t>
      </w:r>
    </w:p>
    <w:p w:rsidR="00B86F30" w:rsidRPr="00650A11" w:rsidRDefault="00FC428D" w:rsidP="00F41B45">
      <w:pPr>
        <w:ind w:firstLine="0"/>
      </w:pPr>
      <w:r w:rsidRPr="00650A11">
        <w:t xml:space="preserve">The adoption of </w:t>
      </w:r>
      <w:r w:rsidR="006741E5">
        <w:t>Cloud</w:t>
      </w:r>
      <w:r w:rsidR="00F065BD" w:rsidRPr="00650A11">
        <w:t xml:space="preserve"> Computing </w:t>
      </w:r>
      <w:r w:rsidRPr="00650A11">
        <w:t>has continued to grow due to the numerous benefits tha</w:t>
      </w:r>
      <w:r w:rsidR="00D07D5A">
        <w:t>t come with it such as little to</w:t>
      </w:r>
      <w:r w:rsidRPr="00650A11">
        <w:t xml:space="preserve"> no initial investment cost. However, some private orga</w:t>
      </w:r>
      <w:r w:rsidR="00F748A3">
        <w:t>nizations are still reluctant to adopt</w:t>
      </w:r>
      <w:r w:rsidR="00EB7443">
        <w:t>ing</w:t>
      </w:r>
      <w:r w:rsidRPr="00650A11">
        <w:t xml:space="preserve"> </w:t>
      </w:r>
      <w:r w:rsidR="006741E5">
        <w:t>Cloud</w:t>
      </w:r>
      <w:r w:rsidR="00F065BD" w:rsidRPr="00650A11">
        <w:t xml:space="preserve"> Computing </w:t>
      </w:r>
      <w:r w:rsidRPr="00650A11">
        <w:t xml:space="preserve">because of certain security </w:t>
      </w:r>
      <w:r w:rsidR="00F748A3" w:rsidRPr="00650A11">
        <w:t>concerns</w:t>
      </w:r>
      <w:r w:rsidRPr="00650A11">
        <w:t xml:space="preserve"> </w:t>
      </w:r>
      <w:r w:rsidR="00F748A3">
        <w:t xml:space="preserve">of the </w:t>
      </w:r>
      <w:r w:rsidR="006741E5">
        <w:t>Cloud</w:t>
      </w:r>
      <w:r w:rsidRPr="00650A11">
        <w:t xml:space="preserve">. Blockchain technology </w:t>
      </w:r>
      <w:proofErr w:type="gramStart"/>
      <w:r w:rsidRPr="00650A11">
        <w:t>is considered</w:t>
      </w:r>
      <w:proofErr w:type="gramEnd"/>
      <w:r w:rsidRPr="00650A11">
        <w:t xml:space="preserve"> one of the latest technological breakthrough</w:t>
      </w:r>
      <w:r w:rsidR="00F748A3">
        <w:t>s</w:t>
      </w:r>
      <w:r w:rsidRPr="00650A11">
        <w:t xml:space="preserve"> with a reputation of being highly secure.</w:t>
      </w:r>
      <w:r w:rsidR="00B86F30" w:rsidRPr="00650A11">
        <w:t xml:space="preserve"> </w:t>
      </w:r>
      <w:r w:rsidRPr="00650A11">
        <w:t>T</w:t>
      </w:r>
      <w:r w:rsidR="00C720B3">
        <w:t>his research paper aims to fi</w:t>
      </w:r>
      <w:r w:rsidR="000D0CE9">
        <w:t xml:space="preserve">nd out if Blockchain Technology is </w:t>
      </w:r>
      <w:r w:rsidRPr="00650A11">
        <w:t xml:space="preserve">a </w:t>
      </w:r>
      <w:r w:rsidR="000D0CE9">
        <w:t xml:space="preserve">feasible </w:t>
      </w:r>
      <w:r w:rsidRPr="00650A11">
        <w:t xml:space="preserve">solution to the security issues facing </w:t>
      </w:r>
      <w:r w:rsidR="006741E5">
        <w:t>Cloud</w:t>
      </w:r>
      <w:r w:rsidR="00F065BD" w:rsidRPr="00650A11">
        <w:t xml:space="preserve"> Computing </w:t>
      </w:r>
      <w:r w:rsidR="000D0CE9">
        <w:t>in private organizations</w:t>
      </w:r>
      <w:r w:rsidRPr="00650A11">
        <w:t>. The author went ahead to suggest a “</w:t>
      </w:r>
      <w:proofErr w:type="spellStart"/>
      <w:r w:rsidR="006741E5">
        <w:t>Cloud</w:t>
      </w:r>
      <w:r w:rsidR="00740C51" w:rsidRPr="00650A11">
        <w:t>chain</w:t>
      </w:r>
      <w:proofErr w:type="spellEnd"/>
      <w:r w:rsidRPr="00650A11">
        <w:t xml:space="preserve">” architecture for integrating </w:t>
      </w:r>
      <w:r w:rsidR="00740C51" w:rsidRPr="00650A11">
        <w:t xml:space="preserve">Blockchain </w:t>
      </w:r>
      <w:r w:rsidRPr="00650A11">
        <w:t xml:space="preserve">into </w:t>
      </w:r>
      <w:r w:rsidR="006741E5">
        <w:t>Cloud</w:t>
      </w:r>
      <w:r w:rsidR="00F065BD" w:rsidRPr="00650A11">
        <w:t xml:space="preserve"> Computing </w:t>
      </w:r>
      <w:r w:rsidR="00740C51" w:rsidRPr="00650A11">
        <w:t xml:space="preserve">for a more secure </w:t>
      </w:r>
      <w:r w:rsidR="006741E5">
        <w:t>Cloud</w:t>
      </w:r>
      <w:r w:rsidR="00F065BD" w:rsidRPr="00650A11">
        <w:t xml:space="preserve"> Computing </w:t>
      </w:r>
      <w:r w:rsidR="00A005A4" w:rsidRPr="00650A11">
        <w:t>operation</w:t>
      </w:r>
      <w:r w:rsidR="00856FC7">
        <w:t>s</w:t>
      </w:r>
      <w:r w:rsidRPr="00650A11">
        <w:t>.</w:t>
      </w:r>
      <w:r w:rsidR="00B86F30" w:rsidRPr="00650A11">
        <w:t xml:space="preserve"> </w:t>
      </w:r>
      <w:r w:rsidR="00A005A4" w:rsidRPr="00650A11">
        <w:t xml:space="preserve">Over </w:t>
      </w:r>
      <w:proofErr w:type="gramStart"/>
      <w:r w:rsidR="007978C2" w:rsidRPr="00650A11">
        <w:t>ninety (</w:t>
      </w:r>
      <w:r w:rsidR="00A005A4" w:rsidRPr="00650A11">
        <w:t>90</w:t>
      </w:r>
      <w:r w:rsidR="00B86F30" w:rsidRPr="00650A11">
        <w:t>)</w:t>
      </w:r>
      <w:proofErr w:type="gramEnd"/>
      <w:r w:rsidR="00A005A4" w:rsidRPr="00650A11">
        <w:t xml:space="preserve"> sources of </w:t>
      </w:r>
      <w:r w:rsidR="00B86F30" w:rsidRPr="00650A11">
        <w:t xml:space="preserve">peer-reviewed </w:t>
      </w:r>
      <w:r w:rsidR="00005905" w:rsidRPr="00650A11">
        <w:t>journals</w:t>
      </w:r>
      <w:r w:rsidRPr="00650A11">
        <w:t xml:space="preserve"> of which </w:t>
      </w:r>
      <w:r w:rsidR="00B86F30" w:rsidRPr="00650A11">
        <w:t>thirty three (</w:t>
      </w:r>
      <w:r w:rsidRPr="00650A11">
        <w:t>33</w:t>
      </w:r>
      <w:r w:rsidR="00B86F30" w:rsidRPr="00650A11">
        <w:t>)</w:t>
      </w:r>
      <w:r w:rsidRPr="00650A11">
        <w:t xml:space="preserve"> were selected were used to gather and analyze information on the subject matter of this research paper.</w:t>
      </w:r>
      <w:r w:rsidR="007978C2" w:rsidRPr="00650A11">
        <w:t xml:space="preserve"> </w:t>
      </w:r>
      <w:r w:rsidRPr="00650A11">
        <w:t xml:space="preserve">The wealth of knowledge gathered in the course of this research shows that </w:t>
      </w:r>
      <w:r w:rsidR="00B86F30" w:rsidRPr="00650A11">
        <w:t xml:space="preserve">Blockchain </w:t>
      </w:r>
      <w:r w:rsidRPr="00650A11">
        <w:t xml:space="preserve">technology </w:t>
      </w:r>
      <w:r w:rsidR="00B80240">
        <w:t xml:space="preserve">is </w:t>
      </w:r>
      <w:r w:rsidR="00B80240" w:rsidRPr="00B80240">
        <w:t xml:space="preserve">a feasible option to solve </w:t>
      </w:r>
      <w:r w:rsidRPr="00650A11">
        <w:t xml:space="preserve">the security issues facing </w:t>
      </w:r>
      <w:r w:rsidR="006741E5">
        <w:t>Cloud</w:t>
      </w:r>
      <w:r w:rsidR="00F065BD" w:rsidRPr="00650A11">
        <w:t xml:space="preserve"> Computing </w:t>
      </w:r>
      <w:r w:rsidRPr="00650A11">
        <w:t>as it affects private organizations.</w:t>
      </w:r>
      <w:r w:rsidR="00B86F30" w:rsidRPr="00650A11">
        <w:t xml:space="preserve"> </w:t>
      </w:r>
      <w:r w:rsidRPr="00650A11">
        <w:t>The author believes that the implementation of the “</w:t>
      </w:r>
      <w:proofErr w:type="spellStart"/>
      <w:r w:rsidR="006741E5">
        <w:t>Cloud</w:t>
      </w:r>
      <w:r w:rsidR="00B86F30" w:rsidRPr="00650A11">
        <w:t>chain</w:t>
      </w:r>
      <w:proofErr w:type="spellEnd"/>
      <w:r w:rsidRPr="00650A11">
        <w:t xml:space="preserve">” </w:t>
      </w:r>
      <w:r w:rsidR="00B86F30" w:rsidRPr="00650A11">
        <w:t>archi</w:t>
      </w:r>
      <w:r w:rsidRPr="00650A11">
        <w:t>t</w:t>
      </w:r>
      <w:r w:rsidR="00B86F30" w:rsidRPr="00650A11">
        <w:t>ect</w:t>
      </w:r>
      <w:r w:rsidRPr="00650A11">
        <w:t xml:space="preserve">ure will not only help </w:t>
      </w:r>
      <w:r w:rsidR="00B86F30" w:rsidRPr="00650A11">
        <w:t xml:space="preserve">to </w:t>
      </w:r>
      <w:r w:rsidRPr="00650A11">
        <w:t xml:space="preserve">solve the security issues facing </w:t>
      </w:r>
      <w:r w:rsidR="006741E5">
        <w:t>Cloud</w:t>
      </w:r>
      <w:r w:rsidR="00F065BD" w:rsidRPr="00650A11">
        <w:t xml:space="preserve"> Computing </w:t>
      </w:r>
      <w:r w:rsidRPr="00650A11">
        <w:t xml:space="preserve"> but will also encourage more private organizations to adopt </w:t>
      </w:r>
      <w:r w:rsidR="006741E5">
        <w:t>Cloud</w:t>
      </w:r>
      <w:r w:rsidR="00F065BD" w:rsidRPr="00650A11">
        <w:t xml:space="preserve"> Computing </w:t>
      </w:r>
      <w:r w:rsidRPr="00650A11">
        <w:t xml:space="preserve"> and partake in its numerous benefits.</w:t>
      </w:r>
    </w:p>
    <w:p w:rsidR="001801C4" w:rsidRPr="00650A11" w:rsidRDefault="00CD2F51" w:rsidP="00F41B45">
      <w:r w:rsidRPr="00650A11">
        <w:rPr>
          <w:i/>
        </w:rPr>
        <w:t>Keywords</w:t>
      </w:r>
      <w:r w:rsidRPr="00650A11">
        <w:t xml:space="preserve">: </w:t>
      </w:r>
      <w:r w:rsidR="006741E5">
        <w:t>Cloud</w:t>
      </w:r>
      <w:r w:rsidR="00F065BD" w:rsidRPr="00650A11">
        <w:t xml:space="preserve"> Computing</w:t>
      </w:r>
      <w:r w:rsidRPr="00650A11">
        <w:t>, Blockchain Technology, Information Security</w:t>
      </w:r>
    </w:p>
    <w:p w:rsidR="000E47C5" w:rsidRPr="00650A11" w:rsidRDefault="001801C4" w:rsidP="00F41B45">
      <w:r w:rsidRPr="00650A11">
        <w:br w:type="page"/>
      </w:r>
    </w:p>
    <w:sdt>
      <w:sdtPr>
        <w:rPr>
          <w:rFonts w:asciiTheme="minorHAnsi" w:eastAsiaTheme="minorEastAsia" w:hAnsiTheme="minorHAnsi" w:cstheme="minorBidi"/>
          <w:b w:val="0"/>
          <w:szCs w:val="24"/>
        </w:rPr>
        <w:id w:val="1534077171"/>
        <w:docPartObj>
          <w:docPartGallery w:val="Table of Contents"/>
          <w:docPartUnique/>
        </w:docPartObj>
      </w:sdtPr>
      <w:sdtEndPr>
        <w:rPr>
          <w:bCs/>
          <w:noProof/>
        </w:rPr>
      </w:sdtEndPr>
      <w:sdtContent>
        <w:p w:rsidR="00FE1373" w:rsidRPr="00CA2057" w:rsidRDefault="00FE1373" w:rsidP="00F41B45">
          <w:pPr>
            <w:pStyle w:val="TOCHeading"/>
            <w:keepNext w:val="0"/>
            <w:keepLines w:val="0"/>
            <w:spacing w:before="0"/>
            <w:jc w:val="center"/>
          </w:pPr>
          <w:r w:rsidRPr="00CA2057">
            <w:t>Table of Contents</w:t>
          </w:r>
        </w:p>
        <w:p w:rsidR="00CA2057" w:rsidRPr="00CA2057" w:rsidRDefault="00FE1373" w:rsidP="00F41B45">
          <w:pPr>
            <w:pStyle w:val="TOC1"/>
            <w:tabs>
              <w:tab w:val="right" w:leader="dot" w:pos="9350"/>
            </w:tabs>
            <w:spacing w:after="0"/>
            <w:rPr>
              <w:noProof/>
              <w:kern w:val="0"/>
              <w:sz w:val="22"/>
              <w:szCs w:val="22"/>
              <w:lang w:eastAsia="en-US"/>
            </w:rPr>
          </w:pPr>
          <w:r w:rsidRPr="00CA2057">
            <w:fldChar w:fldCharType="begin"/>
          </w:r>
          <w:r w:rsidRPr="00CA2057">
            <w:instrText xml:space="preserve"> TOC \o "1-3" \h \z \u </w:instrText>
          </w:r>
          <w:r w:rsidRPr="00CA2057">
            <w:fldChar w:fldCharType="separate"/>
          </w:r>
          <w:hyperlink w:anchor="_Toc80171298" w:history="1">
            <w:r w:rsidR="00CA2057" w:rsidRPr="00CA2057">
              <w:rPr>
                <w:rStyle w:val="Hyperlink"/>
                <w:noProof/>
              </w:rPr>
              <w:t>List of Tables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_Toc80171298 \h </w:instrText>
            </w:r>
            <w:r w:rsidR="00CA2057" w:rsidRPr="00CA2057">
              <w:rPr>
                <w:noProof/>
                <w:webHidden/>
              </w:rPr>
            </w:r>
            <w:r w:rsidR="00CA2057" w:rsidRPr="00CA2057">
              <w:rPr>
                <w:noProof/>
                <w:webHidden/>
              </w:rPr>
              <w:fldChar w:fldCharType="separate"/>
            </w:r>
            <w:r w:rsidR="00CA2057" w:rsidRPr="00CA2057">
              <w:rPr>
                <w:noProof/>
                <w:webHidden/>
              </w:rPr>
              <w:t>7</w:t>
            </w:r>
            <w:r w:rsidR="00CA2057" w:rsidRPr="00CA2057">
              <w:rPr>
                <w:noProof/>
                <w:webHidden/>
              </w:rPr>
              <w:fldChar w:fldCharType="end"/>
            </w:r>
          </w:hyperlink>
        </w:p>
        <w:p w:rsidR="00CA2057" w:rsidRPr="00CF2C1A" w:rsidRDefault="005930FB" w:rsidP="00F41B45">
          <w:pPr>
            <w:pStyle w:val="TOC1"/>
            <w:tabs>
              <w:tab w:val="right" w:leader="dot" w:pos="9350"/>
            </w:tabs>
            <w:spacing w:after="0"/>
            <w:rPr>
              <w:rStyle w:val="Hyperlink"/>
              <w:noProof/>
              <w:color w:val="auto"/>
              <w:kern w:val="0"/>
              <w:sz w:val="22"/>
              <w:szCs w:val="22"/>
              <w:u w:val="none"/>
              <w:lang w:eastAsia="en-US"/>
            </w:rPr>
          </w:pPr>
          <w:hyperlink w:anchor="_Toc80171299" w:history="1">
            <w:r w:rsidR="00CA2057" w:rsidRPr="00CA2057">
              <w:rPr>
                <w:rStyle w:val="Hyperlink"/>
                <w:noProof/>
              </w:rPr>
              <w:t>List of Figures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_Toc80171299 \h </w:instrText>
            </w:r>
            <w:r w:rsidR="00CA2057" w:rsidRPr="00CA2057">
              <w:rPr>
                <w:noProof/>
                <w:webHidden/>
              </w:rPr>
            </w:r>
            <w:r w:rsidR="00CA2057" w:rsidRPr="00CA2057">
              <w:rPr>
                <w:noProof/>
                <w:webHidden/>
              </w:rPr>
              <w:fldChar w:fldCharType="separate"/>
            </w:r>
            <w:r w:rsidR="00CA2057" w:rsidRPr="00CA2057">
              <w:rPr>
                <w:noProof/>
                <w:webHidden/>
              </w:rPr>
              <w:t>8</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0" w:history="1">
            <w:r w:rsidR="00CA2057" w:rsidRPr="00CA2057">
              <w:rPr>
                <w:rStyle w:val="Hyperlink"/>
                <w:noProof/>
              </w:rPr>
              <w:t>Chapter One: The Problem</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_Toc80171300 \h </w:instrText>
            </w:r>
            <w:r w:rsidR="00CA2057" w:rsidRPr="00CA2057">
              <w:rPr>
                <w:noProof/>
                <w:webHidden/>
              </w:rPr>
            </w:r>
            <w:r w:rsidR="00CA2057" w:rsidRPr="00CA2057">
              <w:rPr>
                <w:noProof/>
                <w:webHidden/>
              </w:rPr>
              <w:fldChar w:fldCharType="separate"/>
            </w:r>
            <w:r w:rsidR="00CA2057" w:rsidRPr="00CA2057">
              <w:rPr>
                <w:noProof/>
                <w:webHidden/>
              </w:rPr>
              <w:t>9</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1" w:history="1">
            <w:r w:rsidR="00CA2057" w:rsidRPr="00CA2057">
              <w:rPr>
                <w:rStyle w:val="Hyperlink"/>
                <w:noProof/>
              </w:rPr>
              <w:t>Problem Background</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_Toc80171301 \h </w:instrText>
            </w:r>
            <w:r w:rsidR="00CA2057" w:rsidRPr="00CA2057">
              <w:rPr>
                <w:noProof/>
                <w:webHidden/>
              </w:rPr>
            </w:r>
            <w:r w:rsidR="00CA2057" w:rsidRPr="00CA2057">
              <w:rPr>
                <w:noProof/>
                <w:webHidden/>
              </w:rPr>
              <w:fldChar w:fldCharType="separate"/>
            </w:r>
            <w:r w:rsidR="00CA2057" w:rsidRPr="00CA2057">
              <w:rPr>
                <w:noProof/>
                <w:webHidden/>
              </w:rPr>
              <w:t>10</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2" w:history="1">
            <w:r w:rsidR="00CA2057" w:rsidRPr="00CA2057">
              <w:rPr>
                <w:rStyle w:val="Hyperlink"/>
                <w:noProof/>
              </w:rPr>
              <w:t>Purpose of the Study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_Toc80171302 \h </w:instrText>
            </w:r>
            <w:r w:rsidR="00CA2057" w:rsidRPr="00CA2057">
              <w:rPr>
                <w:noProof/>
                <w:webHidden/>
              </w:rPr>
            </w:r>
            <w:r w:rsidR="00CA2057" w:rsidRPr="00CA2057">
              <w:rPr>
                <w:noProof/>
                <w:webHidden/>
              </w:rPr>
              <w:fldChar w:fldCharType="separate"/>
            </w:r>
            <w:r w:rsidR="00CA2057" w:rsidRPr="00CA2057">
              <w:rPr>
                <w:noProof/>
                <w:webHidden/>
              </w:rPr>
              <w:t>11</w:t>
            </w:r>
            <w:r w:rsidR="00CA2057" w:rsidRPr="00CA2057">
              <w:rPr>
                <w:noProof/>
                <w:webHidden/>
              </w:rPr>
              <w:fldChar w:fldCharType="end"/>
            </w:r>
          </w:hyperlink>
        </w:p>
        <w:p w:rsidR="00CA2057" w:rsidRPr="00CA2057" w:rsidRDefault="005930FB" w:rsidP="00F41B45">
          <w:pPr>
            <w:pStyle w:val="TOC2"/>
            <w:tabs>
              <w:tab w:val="right" w:leader="dot" w:pos="9350"/>
            </w:tabs>
            <w:spacing w:after="0"/>
            <w:rPr>
              <w:noProof/>
              <w:kern w:val="0"/>
              <w:sz w:val="22"/>
              <w:szCs w:val="22"/>
              <w:lang w:eastAsia="en-US"/>
            </w:rPr>
          </w:pPr>
          <w:hyperlink w:anchor="_Toc80171303" w:history="1">
            <w:r w:rsidR="00CA2057" w:rsidRPr="00CA2057">
              <w:rPr>
                <w:rStyle w:val="Hyperlink"/>
                <w:noProof/>
              </w:rPr>
              <w:t>Research Question</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_Toc80171303 \h </w:instrText>
            </w:r>
            <w:r w:rsidR="00CA2057" w:rsidRPr="00CA2057">
              <w:rPr>
                <w:noProof/>
                <w:webHidden/>
              </w:rPr>
            </w:r>
            <w:r w:rsidR="00CA2057" w:rsidRPr="00CA2057">
              <w:rPr>
                <w:noProof/>
                <w:webHidden/>
              </w:rPr>
              <w:fldChar w:fldCharType="separate"/>
            </w:r>
            <w:r w:rsidR="00CA2057" w:rsidRPr="00CA2057">
              <w:rPr>
                <w:noProof/>
                <w:webHidden/>
              </w:rPr>
              <w:t>12</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04" w:history="1">
            <w:r w:rsidR="00CA2057" w:rsidRPr="00CA2057">
              <w:rPr>
                <w:rStyle w:val="Hyperlink"/>
                <w:noProof/>
                <w:u w:val="none"/>
              </w:rPr>
              <w:t>Hypotheses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_Toc80171304 \h </w:instrText>
            </w:r>
            <w:r w:rsidR="00CA2057" w:rsidRPr="00CA2057">
              <w:rPr>
                <w:noProof/>
                <w:webHidden/>
              </w:rPr>
            </w:r>
            <w:r w:rsidR="00CA2057" w:rsidRPr="00CA2057">
              <w:rPr>
                <w:noProof/>
                <w:webHidden/>
              </w:rPr>
              <w:fldChar w:fldCharType="separate"/>
            </w:r>
            <w:r w:rsidR="00CA2057" w:rsidRPr="00CA2057">
              <w:rPr>
                <w:noProof/>
                <w:webHidden/>
              </w:rPr>
              <w:t>12</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5" w:history="1">
            <w:r w:rsidR="00CA2057" w:rsidRPr="00CA2057">
              <w:rPr>
                <w:rStyle w:val="Hyperlink"/>
                <w:noProof/>
              </w:rPr>
              <w:t>Limitations and Delimitations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_Toc80171305 \h </w:instrText>
            </w:r>
            <w:r w:rsidR="00CA2057" w:rsidRPr="00CA2057">
              <w:rPr>
                <w:noProof/>
                <w:webHidden/>
              </w:rPr>
            </w:r>
            <w:r w:rsidR="00CA2057" w:rsidRPr="00CA2057">
              <w:rPr>
                <w:noProof/>
                <w:webHidden/>
              </w:rPr>
              <w:fldChar w:fldCharType="separate"/>
            </w:r>
            <w:r w:rsidR="00CA2057" w:rsidRPr="00CA2057">
              <w:rPr>
                <w:noProof/>
                <w:webHidden/>
              </w:rPr>
              <w:t>13</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6" w:history="1">
            <w:r w:rsidR="00CA2057" w:rsidRPr="00CA2057">
              <w:rPr>
                <w:rStyle w:val="Hyperlink"/>
                <w:noProof/>
              </w:rPr>
              <w:t>Definitions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_Toc80171306 \h </w:instrText>
            </w:r>
            <w:r w:rsidR="00CA2057" w:rsidRPr="00CA2057">
              <w:rPr>
                <w:noProof/>
                <w:webHidden/>
              </w:rPr>
            </w:r>
            <w:r w:rsidR="00CA2057" w:rsidRPr="00CA2057">
              <w:rPr>
                <w:noProof/>
                <w:webHidden/>
              </w:rPr>
              <w:fldChar w:fldCharType="separate"/>
            </w:r>
            <w:r w:rsidR="00CA2057" w:rsidRPr="00CA2057">
              <w:rPr>
                <w:noProof/>
                <w:webHidden/>
              </w:rPr>
              <w:t>14</w:t>
            </w:r>
            <w:r w:rsidR="00CA2057" w:rsidRPr="00CA2057">
              <w:rPr>
                <w:noProof/>
                <w:webHidden/>
              </w:rPr>
              <w:fldChar w:fldCharType="end"/>
            </w:r>
          </w:hyperlink>
        </w:p>
        <w:p w:rsidR="00CA2057" w:rsidRPr="00CF2C1A" w:rsidRDefault="005930FB" w:rsidP="00F41B45">
          <w:pPr>
            <w:pStyle w:val="TOC1"/>
            <w:tabs>
              <w:tab w:val="right" w:leader="dot" w:pos="9350"/>
            </w:tabs>
            <w:spacing w:after="0"/>
            <w:rPr>
              <w:rStyle w:val="Hyperlink"/>
              <w:noProof/>
              <w:color w:val="auto"/>
              <w:kern w:val="0"/>
              <w:sz w:val="22"/>
              <w:szCs w:val="22"/>
              <w:u w:val="none"/>
              <w:lang w:eastAsia="en-US"/>
            </w:rPr>
          </w:pPr>
          <w:hyperlink w:anchor="_Toc80171307" w:history="1">
            <w:r w:rsidR="00CA2057" w:rsidRPr="00CA2057">
              <w:rPr>
                <w:rStyle w:val="Hyperlink"/>
                <w:noProof/>
              </w:rPr>
              <w:t>Importance of the Study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_Toc80171307 \h </w:instrText>
            </w:r>
            <w:r w:rsidR="00CA2057" w:rsidRPr="00CA2057">
              <w:rPr>
                <w:noProof/>
                <w:webHidden/>
              </w:rPr>
            </w:r>
            <w:r w:rsidR="00CA2057" w:rsidRPr="00CA2057">
              <w:rPr>
                <w:noProof/>
                <w:webHidden/>
              </w:rPr>
              <w:fldChar w:fldCharType="separate"/>
            </w:r>
            <w:r w:rsidR="00CA2057" w:rsidRPr="00CA2057">
              <w:rPr>
                <w:noProof/>
                <w:webHidden/>
              </w:rPr>
              <w:t>16</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8" w:history="1">
            <w:r w:rsidR="00CA2057" w:rsidRPr="00CA2057">
              <w:rPr>
                <w:rStyle w:val="Hyperlink"/>
                <w:noProof/>
              </w:rPr>
              <w:t>Chapter Two: Review of the Literature</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_Toc80171308 \h </w:instrText>
            </w:r>
            <w:r w:rsidR="00CA2057" w:rsidRPr="00CA2057">
              <w:rPr>
                <w:noProof/>
                <w:webHidden/>
              </w:rPr>
            </w:r>
            <w:r w:rsidR="00CA2057" w:rsidRPr="00CA2057">
              <w:rPr>
                <w:noProof/>
                <w:webHidden/>
              </w:rPr>
              <w:fldChar w:fldCharType="separate"/>
            </w:r>
            <w:r w:rsidR="00CA2057" w:rsidRPr="00CA2057">
              <w:rPr>
                <w:noProof/>
                <w:webHidden/>
              </w:rPr>
              <w:t>18</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09" w:history="1">
            <w:r w:rsidR="00CA2057" w:rsidRPr="00CA2057">
              <w:rPr>
                <w:rStyle w:val="Hyperlink"/>
                <w:noProof/>
              </w:rPr>
              <w:t>Literature Review</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_Toc80171309 \h </w:instrText>
            </w:r>
            <w:r w:rsidR="00CA2057" w:rsidRPr="00CA2057">
              <w:rPr>
                <w:noProof/>
                <w:webHidden/>
              </w:rPr>
            </w:r>
            <w:r w:rsidR="00CA2057" w:rsidRPr="00CA2057">
              <w:rPr>
                <w:noProof/>
                <w:webHidden/>
              </w:rPr>
              <w:fldChar w:fldCharType="separate"/>
            </w:r>
            <w:r w:rsidR="00CA2057" w:rsidRPr="00CA2057">
              <w:rPr>
                <w:noProof/>
                <w:webHidden/>
              </w:rPr>
              <w:t>18</w:t>
            </w:r>
            <w:r w:rsidR="00CA2057" w:rsidRPr="00CA2057">
              <w:rPr>
                <w:noProof/>
                <w:webHidden/>
              </w:rPr>
              <w:fldChar w:fldCharType="end"/>
            </w:r>
          </w:hyperlink>
        </w:p>
        <w:p w:rsidR="00CA2057" w:rsidRPr="00CA2057" w:rsidRDefault="005930FB" w:rsidP="00F41B45">
          <w:pPr>
            <w:pStyle w:val="TOC2"/>
            <w:tabs>
              <w:tab w:val="right" w:leader="dot" w:pos="9350"/>
            </w:tabs>
            <w:spacing w:after="0"/>
            <w:rPr>
              <w:noProof/>
              <w:kern w:val="0"/>
              <w:sz w:val="22"/>
              <w:szCs w:val="22"/>
              <w:lang w:eastAsia="en-US"/>
            </w:rPr>
          </w:pPr>
          <w:hyperlink w:anchor="_Toc80171310" w:history="1">
            <w:r w:rsidR="006741E5">
              <w:rPr>
                <w:rStyle w:val="Hyperlink"/>
                <w:noProof/>
              </w:rPr>
              <w:t>Cloud</w:t>
            </w:r>
            <w:r w:rsidR="00CA2057" w:rsidRPr="00CA2057">
              <w:rPr>
                <w:rStyle w:val="Hyperlink"/>
                <w:noProof/>
              </w:rPr>
              <w:t xml:space="preserve"> Computing</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_Toc80171310 \h </w:instrText>
            </w:r>
            <w:r w:rsidR="00CA2057" w:rsidRPr="00CA2057">
              <w:rPr>
                <w:noProof/>
                <w:webHidden/>
              </w:rPr>
            </w:r>
            <w:r w:rsidR="00CA2057" w:rsidRPr="00CA2057">
              <w:rPr>
                <w:noProof/>
                <w:webHidden/>
              </w:rPr>
              <w:fldChar w:fldCharType="separate"/>
            </w:r>
            <w:r w:rsidR="00CA2057" w:rsidRPr="00CA2057">
              <w:rPr>
                <w:noProof/>
                <w:webHidden/>
              </w:rPr>
              <w:t>18</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1" w:history="1">
            <w:r w:rsidR="00CA2057" w:rsidRPr="00CA2057">
              <w:rPr>
                <w:rStyle w:val="Hyperlink"/>
                <w:noProof/>
              </w:rPr>
              <w:t xml:space="preserve">Types of </w:t>
            </w:r>
            <w:r w:rsidR="006741E5">
              <w:rPr>
                <w:rStyle w:val="Hyperlink"/>
                <w:noProof/>
              </w:rPr>
              <w:t>Cloud</w:t>
            </w:r>
            <w:r w:rsidR="00CA2057" w:rsidRPr="00CA2057">
              <w:rPr>
                <w:rStyle w:val="Hyperlink"/>
                <w:noProof/>
              </w:rPr>
              <w:t>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_Toc80171311 \h </w:instrText>
            </w:r>
            <w:r w:rsidR="00CA2057" w:rsidRPr="00CA2057">
              <w:rPr>
                <w:noProof/>
                <w:webHidden/>
              </w:rPr>
            </w:r>
            <w:r w:rsidR="00CA2057" w:rsidRPr="00CA2057">
              <w:rPr>
                <w:noProof/>
                <w:webHidden/>
              </w:rPr>
              <w:fldChar w:fldCharType="separate"/>
            </w:r>
            <w:r w:rsidR="00CA2057" w:rsidRPr="00CA2057">
              <w:rPr>
                <w:noProof/>
                <w:webHidden/>
              </w:rPr>
              <w:t>18</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2" w:history="1">
            <w:r w:rsidR="006741E5">
              <w:rPr>
                <w:rStyle w:val="Hyperlink"/>
                <w:noProof/>
              </w:rPr>
              <w:t>Cloud</w:t>
            </w:r>
            <w:r w:rsidR="00CA2057" w:rsidRPr="00CA2057">
              <w:rPr>
                <w:rStyle w:val="Hyperlink"/>
                <w:noProof/>
              </w:rPr>
              <w:t xml:space="preserve"> Products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_Toc80171312 \h </w:instrText>
            </w:r>
            <w:r w:rsidR="00CA2057" w:rsidRPr="00CA2057">
              <w:rPr>
                <w:noProof/>
                <w:webHidden/>
              </w:rPr>
            </w:r>
            <w:r w:rsidR="00CA2057" w:rsidRPr="00CA2057">
              <w:rPr>
                <w:noProof/>
                <w:webHidden/>
              </w:rPr>
              <w:fldChar w:fldCharType="separate"/>
            </w:r>
            <w:r w:rsidR="00CA2057" w:rsidRPr="00CA2057">
              <w:rPr>
                <w:noProof/>
                <w:webHidden/>
              </w:rPr>
              <w:t>19</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3" w:history="1">
            <w:r w:rsidR="006741E5">
              <w:rPr>
                <w:rStyle w:val="Hyperlink"/>
                <w:noProof/>
              </w:rPr>
              <w:t>Cloud</w:t>
            </w:r>
            <w:r w:rsidR="00CA2057" w:rsidRPr="00CA2057">
              <w:rPr>
                <w:rStyle w:val="Hyperlink"/>
                <w:noProof/>
              </w:rPr>
              <w:t xml:space="preserve"> Technologies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_Toc80171313 \h </w:instrText>
            </w:r>
            <w:r w:rsidR="00CA2057" w:rsidRPr="00CA2057">
              <w:rPr>
                <w:noProof/>
                <w:webHidden/>
              </w:rPr>
            </w:r>
            <w:r w:rsidR="00CA2057" w:rsidRPr="00CA2057">
              <w:rPr>
                <w:noProof/>
                <w:webHidden/>
              </w:rPr>
              <w:fldChar w:fldCharType="separate"/>
            </w:r>
            <w:r w:rsidR="00CA2057" w:rsidRPr="00CA2057">
              <w:rPr>
                <w:noProof/>
                <w:webHidden/>
              </w:rPr>
              <w:t>21</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4" w:history="1">
            <w:r w:rsidR="00CA2057" w:rsidRPr="00CA2057">
              <w:rPr>
                <w:rStyle w:val="Hyperlink"/>
                <w:noProof/>
              </w:rPr>
              <w:t xml:space="preserve">Major Characteristics of the </w:t>
            </w:r>
            <w:r w:rsidR="006741E5">
              <w:rPr>
                <w:rStyle w:val="Hyperlink"/>
                <w:noProof/>
              </w:rPr>
              <w:t>Cloud</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_Toc80171314 \h </w:instrText>
            </w:r>
            <w:r w:rsidR="00CA2057" w:rsidRPr="00CA2057">
              <w:rPr>
                <w:noProof/>
                <w:webHidden/>
              </w:rPr>
            </w:r>
            <w:r w:rsidR="00CA2057" w:rsidRPr="00CA2057">
              <w:rPr>
                <w:noProof/>
                <w:webHidden/>
              </w:rPr>
              <w:fldChar w:fldCharType="separate"/>
            </w:r>
            <w:r w:rsidR="00CA2057" w:rsidRPr="00CA2057">
              <w:rPr>
                <w:noProof/>
                <w:webHidden/>
              </w:rPr>
              <w:t>22</w:t>
            </w:r>
            <w:r w:rsidR="00CA2057" w:rsidRPr="00CA2057">
              <w:rPr>
                <w:noProof/>
                <w:webHidden/>
              </w:rPr>
              <w:fldChar w:fldCharType="end"/>
            </w:r>
          </w:hyperlink>
        </w:p>
        <w:p w:rsidR="00CA2057" w:rsidRPr="00CA2057" w:rsidRDefault="005930FB" w:rsidP="00F41B45">
          <w:pPr>
            <w:pStyle w:val="TOC2"/>
            <w:tabs>
              <w:tab w:val="right" w:leader="dot" w:pos="9350"/>
            </w:tabs>
            <w:spacing w:after="0"/>
            <w:rPr>
              <w:noProof/>
              <w:kern w:val="0"/>
              <w:sz w:val="22"/>
              <w:szCs w:val="22"/>
              <w:lang w:eastAsia="en-US"/>
            </w:rPr>
          </w:pPr>
          <w:hyperlink w:anchor="_Toc80171315" w:history="1">
            <w:r w:rsidR="00CA2057" w:rsidRPr="00CA2057">
              <w:rPr>
                <w:rStyle w:val="Hyperlink"/>
                <w:noProof/>
              </w:rPr>
              <w:t>Blockchain Technology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_Toc80171315 \h </w:instrText>
            </w:r>
            <w:r w:rsidR="00CA2057" w:rsidRPr="00CA2057">
              <w:rPr>
                <w:noProof/>
                <w:webHidden/>
              </w:rPr>
            </w:r>
            <w:r w:rsidR="00CA2057" w:rsidRPr="00CA2057">
              <w:rPr>
                <w:noProof/>
                <w:webHidden/>
              </w:rPr>
              <w:fldChar w:fldCharType="separate"/>
            </w:r>
            <w:r w:rsidR="00CA2057" w:rsidRPr="00CA2057">
              <w:rPr>
                <w:noProof/>
                <w:webHidden/>
              </w:rPr>
              <w:t>22</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6" w:history="1">
            <w:r w:rsidR="00CA2057" w:rsidRPr="00CA2057">
              <w:rPr>
                <w:rStyle w:val="Hyperlink"/>
                <w:noProof/>
              </w:rPr>
              <w:t>The general architecture of Blockchain Technology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_Toc80171316 \h </w:instrText>
            </w:r>
            <w:r w:rsidR="00CA2057" w:rsidRPr="00CA2057">
              <w:rPr>
                <w:noProof/>
                <w:webHidden/>
              </w:rPr>
            </w:r>
            <w:r w:rsidR="00CA2057" w:rsidRPr="00CA2057">
              <w:rPr>
                <w:noProof/>
                <w:webHidden/>
              </w:rPr>
              <w:fldChar w:fldCharType="separate"/>
            </w:r>
            <w:r w:rsidR="00CA2057" w:rsidRPr="00CA2057">
              <w:rPr>
                <w:noProof/>
                <w:webHidden/>
              </w:rPr>
              <w:t>23</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7" w:history="1">
            <w:r w:rsidR="00CA2057" w:rsidRPr="00CA2057">
              <w:rPr>
                <w:rStyle w:val="Hyperlink"/>
                <w:noProof/>
              </w:rPr>
              <w:t>Characteristics of Blockchain Technology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_Toc80171317 \h </w:instrText>
            </w:r>
            <w:r w:rsidR="00CA2057" w:rsidRPr="00CA2057">
              <w:rPr>
                <w:noProof/>
                <w:webHidden/>
              </w:rPr>
            </w:r>
            <w:r w:rsidR="00CA2057" w:rsidRPr="00CA2057">
              <w:rPr>
                <w:noProof/>
                <w:webHidden/>
              </w:rPr>
              <w:fldChar w:fldCharType="separate"/>
            </w:r>
            <w:r w:rsidR="00CA2057" w:rsidRPr="00CA2057">
              <w:rPr>
                <w:noProof/>
                <w:webHidden/>
              </w:rPr>
              <w:t>24</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8" w:history="1">
            <w:r w:rsidR="00CA2057" w:rsidRPr="00CA2057">
              <w:rPr>
                <w:rStyle w:val="Hyperlink"/>
                <w:noProof/>
              </w:rPr>
              <w:t>Types of Blockchain Technology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_Toc80171318 \h </w:instrText>
            </w:r>
            <w:r w:rsidR="00CA2057" w:rsidRPr="00CA2057">
              <w:rPr>
                <w:noProof/>
                <w:webHidden/>
              </w:rPr>
            </w:r>
            <w:r w:rsidR="00CA2057" w:rsidRPr="00CA2057">
              <w:rPr>
                <w:noProof/>
                <w:webHidden/>
              </w:rPr>
              <w:fldChar w:fldCharType="separate"/>
            </w:r>
            <w:r w:rsidR="00CA2057" w:rsidRPr="00CA2057">
              <w:rPr>
                <w:noProof/>
                <w:webHidden/>
              </w:rPr>
              <w:t>26</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19" w:history="1">
            <w:r w:rsidR="00CA2057" w:rsidRPr="00CA2057">
              <w:rPr>
                <w:rStyle w:val="Hyperlink"/>
                <w:noProof/>
              </w:rPr>
              <w:t>Comparison between Different Types of Blockchain</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_Toc80171319 \h </w:instrText>
            </w:r>
            <w:r w:rsidR="00CA2057" w:rsidRPr="00CA2057">
              <w:rPr>
                <w:noProof/>
                <w:webHidden/>
              </w:rPr>
            </w:r>
            <w:r w:rsidR="00CA2057" w:rsidRPr="00CA2057">
              <w:rPr>
                <w:noProof/>
                <w:webHidden/>
              </w:rPr>
              <w:fldChar w:fldCharType="separate"/>
            </w:r>
            <w:r w:rsidR="00CA2057" w:rsidRPr="00CA2057">
              <w:rPr>
                <w:noProof/>
                <w:webHidden/>
              </w:rPr>
              <w:t>28</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20" w:history="1">
            <w:r w:rsidR="00CA2057" w:rsidRPr="00CA2057">
              <w:rPr>
                <w:rStyle w:val="Hyperlink"/>
                <w:noProof/>
              </w:rPr>
              <w:t>Phases or Generations of Blockchain Technology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_Toc80171320 \h </w:instrText>
            </w:r>
            <w:r w:rsidR="00CA2057" w:rsidRPr="00CA2057">
              <w:rPr>
                <w:noProof/>
                <w:webHidden/>
              </w:rPr>
            </w:r>
            <w:r w:rsidR="00CA2057" w:rsidRPr="00CA2057">
              <w:rPr>
                <w:noProof/>
                <w:webHidden/>
              </w:rPr>
              <w:fldChar w:fldCharType="separate"/>
            </w:r>
            <w:r w:rsidR="00CA2057" w:rsidRPr="00CA2057">
              <w:rPr>
                <w:noProof/>
                <w:webHidden/>
              </w:rPr>
              <w:t>28</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21" w:history="1">
            <w:r w:rsidR="00CA2057" w:rsidRPr="00CA2057">
              <w:rPr>
                <w:rStyle w:val="Hyperlink"/>
                <w:noProof/>
              </w:rPr>
              <w:t>Relevant Terms in Blockchain Technology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_Toc80171321 \h </w:instrText>
            </w:r>
            <w:r w:rsidR="00CA2057" w:rsidRPr="00CA2057">
              <w:rPr>
                <w:noProof/>
                <w:webHidden/>
              </w:rPr>
            </w:r>
            <w:r w:rsidR="00CA2057" w:rsidRPr="00CA2057">
              <w:rPr>
                <w:noProof/>
                <w:webHidden/>
              </w:rPr>
              <w:fldChar w:fldCharType="separate"/>
            </w:r>
            <w:r w:rsidR="00CA2057" w:rsidRPr="00CA2057">
              <w:rPr>
                <w:noProof/>
                <w:webHidden/>
              </w:rPr>
              <w:t>29</w:t>
            </w:r>
            <w:r w:rsidR="00CA2057" w:rsidRPr="00CA2057">
              <w:rPr>
                <w:noProof/>
                <w:webHidden/>
              </w:rPr>
              <w:fldChar w:fldCharType="end"/>
            </w:r>
          </w:hyperlink>
        </w:p>
        <w:p w:rsidR="00CA2057" w:rsidRPr="00CF2C1A" w:rsidRDefault="005930FB" w:rsidP="00F41B45">
          <w:pPr>
            <w:pStyle w:val="TOC1"/>
            <w:tabs>
              <w:tab w:val="right" w:leader="dot" w:pos="9350"/>
            </w:tabs>
            <w:spacing w:after="0"/>
            <w:rPr>
              <w:rStyle w:val="Hyperlink"/>
              <w:noProof/>
              <w:color w:val="auto"/>
              <w:kern w:val="0"/>
              <w:sz w:val="22"/>
              <w:szCs w:val="22"/>
              <w:u w:val="none"/>
              <w:lang w:eastAsia="en-US"/>
            </w:rPr>
          </w:pPr>
          <w:hyperlink w:anchor="_Toc80171322" w:history="1">
            <w:r w:rsidR="00CA2057" w:rsidRPr="00CA2057">
              <w:rPr>
                <w:rStyle w:val="Hyperlink"/>
                <w:noProof/>
              </w:rPr>
              <w:t>Deficiencies in the Current Body of Academic Literature.</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_Toc80171322 \h </w:instrText>
            </w:r>
            <w:r w:rsidR="00CA2057" w:rsidRPr="00CA2057">
              <w:rPr>
                <w:noProof/>
                <w:webHidden/>
              </w:rPr>
            </w:r>
            <w:r w:rsidR="00CA2057" w:rsidRPr="00CA2057">
              <w:rPr>
                <w:noProof/>
                <w:webHidden/>
              </w:rPr>
              <w:fldChar w:fldCharType="separate"/>
            </w:r>
            <w:r w:rsidR="00CA2057" w:rsidRPr="00CA2057">
              <w:rPr>
                <w:noProof/>
                <w:webHidden/>
              </w:rPr>
              <w:t>32</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23" w:history="1">
            <w:r w:rsidR="00CA2057" w:rsidRPr="00CA2057">
              <w:rPr>
                <w:rStyle w:val="Hyperlink"/>
                <w:noProof/>
              </w:rPr>
              <w:t>Chapter Three: Methodology</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_Toc80171323 \h </w:instrText>
            </w:r>
            <w:r w:rsidR="00CA2057" w:rsidRPr="00CA2057">
              <w:rPr>
                <w:noProof/>
                <w:webHidden/>
              </w:rPr>
            </w:r>
            <w:r w:rsidR="00CA2057" w:rsidRPr="00CA2057">
              <w:rPr>
                <w:noProof/>
                <w:webHidden/>
              </w:rPr>
              <w:fldChar w:fldCharType="separate"/>
            </w:r>
            <w:r w:rsidR="00CA2057" w:rsidRPr="00CA2057">
              <w:rPr>
                <w:noProof/>
                <w:webHidden/>
              </w:rPr>
              <w:t>35</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24" w:history="1">
            <w:r w:rsidR="00CA2057" w:rsidRPr="00CA2057">
              <w:rPr>
                <w:rStyle w:val="Hyperlink"/>
                <w:noProof/>
              </w:rPr>
              <w:t>Research Design</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_Toc80171324 \h </w:instrText>
            </w:r>
            <w:r w:rsidR="00CA2057" w:rsidRPr="00CA2057">
              <w:rPr>
                <w:noProof/>
                <w:webHidden/>
              </w:rPr>
            </w:r>
            <w:r w:rsidR="00CA2057" w:rsidRPr="00CA2057">
              <w:rPr>
                <w:noProof/>
                <w:webHidden/>
              </w:rPr>
              <w:fldChar w:fldCharType="separate"/>
            </w:r>
            <w:r w:rsidR="00CA2057" w:rsidRPr="00CA2057">
              <w:rPr>
                <w:noProof/>
                <w:webHidden/>
              </w:rPr>
              <w:t>35</w:t>
            </w:r>
            <w:r w:rsidR="00CA2057" w:rsidRPr="00CA2057">
              <w:rPr>
                <w:noProof/>
                <w:webHidden/>
              </w:rPr>
              <w:fldChar w:fldCharType="end"/>
            </w:r>
          </w:hyperlink>
        </w:p>
        <w:p w:rsidR="00CA2057" w:rsidRPr="00CA2057" w:rsidRDefault="005930FB" w:rsidP="00F41B45">
          <w:pPr>
            <w:pStyle w:val="TOC2"/>
            <w:tabs>
              <w:tab w:val="right" w:leader="dot" w:pos="9350"/>
            </w:tabs>
            <w:spacing w:after="0"/>
            <w:rPr>
              <w:noProof/>
              <w:kern w:val="0"/>
              <w:sz w:val="22"/>
              <w:szCs w:val="22"/>
              <w:lang w:eastAsia="en-US"/>
            </w:rPr>
          </w:pPr>
          <w:hyperlink w:anchor="_Toc80171325" w:history="1">
            <w:r w:rsidR="00CA2057" w:rsidRPr="00CA2057">
              <w:rPr>
                <w:rStyle w:val="Hyperlink"/>
                <w:noProof/>
              </w:rPr>
              <w:t>Selection of the Subjects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_Toc80171325 \h </w:instrText>
            </w:r>
            <w:r w:rsidR="00CA2057" w:rsidRPr="00CA2057">
              <w:rPr>
                <w:noProof/>
                <w:webHidden/>
              </w:rPr>
            </w:r>
            <w:r w:rsidR="00CA2057" w:rsidRPr="00CA2057">
              <w:rPr>
                <w:noProof/>
                <w:webHidden/>
              </w:rPr>
              <w:fldChar w:fldCharType="separate"/>
            </w:r>
            <w:r w:rsidR="00CA2057" w:rsidRPr="00CA2057">
              <w:rPr>
                <w:noProof/>
                <w:webHidden/>
              </w:rPr>
              <w:t>35</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26" w:history="1">
            <w:r w:rsidR="00CA2057" w:rsidRPr="00CA2057">
              <w:rPr>
                <w:rStyle w:val="Hyperlink"/>
                <w:noProof/>
              </w:rPr>
              <w:t>Population</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_Toc80171326 \h </w:instrText>
            </w:r>
            <w:r w:rsidR="00CA2057" w:rsidRPr="00CA2057">
              <w:rPr>
                <w:noProof/>
                <w:webHidden/>
              </w:rPr>
            </w:r>
            <w:r w:rsidR="00CA2057" w:rsidRPr="00CA2057">
              <w:rPr>
                <w:noProof/>
                <w:webHidden/>
              </w:rPr>
              <w:fldChar w:fldCharType="separate"/>
            </w:r>
            <w:r w:rsidR="00CA2057" w:rsidRPr="00CA2057">
              <w:rPr>
                <w:noProof/>
                <w:webHidden/>
              </w:rPr>
              <w:t>35</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27" w:history="1">
            <w:r w:rsidR="00CA2057" w:rsidRPr="00CA2057">
              <w:rPr>
                <w:rStyle w:val="Hyperlink"/>
                <w:noProof/>
              </w:rPr>
              <w:t>Sample</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_Toc80171327 \h </w:instrText>
            </w:r>
            <w:r w:rsidR="00CA2057" w:rsidRPr="00CA2057">
              <w:rPr>
                <w:noProof/>
                <w:webHidden/>
              </w:rPr>
            </w:r>
            <w:r w:rsidR="00CA2057" w:rsidRPr="00CA2057">
              <w:rPr>
                <w:noProof/>
                <w:webHidden/>
              </w:rPr>
              <w:fldChar w:fldCharType="separate"/>
            </w:r>
            <w:r w:rsidR="00CA2057" w:rsidRPr="00CA2057">
              <w:rPr>
                <w:noProof/>
                <w:webHidden/>
              </w:rPr>
              <w:t>35</w:t>
            </w:r>
            <w:r w:rsidR="00CA2057" w:rsidRPr="00CA2057">
              <w:rPr>
                <w:noProof/>
                <w:webHidden/>
              </w:rPr>
              <w:fldChar w:fldCharType="end"/>
            </w:r>
          </w:hyperlink>
        </w:p>
        <w:p w:rsidR="00CA2057" w:rsidRPr="00CA2057" w:rsidRDefault="005930FB" w:rsidP="00F41B45">
          <w:pPr>
            <w:pStyle w:val="TOC3"/>
            <w:tabs>
              <w:tab w:val="right" w:leader="dot" w:pos="9350"/>
            </w:tabs>
            <w:spacing w:after="0"/>
            <w:rPr>
              <w:noProof/>
              <w:kern w:val="0"/>
              <w:sz w:val="22"/>
              <w:szCs w:val="22"/>
              <w:lang w:eastAsia="en-US"/>
            </w:rPr>
          </w:pPr>
          <w:hyperlink w:anchor="_Toc80171328" w:history="1">
            <w:r w:rsidR="00CA2057" w:rsidRPr="00CA2057">
              <w:rPr>
                <w:rStyle w:val="Hyperlink"/>
                <w:noProof/>
              </w:rPr>
              <w:t>Data Collection Methods and Procedures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_Toc80171328 \h </w:instrText>
            </w:r>
            <w:r w:rsidR="00CA2057" w:rsidRPr="00CA2057">
              <w:rPr>
                <w:noProof/>
                <w:webHidden/>
              </w:rPr>
            </w:r>
            <w:r w:rsidR="00CA2057" w:rsidRPr="00CA2057">
              <w:rPr>
                <w:noProof/>
                <w:webHidden/>
              </w:rPr>
              <w:fldChar w:fldCharType="separate"/>
            </w:r>
            <w:r w:rsidR="00CA2057" w:rsidRPr="00CA2057">
              <w:rPr>
                <w:noProof/>
                <w:webHidden/>
              </w:rPr>
              <w:t>35</w:t>
            </w:r>
            <w:r w:rsidR="00CA2057" w:rsidRPr="00CA2057">
              <w:rPr>
                <w:noProof/>
                <w:webHidden/>
              </w:rPr>
              <w:fldChar w:fldCharType="end"/>
            </w:r>
          </w:hyperlink>
        </w:p>
        <w:p w:rsidR="00CA2057" w:rsidRPr="00CF2C1A" w:rsidRDefault="005930FB" w:rsidP="00F41B45">
          <w:pPr>
            <w:pStyle w:val="TOC2"/>
            <w:tabs>
              <w:tab w:val="right" w:leader="dot" w:pos="9350"/>
            </w:tabs>
            <w:spacing w:after="0"/>
            <w:rPr>
              <w:rStyle w:val="Hyperlink"/>
              <w:noProof/>
              <w:color w:val="auto"/>
              <w:kern w:val="0"/>
              <w:sz w:val="22"/>
              <w:szCs w:val="22"/>
              <w:u w:val="none"/>
              <w:lang w:eastAsia="en-US"/>
            </w:rPr>
          </w:pPr>
          <w:hyperlink w:anchor="_Toc80171329" w:history="1">
            <w:r w:rsidR="00CA2057" w:rsidRPr="00CA2057">
              <w:rPr>
                <w:rStyle w:val="Hyperlink"/>
                <w:noProof/>
              </w:rPr>
              <w:t>Methodological Assumptions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_Toc80171329 \h </w:instrText>
            </w:r>
            <w:r w:rsidR="00CA2057" w:rsidRPr="00CA2057">
              <w:rPr>
                <w:noProof/>
                <w:webHidden/>
              </w:rPr>
            </w:r>
            <w:r w:rsidR="00CA2057" w:rsidRPr="00CA2057">
              <w:rPr>
                <w:noProof/>
                <w:webHidden/>
              </w:rPr>
              <w:fldChar w:fldCharType="separate"/>
            </w:r>
            <w:r w:rsidR="00CA2057" w:rsidRPr="00CA2057">
              <w:rPr>
                <w:noProof/>
                <w:webHidden/>
              </w:rPr>
              <w:t>36</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30" w:history="1">
            <w:r w:rsidR="00CA2057" w:rsidRPr="00CA2057">
              <w:rPr>
                <w:rStyle w:val="Hyperlink"/>
                <w:noProof/>
              </w:rPr>
              <w:t>Chapter Four: Results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_Toc80171330 \h </w:instrText>
            </w:r>
            <w:r w:rsidR="00CA2057" w:rsidRPr="00CA2057">
              <w:rPr>
                <w:noProof/>
                <w:webHidden/>
              </w:rPr>
            </w:r>
            <w:r w:rsidR="00CA2057" w:rsidRPr="00CA2057">
              <w:rPr>
                <w:noProof/>
                <w:webHidden/>
              </w:rPr>
              <w:fldChar w:fldCharType="separate"/>
            </w:r>
            <w:r w:rsidR="00CA2057" w:rsidRPr="00CA2057">
              <w:rPr>
                <w:noProof/>
                <w:webHidden/>
              </w:rPr>
              <w:t>37</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31" w:history="1">
            <w:r w:rsidR="00CA2057" w:rsidRPr="00CA2057">
              <w:rPr>
                <w:rStyle w:val="Hyperlink"/>
                <w:noProof/>
              </w:rPr>
              <w:t>Chapter Five: Discussion, Conclusion, and Recommendations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_Toc80171331 \h </w:instrText>
            </w:r>
            <w:r w:rsidR="00CA2057" w:rsidRPr="00CA2057">
              <w:rPr>
                <w:noProof/>
                <w:webHidden/>
              </w:rPr>
            </w:r>
            <w:r w:rsidR="00CA2057" w:rsidRPr="00CA2057">
              <w:rPr>
                <w:noProof/>
                <w:webHidden/>
              </w:rPr>
              <w:fldChar w:fldCharType="separate"/>
            </w:r>
            <w:r w:rsidR="00CA2057" w:rsidRPr="00CA2057">
              <w:rPr>
                <w:noProof/>
                <w:webHidden/>
              </w:rPr>
              <w:t>39</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32" w:history="1">
            <w:r w:rsidR="00CA2057" w:rsidRPr="00CA2057">
              <w:rPr>
                <w:rStyle w:val="Hyperlink"/>
                <w:noProof/>
              </w:rPr>
              <w:t>Discussion</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_Toc80171332 \h </w:instrText>
            </w:r>
            <w:r w:rsidR="00CA2057" w:rsidRPr="00CA2057">
              <w:rPr>
                <w:noProof/>
                <w:webHidden/>
              </w:rPr>
            </w:r>
            <w:r w:rsidR="00CA2057" w:rsidRPr="00CA2057">
              <w:rPr>
                <w:noProof/>
                <w:webHidden/>
              </w:rPr>
              <w:fldChar w:fldCharType="separate"/>
            </w:r>
            <w:r w:rsidR="00CA2057" w:rsidRPr="00CA2057">
              <w:rPr>
                <w:noProof/>
                <w:webHidden/>
              </w:rPr>
              <w:t>39</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33" w:history="1">
            <w:r w:rsidR="00CA2057" w:rsidRPr="00CA2057">
              <w:rPr>
                <w:rStyle w:val="Hyperlink"/>
                <w:noProof/>
              </w:rPr>
              <w:t>Conclusion</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_Toc80171333 \h </w:instrText>
            </w:r>
            <w:r w:rsidR="00CA2057" w:rsidRPr="00CA2057">
              <w:rPr>
                <w:noProof/>
                <w:webHidden/>
              </w:rPr>
            </w:r>
            <w:r w:rsidR="00CA2057" w:rsidRPr="00CA2057">
              <w:rPr>
                <w:noProof/>
                <w:webHidden/>
              </w:rPr>
              <w:fldChar w:fldCharType="separate"/>
            </w:r>
            <w:r w:rsidR="00CA2057" w:rsidRPr="00CA2057">
              <w:rPr>
                <w:noProof/>
                <w:webHidden/>
              </w:rPr>
              <w:t>41</w:t>
            </w:r>
            <w:r w:rsidR="00CA2057" w:rsidRPr="00CA2057">
              <w:rPr>
                <w:noProof/>
                <w:webHidden/>
              </w:rPr>
              <w:fldChar w:fldCharType="end"/>
            </w:r>
          </w:hyperlink>
        </w:p>
        <w:p w:rsidR="00CA2057" w:rsidRPr="00CF2C1A" w:rsidRDefault="005930FB" w:rsidP="00F41B45">
          <w:pPr>
            <w:pStyle w:val="TOC1"/>
            <w:tabs>
              <w:tab w:val="right" w:leader="dot" w:pos="9350"/>
            </w:tabs>
            <w:spacing w:after="0"/>
            <w:rPr>
              <w:noProof/>
              <w:color w:val="5F5F5F" w:themeColor="hyperlink"/>
              <w:u w:val="single"/>
            </w:rPr>
          </w:pPr>
          <w:hyperlink w:anchor="_Toc80171334" w:history="1">
            <w:r w:rsidR="00CA2057" w:rsidRPr="00CA2057">
              <w:rPr>
                <w:rStyle w:val="Hyperlink"/>
                <w:noProof/>
              </w:rPr>
              <w:t>Recommendations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_Toc80171334 \h </w:instrText>
            </w:r>
            <w:r w:rsidR="00CA2057" w:rsidRPr="00CA2057">
              <w:rPr>
                <w:noProof/>
                <w:webHidden/>
              </w:rPr>
            </w:r>
            <w:r w:rsidR="00CA2057" w:rsidRPr="00CA2057">
              <w:rPr>
                <w:noProof/>
                <w:webHidden/>
              </w:rPr>
              <w:fldChar w:fldCharType="separate"/>
            </w:r>
            <w:r w:rsidR="00CA2057" w:rsidRPr="00CA2057">
              <w:rPr>
                <w:noProof/>
                <w:webHidden/>
              </w:rPr>
              <w:t>42</w:t>
            </w:r>
            <w:r w:rsidR="00CA2057" w:rsidRPr="00CA2057">
              <w:rPr>
                <w:noProof/>
                <w:webHidden/>
              </w:rPr>
              <w:fldChar w:fldCharType="end"/>
            </w:r>
          </w:hyperlink>
        </w:p>
        <w:p w:rsidR="00CA2057" w:rsidRPr="00CA2057" w:rsidRDefault="005930FB" w:rsidP="00F41B45">
          <w:pPr>
            <w:pStyle w:val="TOC1"/>
            <w:tabs>
              <w:tab w:val="right" w:leader="dot" w:pos="9350"/>
            </w:tabs>
            <w:spacing w:after="0"/>
            <w:rPr>
              <w:noProof/>
              <w:kern w:val="0"/>
              <w:sz w:val="22"/>
              <w:szCs w:val="22"/>
              <w:lang w:eastAsia="en-US"/>
            </w:rPr>
          </w:pPr>
          <w:hyperlink w:anchor="_Toc80171335" w:history="1">
            <w:r w:rsidR="00CA2057" w:rsidRPr="00CA2057">
              <w:rPr>
                <w:rStyle w:val="Hyperlink"/>
                <w:noProof/>
              </w:rPr>
              <w:t>References</w:t>
            </w:r>
            <w:r w:rsidR="00CA2057" w:rsidRPr="00CA2057">
              <w:rPr>
                <w:noProof/>
                <w:webHidden/>
              </w:rPr>
              <w:tab/>
            </w:r>
            <w:r w:rsidR="00CA2057" w:rsidRPr="00CA2057">
              <w:rPr>
                <w:noProof/>
                <w:webHidden/>
              </w:rPr>
              <w:fldChar w:fldCharType="begin"/>
            </w:r>
            <w:r w:rsidR="00CA2057" w:rsidRPr="00CA2057">
              <w:rPr>
                <w:noProof/>
                <w:webHidden/>
              </w:rPr>
              <w:instrText xml:space="preserve"> PAGEREF _Toc80171335 \h </w:instrText>
            </w:r>
            <w:r w:rsidR="00CA2057" w:rsidRPr="00CA2057">
              <w:rPr>
                <w:noProof/>
                <w:webHidden/>
              </w:rPr>
            </w:r>
            <w:r w:rsidR="00CA2057" w:rsidRPr="00CA2057">
              <w:rPr>
                <w:noProof/>
                <w:webHidden/>
              </w:rPr>
              <w:fldChar w:fldCharType="separate"/>
            </w:r>
            <w:r w:rsidR="00CA2057" w:rsidRPr="00CA2057">
              <w:rPr>
                <w:noProof/>
                <w:webHidden/>
              </w:rPr>
              <w:t>45</w:t>
            </w:r>
            <w:r w:rsidR="00CA2057" w:rsidRPr="00CA2057">
              <w:rPr>
                <w:noProof/>
                <w:webHidden/>
              </w:rPr>
              <w:fldChar w:fldCharType="end"/>
            </w:r>
          </w:hyperlink>
        </w:p>
        <w:p w:rsidR="00FE1373" w:rsidRDefault="00FE1373" w:rsidP="00F41B45">
          <w:r w:rsidRPr="00CA2057">
            <w:rPr>
              <w:b/>
              <w:bCs/>
              <w:noProof/>
            </w:rPr>
            <w:fldChar w:fldCharType="end"/>
          </w:r>
        </w:p>
      </w:sdtContent>
    </w:sdt>
    <w:p w:rsidR="000E47C5" w:rsidRDefault="000E47C5" w:rsidP="00F41B45">
      <w:pPr>
        <w:ind w:firstLine="0"/>
      </w:pPr>
    </w:p>
    <w:p w:rsidR="00CF2C1A" w:rsidRDefault="00CF2C1A" w:rsidP="00F41B45">
      <w:pPr>
        <w:ind w:firstLine="0"/>
      </w:pPr>
    </w:p>
    <w:p w:rsidR="00CF2C1A" w:rsidRDefault="00CF2C1A" w:rsidP="00F41B45">
      <w:pPr>
        <w:ind w:firstLine="0"/>
      </w:pPr>
    </w:p>
    <w:p w:rsidR="00CF2C1A" w:rsidRDefault="00CF2C1A" w:rsidP="00F41B45">
      <w:pPr>
        <w:ind w:firstLine="0"/>
      </w:pPr>
    </w:p>
    <w:p w:rsidR="00CF2C1A" w:rsidRDefault="00CF2C1A" w:rsidP="00F41B45">
      <w:pPr>
        <w:ind w:firstLine="0"/>
      </w:pPr>
    </w:p>
    <w:p w:rsidR="00F41B45" w:rsidRPr="00650A11" w:rsidRDefault="00F41B45" w:rsidP="00F41B45">
      <w:pPr>
        <w:ind w:firstLine="0"/>
      </w:pPr>
    </w:p>
    <w:p w:rsidR="00D41736" w:rsidRPr="00650A11" w:rsidRDefault="00D41736" w:rsidP="00F41B45">
      <w:pPr>
        <w:pStyle w:val="Heading1"/>
        <w:keepNext w:val="0"/>
        <w:keepLines w:val="0"/>
      </w:pPr>
      <w:bookmarkStart w:id="0" w:name="_Toc80171298"/>
      <w:r w:rsidRPr="00650A11">
        <w:lastRenderedPageBreak/>
        <w:t>List of Tables</w:t>
      </w:r>
      <w:bookmarkEnd w:id="0"/>
    </w:p>
    <w:p w:rsidR="00411346" w:rsidRDefault="0030005D">
      <w:pPr>
        <w:pStyle w:val="TableofFigures"/>
        <w:tabs>
          <w:tab w:val="right" w:leader="dot" w:pos="9350"/>
        </w:tabs>
        <w:rPr>
          <w:noProof/>
          <w:kern w:val="0"/>
          <w:sz w:val="22"/>
          <w:szCs w:val="22"/>
          <w:lang w:eastAsia="en-US"/>
        </w:rPr>
      </w:pPr>
      <w:r>
        <w:fldChar w:fldCharType="begin"/>
      </w:r>
      <w:r>
        <w:instrText xml:space="preserve"> TOC \h \z \c "Table" </w:instrText>
      </w:r>
      <w:r>
        <w:fldChar w:fldCharType="separate"/>
      </w:r>
      <w:hyperlink w:anchor="_Toc80210069" w:history="1">
        <w:r w:rsidR="00411346" w:rsidRPr="001E5731">
          <w:rPr>
            <w:rStyle w:val="Hyperlink"/>
            <w:noProof/>
          </w:rPr>
          <w:t xml:space="preserve">Table 1. </w:t>
        </w:r>
        <w:r w:rsidR="006741E5">
          <w:rPr>
            <w:rStyle w:val="Hyperlink"/>
            <w:noProof/>
          </w:rPr>
          <w:t>Cloud</w:t>
        </w:r>
        <w:r w:rsidR="00411346" w:rsidRPr="001E5731">
          <w:rPr>
            <w:rStyle w:val="Hyperlink"/>
            <w:noProof/>
          </w:rPr>
          <w:t xml:space="preserve"> computing product types or product classes and service management</w:t>
        </w:r>
        <w:r w:rsidR="00411346">
          <w:rPr>
            <w:noProof/>
            <w:webHidden/>
          </w:rPr>
          <w:tab/>
        </w:r>
        <w:r w:rsidR="00411346">
          <w:rPr>
            <w:noProof/>
            <w:webHidden/>
          </w:rPr>
          <w:fldChar w:fldCharType="begin"/>
        </w:r>
        <w:r w:rsidR="00411346">
          <w:rPr>
            <w:noProof/>
            <w:webHidden/>
          </w:rPr>
          <w:instrText xml:space="preserve"> PAGEREF _Toc80210069 \h </w:instrText>
        </w:r>
        <w:r w:rsidR="00411346">
          <w:rPr>
            <w:noProof/>
            <w:webHidden/>
          </w:rPr>
        </w:r>
        <w:r w:rsidR="00411346">
          <w:rPr>
            <w:noProof/>
            <w:webHidden/>
          </w:rPr>
          <w:fldChar w:fldCharType="separate"/>
        </w:r>
        <w:r w:rsidR="00411346">
          <w:rPr>
            <w:noProof/>
            <w:webHidden/>
          </w:rPr>
          <w:t>21</w:t>
        </w:r>
        <w:r w:rsidR="00411346">
          <w:rPr>
            <w:noProof/>
            <w:webHidden/>
          </w:rPr>
          <w:fldChar w:fldCharType="end"/>
        </w:r>
      </w:hyperlink>
    </w:p>
    <w:p w:rsidR="00411346" w:rsidRDefault="005930FB">
      <w:pPr>
        <w:pStyle w:val="TableofFigures"/>
        <w:tabs>
          <w:tab w:val="right" w:leader="dot" w:pos="9350"/>
        </w:tabs>
        <w:rPr>
          <w:noProof/>
          <w:kern w:val="0"/>
          <w:sz w:val="22"/>
          <w:szCs w:val="22"/>
          <w:lang w:eastAsia="en-US"/>
        </w:rPr>
      </w:pPr>
      <w:hyperlink w:anchor="_Toc80210070" w:history="1">
        <w:r w:rsidR="00411346" w:rsidRPr="001E5731">
          <w:rPr>
            <w:rStyle w:val="Hyperlink"/>
            <w:noProof/>
          </w:rPr>
          <w:t>Table 2. Comparison between Different Types of Blockchain.</w:t>
        </w:r>
        <w:r w:rsidR="00411346">
          <w:rPr>
            <w:noProof/>
            <w:webHidden/>
          </w:rPr>
          <w:tab/>
        </w:r>
        <w:r w:rsidR="00411346">
          <w:rPr>
            <w:noProof/>
            <w:webHidden/>
          </w:rPr>
          <w:fldChar w:fldCharType="begin"/>
        </w:r>
        <w:r w:rsidR="00411346">
          <w:rPr>
            <w:noProof/>
            <w:webHidden/>
          </w:rPr>
          <w:instrText xml:space="preserve"> PAGEREF _Toc80210070 \h </w:instrText>
        </w:r>
        <w:r w:rsidR="00411346">
          <w:rPr>
            <w:noProof/>
            <w:webHidden/>
          </w:rPr>
        </w:r>
        <w:r w:rsidR="00411346">
          <w:rPr>
            <w:noProof/>
            <w:webHidden/>
          </w:rPr>
          <w:fldChar w:fldCharType="separate"/>
        </w:r>
        <w:r w:rsidR="00411346">
          <w:rPr>
            <w:noProof/>
            <w:webHidden/>
          </w:rPr>
          <w:t>28</w:t>
        </w:r>
        <w:r w:rsidR="00411346">
          <w:rPr>
            <w:noProof/>
            <w:webHidden/>
          </w:rPr>
          <w:fldChar w:fldCharType="end"/>
        </w:r>
      </w:hyperlink>
    </w:p>
    <w:p w:rsidR="0030005D" w:rsidRDefault="0030005D" w:rsidP="00F41B45">
      <w:pPr>
        <w:ind w:firstLine="0"/>
      </w:pPr>
      <w:r>
        <w:fldChar w:fldCharType="end"/>
      </w:r>
    </w:p>
    <w:p w:rsidR="0030005D" w:rsidRDefault="0030005D" w:rsidP="00F41B45">
      <w:r>
        <w:br w:type="page"/>
      </w:r>
    </w:p>
    <w:p w:rsidR="000E47C5" w:rsidRDefault="00D41736" w:rsidP="00F41B45">
      <w:pPr>
        <w:pStyle w:val="Heading1"/>
        <w:keepNext w:val="0"/>
        <w:keepLines w:val="0"/>
      </w:pPr>
      <w:bookmarkStart w:id="1" w:name="_Toc80171299"/>
      <w:r w:rsidRPr="00650A11">
        <w:lastRenderedPageBreak/>
        <w:t>List</w:t>
      </w:r>
      <w:r w:rsidR="000E47C5" w:rsidRPr="00650A11">
        <w:t xml:space="preserve"> of Figures</w:t>
      </w:r>
      <w:bookmarkEnd w:id="1"/>
    </w:p>
    <w:p w:rsidR="00411346" w:rsidRDefault="0048329E">
      <w:pPr>
        <w:pStyle w:val="TableofFigures"/>
        <w:tabs>
          <w:tab w:val="right" w:leader="dot" w:pos="9350"/>
        </w:tabs>
        <w:rPr>
          <w:noProof/>
          <w:kern w:val="0"/>
          <w:sz w:val="22"/>
          <w:szCs w:val="22"/>
          <w:lang w:eastAsia="en-US"/>
        </w:rPr>
      </w:pPr>
      <w:r>
        <w:fldChar w:fldCharType="begin"/>
      </w:r>
      <w:r w:rsidRPr="00347BD8">
        <w:instrText xml:space="preserve"> TOC \h \z \c "Figure" </w:instrText>
      </w:r>
      <w:r>
        <w:fldChar w:fldCharType="separate"/>
      </w:r>
      <w:hyperlink w:anchor="_Toc80210088" w:history="1">
        <w:r w:rsidR="00411346" w:rsidRPr="00347BD8">
          <w:rPr>
            <w:rStyle w:val="Hyperlink"/>
            <w:noProof/>
          </w:rPr>
          <w:t>Figure</w:t>
        </w:r>
        <w:r w:rsidR="00411346" w:rsidRPr="0085636B">
          <w:rPr>
            <w:rStyle w:val="Hyperlink"/>
            <w:i/>
            <w:noProof/>
          </w:rPr>
          <w:t xml:space="preserve"> </w:t>
        </w:r>
        <w:r w:rsidR="00411346" w:rsidRPr="00347BD8">
          <w:rPr>
            <w:rStyle w:val="Hyperlink"/>
            <w:noProof/>
          </w:rPr>
          <w:t>1.</w:t>
        </w:r>
        <w:r w:rsidR="00411346" w:rsidRPr="0085636B">
          <w:rPr>
            <w:rStyle w:val="Hyperlink"/>
            <w:noProof/>
          </w:rPr>
          <w:t xml:space="preserve"> Blockchain Block structure</w:t>
        </w:r>
        <w:r w:rsidR="00411346">
          <w:rPr>
            <w:noProof/>
            <w:webHidden/>
          </w:rPr>
          <w:tab/>
        </w:r>
        <w:r w:rsidR="00411346">
          <w:rPr>
            <w:noProof/>
            <w:webHidden/>
          </w:rPr>
          <w:fldChar w:fldCharType="begin"/>
        </w:r>
        <w:r w:rsidR="00411346">
          <w:rPr>
            <w:noProof/>
            <w:webHidden/>
          </w:rPr>
          <w:instrText xml:space="preserve"> PAGEREF _Toc80210088 \h </w:instrText>
        </w:r>
        <w:r w:rsidR="00411346">
          <w:rPr>
            <w:noProof/>
            <w:webHidden/>
          </w:rPr>
        </w:r>
        <w:r w:rsidR="00411346">
          <w:rPr>
            <w:noProof/>
            <w:webHidden/>
          </w:rPr>
          <w:fldChar w:fldCharType="separate"/>
        </w:r>
        <w:r w:rsidR="00411346">
          <w:rPr>
            <w:noProof/>
            <w:webHidden/>
          </w:rPr>
          <w:t>24</w:t>
        </w:r>
        <w:r w:rsidR="00411346">
          <w:rPr>
            <w:noProof/>
            <w:webHidden/>
          </w:rPr>
          <w:fldChar w:fldCharType="end"/>
        </w:r>
      </w:hyperlink>
    </w:p>
    <w:p w:rsidR="00411346" w:rsidRDefault="005930FB">
      <w:pPr>
        <w:pStyle w:val="TableofFigures"/>
        <w:tabs>
          <w:tab w:val="right" w:leader="dot" w:pos="9350"/>
        </w:tabs>
        <w:rPr>
          <w:noProof/>
          <w:kern w:val="0"/>
          <w:sz w:val="22"/>
          <w:szCs w:val="22"/>
          <w:lang w:eastAsia="en-US"/>
        </w:rPr>
      </w:pPr>
      <w:hyperlink w:anchor="_Toc80210089" w:history="1">
        <w:r w:rsidR="00411346" w:rsidRPr="0085636B">
          <w:rPr>
            <w:rStyle w:val="Hyperlink"/>
            <w:noProof/>
          </w:rPr>
          <w:t>Figure 2. Blockchain which consists of a continuous sequenc</w:t>
        </w:r>
        <w:r w:rsidR="00411346">
          <w:rPr>
            <w:rStyle w:val="Hyperlink"/>
            <w:noProof/>
          </w:rPr>
          <w:t>e of blocks</w:t>
        </w:r>
        <w:r w:rsidR="00411346">
          <w:rPr>
            <w:noProof/>
            <w:webHidden/>
          </w:rPr>
          <w:tab/>
        </w:r>
        <w:r w:rsidR="00411346">
          <w:rPr>
            <w:noProof/>
            <w:webHidden/>
          </w:rPr>
          <w:fldChar w:fldCharType="begin"/>
        </w:r>
        <w:r w:rsidR="00411346">
          <w:rPr>
            <w:noProof/>
            <w:webHidden/>
          </w:rPr>
          <w:instrText xml:space="preserve"> PAGEREF _Toc80210089 \h </w:instrText>
        </w:r>
        <w:r w:rsidR="00411346">
          <w:rPr>
            <w:noProof/>
            <w:webHidden/>
          </w:rPr>
        </w:r>
        <w:r w:rsidR="00411346">
          <w:rPr>
            <w:noProof/>
            <w:webHidden/>
          </w:rPr>
          <w:fldChar w:fldCharType="separate"/>
        </w:r>
        <w:r w:rsidR="00411346">
          <w:rPr>
            <w:noProof/>
            <w:webHidden/>
          </w:rPr>
          <w:t>25</w:t>
        </w:r>
        <w:r w:rsidR="00411346">
          <w:rPr>
            <w:noProof/>
            <w:webHidden/>
          </w:rPr>
          <w:fldChar w:fldCharType="end"/>
        </w:r>
      </w:hyperlink>
    </w:p>
    <w:p w:rsidR="00411346" w:rsidRDefault="005930FB">
      <w:pPr>
        <w:pStyle w:val="TableofFigures"/>
        <w:tabs>
          <w:tab w:val="right" w:leader="dot" w:pos="9350"/>
        </w:tabs>
        <w:rPr>
          <w:noProof/>
          <w:kern w:val="0"/>
          <w:sz w:val="22"/>
          <w:szCs w:val="22"/>
          <w:lang w:eastAsia="en-US"/>
        </w:rPr>
      </w:pPr>
      <w:hyperlink w:anchor="_Toc80210090" w:history="1">
        <w:r w:rsidR="00411346" w:rsidRPr="0085636B">
          <w:rPr>
            <w:rStyle w:val="Hyperlink"/>
            <w:noProof/>
          </w:rPr>
          <w:t xml:space="preserve">Figure 3. </w:t>
        </w:r>
        <w:r w:rsidR="006741E5">
          <w:rPr>
            <w:rStyle w:val="Hyperlink"/>
            <w:noProof/>
          </w:rPr>
          <w:t>Cloud</w:t>
        </w:r>
        <w:r w:rsidR="00411346" w:rsidRPr="0085636B">
          <w:rPr>
            <w:rStyle w:val="Hyperlink"/>
            <w:noProof/>
          </w:rPr>
          <w:t xml:space="preserve">chain model of </w:t>
        </w:r>
        <w:r w:rsidR="006741E5">
          <w:rPr>
            <w:rStyle w:val="Hyperlink"/>
            <w:noProof/>
          </w:rPr>
          <w:t>Cloud</w:t>
        </w:r>
        <w:r w:rsidR="00411346" w:rsidRPr="0085636B">
          <w:rPr>
            <w:rStyle w:val="Hyperlink"/>
            <w:noProof/>
          </w:rPr>
          <w:t>-Blockchain Integration</w:t>
        </w:r>
        <w:r w:rsidR="00411346">
          <w:rPr>
            <w:noProof/>
            <w:webHidden/>
          </w:rPr>
          <w:tab/>
        </w:r>
        <w:r w:rsidR="00411346">
          <w:rPr>
            <w:noProof/>
            <w:webHidden/>
          </w:rPr>
          <w:fldChar w:fldCharType="begin"/>
        </w:r>
        <w:r w:rsidR="00411346">
          <w:rPr>
            <w:noProof/>
            <w:webHidden/>
          </w:rPr>
          <w:instrText xml:space="preserve"> PAGEREF _Toc80210090 \h </w:instrText>
        </w:r>
        <w:r w:rsidR="00411346">
          <w:rPr>
            <w:noProof/>
            <w:webHidden/>
          </w:rPr>
        </w:r>
        <w:r w:rsidR="00411346">
          <w:rPr>
            <w:noProof/>
            <w:webHidden/>
          </w:rPr>
          <w:fldChar w:fldCharType="separate"/>
        </w:r>
        <w:r w:rsidR="00411346">
          <w:rPr>
            <w:noProof/>
            <w:webHidden/>
          </w:rPr>
          <w:t>43</w:t>
        </w:r>
        <w:r w:rsidR="00411346">
          <w:rPr>
            <w:noProof/>
            <w:webHidden/>
          </w:rPr>
          <w:fldChar w:fldCharType="end"/>
        </w:r>
      </w:hyperlink>
    </w:p>
    <w:p w:rsidR="0048329E" w:rsidRPr="0048329E" w:rsidRDefault="0048329E" w:rsidP="00F41B45">
      <w:r>
        <w:fldChar w:fldCharType="end"/>
      </w:r>
    </w:p>
    <w:p w:rsidR="000E47C5" w:rsidRPr="00650A11" w:rsidRDefault="000E47C5" w:rsidP="00F41B45">
      <w:pPr>
        <w:rPr>
          <w:b/>
        </w:rPr>
      </w:pPr>
      <w:r w:rsidRPr="00650A11">
        <w:rPr>
          <w:b/>
        </w:rPr>
        <w:br w:type="page"/>
      </w:r>
    </w:p>
    <w:p w:rsidR="00F20E6E" w:rsidRPr="00650A11" w:rsidRDefault="00F8786D" w:rsidP="00F41B45">
      <w:pPr>
        <w:pStyle w:val="Heading1"/>
        <w:keepNext w:val="0"/>
        <w:keepLines w:val="0"/>
      </w:pPr>
      <w:bookmarkStart w:id="2" w:name="_Toc80171300"/>
      <w:r w:rsidRPr="00650A11">
        <w:lastRenderedPageBreak/>
        <w:t>Chapter One: The Problem</w:t>
      </w:r>
      <w:bookmarkEnd w:id="2"/>
    </w:p>
    <w:p w:rsidR="000711D9" w:rsidRPr="00650A11" w:rsidRDefault="007920B4" w:rsidP="00F41B45">
      <w:pPr>
        <w:ind w:firstLine="0"/>
        <w:rPr>
          <w:rFonts w:cstheme="minorHAnsi"/>
        </w:rPr>
      </w:pPr>
      <w:r w:rsidRPr="00650A11">
        <w:rPr>
          <w:rFonts w:cstheme="minorHAnsi"/>
        </w:rPr>
        <w:tab/>
      </w:r>
      <w:r w:rsidR="00564EC7" w:rsidRPr="00650A11">
        <w:rPr>
          <w:rFonts w:cstheme="minorHAnsi"/>
        </w:rPr>
        <w:t>This study addresses the problem of</w:t>
      </w:r>
      <w:r w:rsidRPr="00650A11">
        <w:rPr>
          <w:rFonts w:cstheme="minorHAnsi"/>
        </w:rPr>
        <w:t xml:space="preserve"> </w:t>
      </w:r>
      <w:r w:rsidR="006741E5">
        <w:rPr>
          <w:rFonts w:cstheme="minorHAnsi"/>
        </w:rPr>
        <w:t>Cloud</w:t>
      </w:r>
      <w:r w:rsidR="00F065BD" w:rsidRPr="00650A11">
        <w:rPr>
          <w:rFonts w:cstheme="minorHAnsi"/>
        </w:rPr>
        <w:t xml:space="preserve"> Computing </w:t>
      </w:r>
      <w:r w:rsidRPr="00650A11">
        <w:rPr>
          <w:rFonts w:cstheme="minorHAnsi"/>
        </w:rPr>
        <w:t>security in</w:t>
      </w:r>
      <w:r w:rsidR="00564EC7" w:rsidRPr="00650A11">
        <w:rPr>
          <w:rFonts w:cstheme="minorHAnsi"/>
        </w:rPr>
        <w:t xml:space="preserve"> private organizations. </w:t>
      </w:r>
      <w:r w:rsidR="0016670F" w:rsidRPr="00650A11">
        <w:rPr>
          <w:rFonts w:cstheme="minorHAnsi"/>
        </w:rPr>
        <w:t xml:space="preserve">The primary focus is on </w:t>
      </w:r>
      <w:r w:rsidR="00E16155" w:rsidRPr="00650A11">
        <w:rPr>
          <w:rFonts w:cstheme="minorHAnsi"/>
        </w:rPr>
        <w:t xml:space="preserve">the place </w:t>
      </w:r>
      <w:r w:rsidR="0016670F" w:rsidRPr="00650A11">
        <w:rPr>
          <w:rFonts w:cstheme="minorHAnsi"/>
        </w:rPr>
        <w:t xml:space="preserve">of </w:t>
      </w:r>
      <w:r w:rsidR="00CC5511" w:rsidRPr="00650A11">
        <w:rPr>
          <w:rFonts w:cstheme="minorHAnsi"/>
        </w:rPr>
        <w:t>Blockchain</w:t>
      </w:r>
      <w:r w:rsidR="0016670F" w:rsidRPr="00650A11">
        <w:rPr>
          <w:rFonts w:cstheme="minorHAnsi"/>
        </w:rPr>
        <w:t xml:space="preserve"> </w:t>
      </w:r>
      <w:r w:rsidR="00E16155" w:rsidRPr="00650A11">
        <w:rPr>
          <w:rFonts w:cstheme="minorHAnsi"/>
        </w:rPr>
        <w:t xml:space="preserve">technology </w:t>
      </w:r>
      <w:r w:rsidR="0016670F" w:rsidRPr="00650A11">
        <w:rPr>
          <w:rFonts w:cstheme="minorHAnsi"/>
        </w:rPr>
        <w:t xml:space="preserve">in the </w:t>
      </w:r>
      <w:r w:rsidR="00E16155" w:rsidRPr="00650A11">
        <w:rPr>
          <w:rFonts w:cstheme="minorHAnsi"/>
        </w:rPr>
        <w:t xml:space="preserve">security </w:t>
      </w:r>
      <w:r w:rsidR="0016670F" w:rsidRPr="00650A11">
        <w:rPr>
          <w:rFonts w:cstheme="minorHAnsi"/>
        </w:rPr>
        <w:t xml:space="preserve">of </w:t>
      </w:r>
      <w:r w:rsidR="006741E5">
        <w:rPr>
          <w:rFonts w:cstheme="minorHAnsi"/>
        </w:rPr>
        <w:t>Cloud</w:t>
      </w:r>
      <w:r w:rsidR="00F065BD" w:rsidRPr="00650A11">
        <w:rPr>
          <w:rFonts w:cstheme="minorHAnsi"/>
        </w:rPr>
        <w:t xml:space="preserve"> Computing </w:t>
      </w:r>
      <w:r w:rsidR="0016670F" w:rsidRPr="00650A11">
        <w:rPr>
          <w:rFonts w:cstheme="minorHAnsi"/>
        </w:rPr>
        <w:t>in private organizations.</w:t>
      </w:r>
      <w:r w:rsidR="007F4E9B" w:rsidRPr="00650A11">
        <w:rPr>
          <w:rFonts w:cstheme="minorHAnsi"/>
        </w:rPr>
        <w:t xml:space="preserve"> </w:t>
      </w:r>
      <w:r w:rsidR="00052A44" w:rsidRPr="00650A11">
        <w:rPr>
          <w:rFonts w:cstheme="minorHAnsi"/>
        </w:rPr>
        <w:t xml:space="preserve">Although </w:t>
      </w:r>
      <w:r w:rsidR="006741E5">
        <w:rPr>
          <w:rFonts w:cstheme="minorHAnsi"/>
        </w:rPr>
        <w:t>Cloud</w:t>
      </w:r>
      <w:r w:rsidR="00F065BD" w:rsidRPr="00650A11">
        <w:rPr>
          <w:rFonts w:cstheme="minorHAnsi"/>
        </w:rPr>
        <w:t xml:space="preserve"> Computing </w:t>
      </w:r>
      <w:r w:rsidR="007F4E9B" w:rsidRPr="00650A11">
        <w:rPr>
          <w:rFonts w:cstheme="minorHAnsi"/>
        </w:rPr>
        <w:t xml:space="preserve">is a well-known </w:t>
      </w:r>
      <w:r w:rsidR="00E816FA" w:rsidRPr="00650A11">
        <w:rPr>
          <w:rFonts w:cstheme="minorHAnsi"/>
        </w:rPr>
        <w:t>technology,</w:t>
      </w:r>
      <w:r w:rsidR="007F4E9B" w:rsidRPr="00650A11">
        <w:rPr>
          <w:rFonts w:cstheme="minorHAnsi"/>
        </w:rPr>
        <w:t xml:space="preserve"> as</w:t>
      </w:r>
      <w:r w:rsidR="00052A44" w:rsidRPr="00650A11">
        <w:rPr>
          <w:rFonts w:cstheme="minorHAnsi"/>
        </w:rPr>
        <w:t xml:space="preserve"> it has existed for many years with many useful services and </w:t>
      </w:r>
      <w:r w:rsidR="007F4E9B" w:rsidRPr="00650A11">
        <w:rPr>
          <w:rFonts w:cstheme="minorHAnsi"/>
        </w:rPr>
        <w:t>a well-defined technology that emerged from large-scale, d</w:t>
      </w:r>
      <w:r w:rsidR="00052A44" w:rsidRPr="00650A11">
        <w:rPr>
          <w:rFonts w:cstheme="minorHAnsi"/>
        </w:rPr>
        <w:t xml:space="preserve">istributed computing technology, </w:t>
      </w:r>
      <w:r w:rsidR="007F4E9B" w:rsidRPr="00650A11">
        <w:rPr>
          <w:rFonts w:cstheme="minorHAnsi"/>
        </w:rPr>
        <w:t>the organizations are slow in accepting this due to their security</w:t>
      </w:r>
      <w:r w:rsidR="00D37FFC" w:rsidRPr="00650A11">
        <w:rPr>
          <w:rFonts w:cstheme="minorHAnsi"/>
        </w:rPr>
        <w:t xml:space="preserve"> concerns. Security challenge in </w:t>
      </w:r>
      <w:r w:rsidR="006741E5">
        <w:rPr>
          <w:rFonts w:cstheme="minorHAnsi"/>
        </w:rPr>
        <w:t>Cloud</w:t>
      </w:r>
      <w:r w:rsidR="00F065BD" w:rsidRPr="00650A11">
        <w:rPr>
          <w:rFonts w:cstheme="minorHAnsi"/>
        </w:rPr>
        <w:t xml:space="preserve"> Computing </w:t>
      </w:r>
      <w:r w:rsidR="00D37FFC" w:rsidRPr="00650A11">
        <w:rPr>
          <w:rFonts w:cstheme="minorHAnsi"/>
        </w:rPr>
        <w:t>is a significant drawback</w:t>
      </w:r>
      <w:r w:rsidR="002E4201" w:rsidRPr="00650A11">
        <w:rPr>
          <w:rFonts w:cstheme="minorHAnsi"/>
        </w:rPr>
        <w:t xml:space="preserve"> hampering the </w:t>
      </w:r>
      <w:r w:rsidR="006741E5">
        <w:rPr>
          <w:rFonts w:cstheme="minorHAnsi"/>
        </w:rPr>
        <w:t>Cloud</w:t>
      </w:r>
      <w:r w:rsidR="002E4201" w:rsidRPr="00650A11">
        <w:rPr>
          <w:rFonts w:cstheme="minorHAnsi"/>
        </w:rPr>
        <w:t xml:space="preserve"> (</w:t>
      </w:r>
      <w:r w:rsidR="002E4201" w:rsidRPr="00650A11">
        <w:rPr>
          <w:rFonts w:cstheme="minorHAnsi"/>
          <w:shd w:val="clear" w:color="auto" w:fill="FFFFFF"/>
        </w:rPr>
        <w:t>Venters &amp; Whitley, 2012</w:t>
      </w:r>
      <w:r w:rsidR="002E4201" w:rsidRPr="00650A11">
        <w:rPr>
          <w:rFonts w:cstheme="minorHAnsi"/>
        </w:rPr>
        <w:t>)</w:t>
      </w:r>
      <w:r w:rsidR="007F4E9B" w:rsidRPr="00650A11">
        <w:rPr>
          <w:rFonts w:cstheme="minorHAnsi"/>
        </w:rPr>
        <w:t>.</w:t>
      </w:r>
    </w:p>
    <w:p w:rsidR="00F42F77" w:rsidRDefault="000711D9" w:rsidP="00F42F77">
      <w:pPr>
        <w:rPr>
          <w:rFonts w:cstheme="minorHAnsi"/>
        </w:rPr>
      </w:pPr>
      <w:r w:rsidRPr="00650A11">
        <w:rPr>
          <w:rFonts w:cstheme="minorHAnsi"/>
        </w:rPr>
        <w:t xml:space="preserve">There have been different studies done on how to secure </w:t>
      </w:r>
      <w:r w:rsidR="00FB73C6" w:rsidRPr="00650A11">
        <w:rPr>
          <w:rFonts w:cstheme="minorHAnsi"/>
        </w:rPr>
        <w:t xml:space="preserve">computing </w:t>
      </w:r>
      <w:r w:rsidRPr="00650A11">
        <w:rPr>
          <w:rFonts w:cstheme="minorHAnsi"/>
        </w:rPr>
        <w:t xml:space="preserve">operations involving </w:t>
      </w:r>
      <w:r w:rsidR="006741E5">
        <w:rPr>
          <w:rFonts w:cstheme="minorHAnsi"/>
        </w:rPr>
        <w:t>Cloud</w:t>
      </w:r>
      <w:r w:rsidR="00E816FA" w:rsidRPr="00650A11">
        <w:rPr>
          <w:rFonts w:cstheme="minorHAnsi"/>
        </w:rPr>
        <w:t xml:space="preserve"> Computing</w:t>
      </w:r>
      <w:r w:rsidR="00197FB8" w:rsidRPr="00650A11">
        <w:rPr>
          <w:rFonts w:cstheme="minorHAnsi"/>
        </w:rPr>
        <w:t xml:space="preserve">. In academia, </w:t>
      </w:r>
      <w:r w:rsidR="006741E5">
        <w:rPr>
          <w:rFonts w:cstheme="minorHAnsi"/>
        </w:rPr>
        <w:t>Cloud</w:t>
      </w:r>
      <w:r w:rsidR="00F065BD" w:rsidRPr="00650A11">
        <w:rPr>
          <w:rFonts w:cstheme="minorHAnsi"/>
        </w:rPr>
        <w:t xml:space="preserve"> Computing </w:t>
      </w:r>
      <w:r w:rsidR="00197FB8" w:rsidRPr="00650A11">
        <w:rPr>
          <w:rFonts w:cstheme="minorHAnsi"/>
        </w:rPr>
        <w:t>security has begun seeing the development of dedicated forums such as the ACM</w:t>
      </w:r>
      <w:r w:rsidR="0039334D">
        <w:rPr>
          <w:rFonts w:cstheme="minorHAnsi"/>
        </w:rPr>
        <w:t xml:space="preserve"> (Association for Computing Machinery)</w:t>
      </w:r>
      <w:r w:rsidR="00197FB8" w:rsidRPr="00650A11">
        <w:rPr>
          <w:rFonts w:cstheme="minorHAnsi"/>
        </w:rPr>
        <w:t xml:space="preserve"> </w:t>
      </w:r>
      <w:r w:rsidR="006741E5">
        <w:rPr>
          <w:rFonts w:cstheme="minorHAnsi"/>
        </w:rPr>
        <w:t>Cloud</w:t>
      </w:r>
      <w:r w:rsidR="00F065BD" w:rsidRPr="00650A11">
        <w:rPr>
          <w:rFonts w:cstheme="minorHAnsi"/>
        </w:rPr>
        <w:t xml:space="preserve"> Computing </w:t>
      </w:r>
      <w:r w:rsidR="00197FB8" w:rsidRPr="00650A11">
        <w:rPr>
          <w:rFonts w:cstheme="minorHAnsi"/>
        </w:rPr>
        <w:t xml:space="preserve">Security Workshop, as well as dedicated tracks at major security conferences such as the ACM Conference on Computer and Communications Security (CCS). To date, most papers published on </w:t>
      </w:r>
      <w:r w:rsidR="006741E5">
        <w:rPr>
          <w:rFonts w:cstheme="minorHAnsi"/>
        </w:rPr>
        <w:t>Cloud</w:t>
      </w:r>
      <w:r w:rsidR="00197FB8" w:rsidRPr="00650A11">
        <w:rPr>
          <w:rFonts w:cstheme="minorHAnsi"/>
        </w:rPr>
        <w:t xml:space="preserve"> security reflect continuations of established lines of security research, such as web security</w:t>
      </w:r>
      <w:r w:rsidR="00BE08DD" w:rsidRPr="00650A11">
        <w:rPr>
          <w:rFonts w:cstheme="minorHAnsi"/>
        </w:rPr>
        <w:t xml:space="preserve"> </w:t>
      </w:r>
      <w:r w:rsidR="00214B95" w:rsidRPr="00650A11">
        <w:rPr>
          <w:rFonts w:cstheme="minorHAnsi"/>
        </w:rPr>
        <w:t>(</w:t>
      </w:r>
      <w:proofErr w:type="spellStart"/>
      <w:r w:rsidR="00214B95" w:rsidRPr="00650A11">
        <w:rPr>
          <w:rFonts w:cstheme="minorHAnsi"/>
        </w:rPr>
        <w:t>Livshits</w:t>
      </w:r>
      <w:proofErr w:type="spellEnd"/>
      <w:r w:rsidR="00214B95" w:rsidRPr="00650A11">
        <w:rPr>
          <w:rFonts w:cstheme="minorHAnsi"/>
        </w:rPr>
        <w:t xml:space="preserve">, </w:t>
      </w:r>
      <w:proofErr w:type="spellStart"/>
      <w:r w:rsidR="00214B95" w:rsidRPr="00650A11">
        <w:rPr>
          <w:rFonts w:cstheme="minorHAnsi"/>
        </w:rPr>
        <w:t>Prateek</w:t>
      </w:r>
      <w:proofErr w:type="spellEnd"/>
      <w:r w:rsidR="00214B95" w:rsidRPr="00650A11">
        <w:rPr>
          <w:rFonts w:cstheme="minorHAnsi"/>
        </w:rPr>
        <w:t xml:space="preserve"> &amp; </w:t>
      </w:r>
      <w:proofErr w:type="spellStart"/>
      <w:r w:rsidR="00214B95" w:rsidRPr="00650A11">
        <w:rPr>
          <w:rFonts w:cstheme="minorHAnsi"/>
        </w:rPr>
        <w:t>Vikram</w:t>
      </w:r>
      <w:proofErr w:type="spellEnd"/>
      <w:r w:rsidR="00214B95" w:rsidRPr="00650A11">
        <w:rPr>
          <w:rFonts w:cstheme="minorHAnsi"/>
        </w:rPr>
        <w:t>, 2008)</w:t>
      </w:r>
      <w:r w:rsidR="00197FB8" w:rsidRPr="00650A11">
        <w:rPr>
          <w:rFonts w:cstheme="minorHAnsi"/>
        </w:rPr>
        <w:t>, data outsourcing and assurance</w:t>
      </w:r>
      <w:r w:rsidR="00FF2099" w:rsidRPr="00650A11">
        <w:rPr>
          <w:rFonts w:cstheme="minorHAnsi"/>
        </w:rPr>
        <w:t xml:space="preserve"> (Bowers, </w:t>
      </w:r>
      <w:proofErr w:type="spellStart"/>
      <w:r w:rsidR="00FF2099" w:rsidRPr="00650A11">
        <w:rPr>
          <w:rFonts w:cstheme="minorHAnsi"/>
        </w:rPr>
        <w:t>Juels</w:t>
      </w:r>
      <w:proofErr w:type="spellEnd"/>
      <w:r w:rsidR="00FF2099" w:rsidRPr="00650A11">
        <w:rPr>
          <w:rFonts w:cstheme="minorHAnsi"/>
        </w:rPr>
        <w:t xml:space="preserve"> &amp; </w:t>
      </w:r>
      <w:proofErr w:type="spellStart"/>
      <w:r w:rsidR="00FF2099" w:rsidRPr="00650A11">
        <w:rPr>
          <w:rFonts w:cstheme="minorHAnsi"/>
        </w:rPr>
        <w:t>Oprea</w:t>
      </w:r>
      <w:proofErr w:type="spellEnd"/>
      <w:r w:rsidR="00650A11">
        <w:rPr>
          <w:rFonts w:cstheme="minorHAnsi"/>
        </w:rPr>
        <w:t>, 2008</w:t>
      </w:r>
      <w:r w:rsidR="00FF2099" w:rsidRPr="00650A11">
        <w:rPr>
          <w:rFonts w:cstheme="minorHAnsi"/>
        </w:rPr>
        <w:t>)</w:t>
      </w:r>
      <w:r w:rsidR="00A8761E" w:rsidRPr="00650A11">
        <w:rPr>
          <w:rFonts w:cstheme="minorHAnsi"/>
        </w:rPr>
        <w:t xml:space="preserve">, and virtual machines (Santos, </w:t>
      </w:r>
      <w:proofErr w:type="spellStart"/>
      <w:r w:rsidR="00A8761E" w:rsidRPr="00650A11">
        <w:rPr>
          <w:rFonts w:cstheme="minorHAnsi"/>
        </w:rPr>
        <w:t>Gummadi</w:t>
      </w:r>
      <w:proofErr w:type="spellEnd"/>
      <w:r w:rsidR="00A8761E" w:rsidRPr="00650A11">
        <w:rPr>
          <w:rFonts w:cstheme="minorHAnsi"/>
        </w:rPr>
        <w:t xml:space="preserve"> &amp; Rodrigues)</w:t>
      </w:r>
      <w:r w:rsidR="00197FB8" w:rsidRPr="00650A11">
        <w:rPr>
          <w:rFonts w:cstheme="minorHAnsi"/>
        </w:rPr>
        <w:t xml:space="preserve">. The field primarily manifests as a blend of existing topics, rather than a set of papers with an exclusive focus on </w:t>
      </w:r>
      <w:r w:rsidR="006741E5">
        <w:rPr>
          <w:rFonts w:cstheme="minorHAnsi"/>
        </w:rPr>
        <w:t>Cloud</w:t>
      </w:r>
      <w:r w:rsidR="00197FB8" w:rsidRPr="00650A11">
        <w:rPr>
          <w:rFonts w:cstheme="minorHAnsi"/>
        </w:rPr>
        <w:t xml:space="preserve"> security, though there are exceptions</w:t>
      </w:r>
      <w:r w:rsidR="00050074" w:rsidRPr="00650A11">
        <w:rPr>
          <w:rFonts w:cstheme="minorHAnsi"/>
        </w:rPr>
        <w:t xml:space="preserve"> (</w:t>
      </w:r>
      <w:r w:rsidR="00336902" w:rsidRPr="00650A11">
        <w:rPr>
          <w:rFonts w:cstheme="minorHAnsi"/>
        </w:rPr>
        <w:t xml:space="preserve">Chen, </w:t>
      </w:r>
      <w:proofErr w:type="spellStart"/>
      <w:r w:rsidR="00336902" w:rsidRPr="00650A11">
        <w:rPr>
          <w:rFonts w:cstheme="minorHAnsi"/>
        </w:rPr>
        <w:t>Paxson</w:t>
      </w:r>
      <w:proofErr w:type="spellEnd"/>
      <w:r w:rsidR="00336902" w:rsidRPr="00650A11">
        <w:rPr>
          <w:rFonts w:cstheme="minorHAnsi"/>
        </w:rPr>
        <w:t xml:space="preserve"> &amp; Katz</w:t>
      </w:r>
      <w:r w:rsidR="003E2DB2" w:rsidRPr="00650A11">
        <w:rPr>
          <w:rFonts w:cstheme="minorHAnsi"/>
        </w:rPr>
        <w:t>, 2010</w:t>
      </w:r>
      <w:r w:rsidR="00050074" w:rsidRPr="00650A11">
        <w:rPr>
          <w:rFonts w:cstheme="minorHAnsi"/>
        </w:rPr>
        <w:t>).</w:t>
      </w:r>
      <w:r w:rsidR="00FB73C6" w:rsidRPr="00650A11">
        <w:rPr>
          <w:rFonts w:cstheme="minorHAnsi"/>
        </w:rPr>
        <w:t xml:space="preserve"> </w:t>
      </w:r>
      <w:r w:rsidR="00AC2180" w:rsidRPr="00650A11">
        <w:rPr>
          <w:rFonts w:cstheme="minorHAnsi"/>
        </w:rPr>
        <w:t xml:space="preserve">With increased employment of </w:t>
      </w:r>
      <w:r w:rsidR="006741E5">
        <w:rPr>
          <w:rFonts w:cstheme="minorHAnsi"/>
        </w:rPr>
        <w:t>Cloud</w:t>
      </w:r>
      <w:r w:rsidR="00F065BD" w:rsidRPr="00650A11">
        <w:rPr>
          <w:rFonts w:cstheme="minorHAnsi"/>
        </w:rPr>
        <w:t xml:space="preserve"> Computing </w:t>
      </w:r>
      <w:r w:rsidR="00AC2180" w:rsidRPr="00650A11">
        <w:rPr>
          <w:rFonts w:cstheme="minorHAnsi"/>
        </w:rPr>
        <w:t xml:space="preserve">comes increasingly frequent </w:t>
      </w:r>
      <w:r w:rsidR="006741E5">
        <w:rPr>
          <w:rFonts w:cstheme="minorHAnsi"/>
        </w:rPr>
        <w:t>Cloud</w:t>
      </w:r>
      <w:r w:rsidR="00F065BD" w:rsidRPr="00650A11">
        <w:rPr>
          <w:rFonts w:cstheme="minorHAnsi"/>
        </w:rPr>
        <w:t xml:space="preserve"> Computing </w:t>
      </w:r>
      <w:r w:rsidR="00AC2180" w:rsidRPr="00650A11">
        <w:rPr>
          <w:rFonts w:cstheme="minorHAnsi"/>
        </w:rPr>
        <w:t xml:space="preserve">security incidents. </w:t>
      </w:r>
    </w:p>
    <w:p w:rsidR="00226DB1" w:rsidRPr="00650A11" w:rsidRDefault="00CC5511" w:rsidP="00F42F77">
      <w:pPr>
        <w:rPr>
          <w:rFonts w:cstheme="minorHAnsi"/>
        </w:rPr>
      </w:pPr>
      <w:r w:rsidRPr="00650A11">
        <w:rPr>
          <w:rFonts w:cstheme="minorHAnsi"/>
        </w:rPr>
        <w:t>Blockchain</w:t>
      </w:r>
      <w:r w:rsidR="00197FB8" w:rsidRPr="00650A11">
        <w:rPr>
          <w:rFonts w:cstheme="minorHAnsi"/>
        </w:rPr>
        <w:t xml:space="preserve"> technology is an emerging technology well known for its security and authenticity, which are the main characteristics that are making the world </w:t>
      </w:r>
      <w:r w:rsidR="00916BE1">
        <w:rPr>
          <w:rFonts w:cstheme="minorHAnsi"/>
        </w:rPr>
        <w:t>think favorably of it</w:t>
      </w:r>
      <w:r w:rsidR="00197FB8" w:rsidRPr="00650A11">
        <w:rPr>
          <w:rFonts w:cstheme="minorHAnsi"/>
        </w:rPr>
        <w:t xml:space="preserve">. </w:t>
      </w:r>
      <w:r w:rsidR="00AC2180" w:rsidRPr="00650A11">
        <w:rPr>
          <w:rFonts w:cstheme="minorHAnsi"/>
        </w:rPr>
        <w:t>T</w:t>
      </w:r>
      <w:r w:rsidR="00197FB8" w:rsidRPr="00650A11">
        <w:rPr>
          <w:rFonts w:cstheme="minorHAnsi"/>
        </w:rPr>
        <w:t xml:space="preserve">he continual increase in </w:t>
      </w:r>
      <w:r w:rsidR="00F42F77">
        <w:rPr>
          <w:rFonts w:cstheme="minorHAnsi"/>
        </w:rPr>
        <w:t xml:space="preserve">the </w:t>
      </w:r>
      <w:r w:rsidR="00197FB8" w:rsidRPr="00650A11">
        <w:rPr>
          <w:rFonts w:cstheme="minorHAnsi"/>
        </w:rPr>
        <w:t xml:space="preserve">use of </w:t>
      </w:r>
      <w:r w:rsidR="006741E5">
        <w:rPr>
          <w:rFonts w:cstheme="minorHAnsi"/>
        </w:rPr>
        <w:t>Cloud</w:t>
      </w:r>
      <w:r w:rsidR="0023578F" w:rsidRPr="00650A11">
        <w:rPr>
          <w:rFonts w:cstheme="minorHAnsi"/>
        </w:rPr>
        <w:t xml:space="preserve"> Computing </w:t>
      </w:r>
      <w:r w:rsidR="00197FB8" w:rsidRPr="00650A11">
        <w:rPr>
          <w:rFonts w:cstheme="minorHAnsi"/>
        </w:rPr>
        <w:t>technology</w:t>
      </w:r>
      <w:r w:rsidR="00FB73C6" w:rsidRPr="00650A11">
        <w:rPr>
          <w:rFonts w:cstheme="minorHAnsi"/>
        </w:rPr>
        <w:t xml:space="preserve"> warrants </w:t>
      </w:r>
      <w:r w:rsidR="00AC2180" w:rsidRPr="00650A11">
        <w:rPr>
          <w:rFonts w:cstheme="minorHAnsi"/>
        </w:rPr>
        <w:t xml:space="preserve">a study of </w:t>
      </w:r>
      <w:r w:rsidR="00FB73C6" w:rsidRPr="00650A11">
        <w:rPr>
          <w:rFonts w:cstheme="minorHAnsi"/>
        </w:rPr>
        <w:t xml:space="preserve">new </w:t>
      </w:r>
      <w:r w:rsidR="00FB73C6" w:rsidRPr="00650A11">
        <w:rPr>
          <w:rFonts w:cstheme="minorHAnsi"/>
        </w:rPr>
        <w:lastRenderedPageBreak/>
        <w:t xml:space="preserve">approaches such as </w:t>
      </w:r>
      <w:r w:rsidRPr="00650A11">
        <w:rPr>
          <w:rFonts w:cstheme="minorHAnsi"/>
        </w:rPr>
        <w:t>Blockchain</w:t>
      </w:r>
      <w:r w:rsidR="00AC2180" w:rsidRPr="00650A11">
        <w:rPr>
          <w:rFonts w:cstheme="minorHAnsi"/>
        </w:rPr>
        <w:t xml:space="preserve"> on the </w:t>
      </w:r>
      <w:r w:rsidR="007F4E9B" w:rsidRPr="00650A11">
        <w:rPr>
          <w:rFonts w:cstheme="minorHAnsi"/>
        </w:rPr>
        <w:t xml:space="preserve">benefits of integrating the </w:t>
      </w:r>
      <w:r w:rsidRPr="00650A11">
        <w:rPr>
          <w:rFonts w:cstheme="minorHAnsi"/>
        </w:rPr>
        <w:t>Blockchain</w:t>
      </w:r>
      <w:r w:rsidR="007F4E9B" w:rsidRPr="00650A11">
        <w:rPr>
          <w:rFonts w:cstheme="minorHAnsi"/>
        </w:rPr>
        <w:t xml:space="preserve"> network with a scalable </w:t>
      </w:r>
      <w:r w:rsidR="006741E5">
        <w:rPr>
          <w:rFonts w:cstheme="minorHAnsi"/>
        </w:rPr>
        <w:t>Cloud</w:t>
      </w:r>
      <w:r w:rsidR="007F4E9B" w:rsidRPr="00650A11">
        <w:rPr>
          <w:rFonts w:cstheme="minorHAnsi"/>
        </w:rPr>
        <w:t xml:space="preserve"> environment to enhance </w:t>
      </w:r>
      <w:r w:rsidR="006741E5">
        <w:rPr>
          <w:rFonts w:cstheme="minorHAnsi"/>
        </w:rPr>
        <w:t>Cloud</w:t>
      </w:r>
      <w:r w:rsidR="0023578F" w:rsidRPr="00650A11">
        <w:rPr>
          <w:rFonts w:cstheme="minorHAnsi"/>
        </w:rPr>
        <w:t xml:space="preserve"> Computing </w:t>
      </w:r>
      <w:r w:rsidR="007F4E9B" w:rsidRPr="00650A11">
        <w:rPr>
          <w:rFonts w:cstheme="minorHAnsi"/>
        </w:rPr>
        <w:t>security</w:t>
      </w:r>
      <w:r w:rsidR="00AC2180" w:rsidRPr="00650A11">
        <w:rPr>
          <w:rFonts w:cstheme="minorHAnsi"/>
        </w:rPr>
        <w:t>.</w:t>
      </w:r>
    </w:p>
    <w:p w:rsidR="003E2DB2" w:rsidRPr="00D2119B" w:rsidRDefault="00C2544F" w:rsidP="00F41B45">
      <w:pPr>
        <w:pStyle w:val="Heading1"/>
        <w:keepNext w:val="0"/>
        <w:keepLines w:val="0"/>
      </w:pPr>
      <w:bookmarkStart w:id="3" w:name="_Toc80171301"/>
      <w:r w:rsidRPr="00D2119B">
        <w:t>Problem Background</w:t>
      </w:r>
      <w:bookmarkEnd w:id="3"/>
    </w:p>
    <w:p w:rsidR="00C2544F" w:rsidRPr="00650A11" w:rsidRDefault="002A036F" w:rsidP="00F41B45">
      <w:pPr>
        <w:ind w:firstLine="0"/>
        <w:rPr>
          <w:rFonts w:cstheme="minorHAnsi"/>
          <w:b/>
        </w:rPr>
      </w:pPr>
      <w:r w:rsidRPr="00650A11">
        <w:rPr>
          <w:rFonts w:cstheme="minorHAnsi"/>
        </w:rPr>
        <w:tab/>
      </w:r>
      <w:r w:rsidR="003B5FCA" w:rsidRPr="00650A11">
        <w:rPr>
          <w:rFonts w:cstheme="minorHAnsi"/>
        </w:rPr>
        <w:t xml:space="preserve">The economic case for </w:t>
      </w:r>
      <w:r w:rsidR="006741E5">
        <w:rPr>
          <w:rFonts w:cstheme="minorHAnsi"/>
        </w:rPr>
        <w:t>Cloud</w:t>
      </w:r>
      <w:r w:rsidR="00F065BD" w:rsidRPr="00650A11">
        <w:rPr>
          <w:rFonts w:cstheme="minorHAnsi"/>
        </w:rPr>
        <w:t xml:space="preserve"> Computing </w:t>
      </w:r>
      <w:r w:rsidR="003B5FCA" w:rsidRPr="00650A11">
        <w:rPr>
          <w:rFonts w:cstheme="minorHAnsi"/>
        </w:rPr>
        <w:t xml:space="preserve">has gained widespread acceptance. </w:t>
      </w:r>
      <w:r w:rsidR="006741E5">
        <w:rPr>
          <w:rFonts w:cstheme="minorHAnsi"/>
        </w:rPr>
        <w:t>Cloud</w:t>
      </w:r>
      <w:r w:rsidR="00F065BD" w:rsidRPr="00650A11">
        <w:rPr>
          <w:rFonts w:cstheme="minorHAnsi"/>
        </w:rPr>
        <w:t xml:space="preserve"> Computing </w:t>
      </w:r>
      <w:r w:rsidR="003B5FCA" w:rsidRPr="00650A11">
        <w:rPr>
          <w:rFonts w:cstheme="minorHAnsi"/>
        </w:rPr>
        <w:t xml:space="preserve"> providers can build large datacenters at low cost due to their expertise in organizing and provisioning computational resources. The economies of scale increase revenue for </w:t>
      </w:r>
      <w:r w:rsidR="006741E5">
        <w:rPr>
          <w:rFonts w:cstheme="minorHAnsi"/>
        </w:rPr>
        <w:t>Cloud</w:t>
      </w:r>
      <w:r w:rsidR="003B5FCA" w:rsidRPr="00650A11">
        <w:rPr>
          <w:rFonts w:cstheme="minorHAnsi"/>
        </w:rPr>
        <w:t xml:space="preserve"> providers and lower costs for </w:t>
      </w:r>
      <w:r w:rsidR="006741E5">
        <w:rPr>
          <w:rFonts w:cstheme="minorHAnsi"/>
        </w:rPr>
        <w:t>Cloud</w:t>
      </w:r>
      <w:r w:rsidR="003B5FCA" w:rsidRPr="00650A11">
        <w:rPr>
          <w:rFonts w:cstheme="minorHAnsi"/>
        </w:rPr>
        <w:t xml:space="preserve"> users. The resulting on-demand model of computing allows providers to achieve better resource utilization through statistical multiplexing, and enables users to avoid the costs of resource over-provisioning through dynamic scaling </w:t>
      </w:r>
      <w:r w:rsidR="000B1D2D" w:rsidRPr="00650A11">
        <w:rPr>
          <w:rFonts w:cstheme="minorHAnsi"/>
        </w:rPr>
        <w:t>(</w:t>
      </w:r>
      <w:proofErr w:type="spellStart"/>
      <w:r w:rsidR="00786D2D" w:rsidRPr="00650A11">
        <w:rPr>
          <w:rFonts w:cstheme="minorHAnsi"/>
        </w:rPr>
        <w:t>Armbrust</w:t>
      </w:r>
      <w:proofErr w:type="spellEnd"/>
      <w:r w:rsidR="000B1D2D" w:rsidRPr="00650A11">
        <w:rPr>
          <w:rFonts w:cstheme="minorHAnsi"/>
        </w:rPr>
        <w:t>, M.</w:t>
      </w:r>
      <w:r w:rsidR="00786D2D" w:rsidRPr="00650A11">
        <w:rPr>
          <w:rFonts w:cstheme="minorHAnsi"/>
        </w:rPr>
        <w:t xml:space="preserve"> et al., 2009)</w:t>
      </w:r>
      <w:r w:rsidR="003B5FCA" w:rsidRPr="00650A11">
        <w:rPr>
          <w:rFonts w:cstheme="minorHAnsi"/>
        </w:rPr>
        <w:t xml:space="preserve">. At the same time, security has emerged as arguably the most significant barrier to faster and more widespread adoption of </w:t>
      </w:r>
      <w:r w:rsidR="006741E5">
        <w:rPr>
          <w:rFonts w:cstheme="minorHAnsi"/>
        </w:rPr>
        <w:t>Cloud</w:t>
      </w:r>
      <w:r w:rsidR="00F065BD" w:rsidRPr="00650A11">
        <w:rPr>
          <w:rFonts w:cstheme="minorHAnsi"/>
        </w:rPr>
        <w:t xml:space="preserve"> Computing</w:t>
      </w:r>
      <w:r w:rsidR="003B5FCA" w:rsidRPr="00650A11">
        <w:rPr>
          <w:rFonts w:cstheme="minorHAnsi"/>
        </w:rPr>
        <w:t>. This view originates from perspectives as dive</w:t>
      </w:r>
      <w:r w:rsidR="00786D2D" w:rsidRPr="00650A11">
        <w:rPr>
          <w:rFonts w:cstheme="minorHAnsi"/>
        </w:rPr>
        <w:t xml:space="preserve">rse as academia </w:t>
      </w:r>
      <w:r w:rsidR="000B1D2D" w:rsidRPr="00650A11">
        <w:rPr>
          <w:rFonts w:cstheme="minorHAnsi"/>
        </w:rPr>
        <w:t>researchers (</w:t>
      </w:r>
      <w:proofErr w:type="spellStart"/>
      <w:r w:rsidR="00786D2D" w:rsidRPr="00650A11">
        <w:rPr>
          <w:rFonts w:cstheme="minorHAnsi"/>
        </w:rPr>
        <w:t>Armbrust</w:t>
      </w:r>
      <w:proofErr w:type="spellEnd"/>
      <w:r w:rsidR="000B1D2D" w:rsidRPr="00650A11">
        <w:rPr>
          <w:rFonts w:cstheme="minorHAnsi"/>
        </w:rPr>
        <w:t>, M.</w:t>
      </w:r>
      <w:r w:rsidR="00786D2D" w:rsidRPr="00650A11">
        <w:rPr>
          <w:rFonts w:cstheme="minorHAnsi"/>
        </w:rPr>
        <w:t xml:space="preserve"> et al., 2</w:t>
      </w:r>
      <w:r w:rsidR="00B949E1" w:rsidRPr="00650A11">
        <w:rPr>
          <w:rFonts w:cstheme="minorHAnsi"/>
        </w:rPr>
        <w:t xml:space="preserve">009), industry decision makers, </w:t>
      </w:r>
      <w:r w:rsidR="003B5FCA" w:rsidRPr="00650A11">
        <w:rPr>
          <w:rFonts w:cstheme="minorHAnsi"/>
        </w:rPr>
        <w:t xml:space="preserve">and </w:t>
      </w:r>
      <w:r w:rsidR="0075605B" w:rsidRPr="00650A11">
        <w:rPr>
          <w:rFonts w:cstheme="minorHAnsi"/>
        </w:rPr>
        <w:t xml:space="preserve">government organizations (Mell &amp; </w:t>
      </w:r>
      <w:proofErr w:type="spellStart"/>
      <w:r w:rsidR="0075605B" w:rsidRPr="00650A11">
        <w:rPr>
          <w:rFonts w:cstheme="minorHAnsi"/>
        </w:rPr>
        <w:t>Grance</w:t>
      </w:r>
      <w:proofErr w:type="spellEnd"/>
      <w:r w:rsidR="0075605B" w:rsidRPr="00650A11">
        <w:rPr>
          <w:rFonts w:cstheme="minorHAnsi"/>
        </w:rPr>
        <w:t>, 2009)</w:t>
      </w:r>
      <w:r w:rsidR="003B5FCA" w:rsidRPr="00650A11">
        <w:rPr>
          <w:rFonts w:cstheme="minorHAnsi"/>
        </w:rPr>
        <w:t xml:space="preserve">. For many business-critical computations, today’s </w:t>
      </w:r>
      <w:r w:rsidR="006741E5">
        <w:rPr>
          <w:rFonts w:cstheme="minorHAnsi"/>
        </w:rPr>
        <w:t>Cloud</w:t>
      </w:r>
      <w:r w:rsidR="00F065BD" w:rsidRPr="00650A11">
        <w:rPr>
          <w:rFonts w:cstheme="minorHAnsi"/>
        </w:rPr>
        <w:t xml:space="preserve"> Computing </w:t>
      </w:r>
      <w:r w:rsidR="003B5FCA" w:rsidRPr="00650A11">
        <w:rPr>
          <w:rFonts w:cstheme="minorHAnsi"/>
        </w:rPr>
        <w:t xml:space="preserve">appears inadvisable due to issues such as service availability, data confidentiality, reputation </w:t>
      </w:r>
      <w:proofErr w:type="spellStart"/>
      <w:r w:rsidR="003B5FCA" w:rsidRPr="00650A11">
        <w:rPr>
          <w:rFonts w:cstheme="minorHAnsi"/>
        </w:rPr>
        <w:t>fatesharing</w:t>
      </w:r>
      <w:proofErr w:type="spellEnd"/>
      <w:r w:rsidR="003B5FCA" w:rsidRPr="00650A11">
        <w:rPr>
          <w:rFonts w:cstheme="minorHAnsi"/>
        </w:rPr>
        <w:t>, and others</w:t>
      </w:r>
      <w:r w:rsidR="000B1D2D" w:rsidRPr="00650A11">
        <w:rPr>
          <w:rFonts w:cstheme="minorHAnsi"/>
        </w:rPr>
        <w:t xml:space="preserve"> (Chen, </w:t>
      </w:r>
      <w:proofErr w:type="spellStart"/>
      <w:r w:rsidR="000B1D2D" w:rsidRPr="00650A11">
        <w:rPr>
          <w:rFonts w:cstheme="minorHAnsi"/>
        </w:rPr>
        <w:t>Paxson</w:t>
      </w:r>
      <w:proofErr w:type="spellEnd"/>
      <w:r w:rsidR="000B1D2D" w:rsidRPr="00650A11">
        <w:rPr>
          <w:rFonts w:cstheme="minorHAnsi"/>
        </w:rPr>
        <w:t xml:space="preserve"> &amp; Katz, 2010)</w:t>
      </w:r>
      <w:r w:rsidR="003B5FCA" w:rsidRPr="00650A11">
        <w:rPr>
          <w:rFonts w:cstheme="minorHAnsi"/>
        </w:rPr>
        <w:t>.</w:t>
      </w:r>
    </w:p>
    <w:p w:rsidR="003E2DB2" w:rsidRPr="00650A11" w:rsidRDefault="00CC5511" w:rsidP="00F41B45">
      <w:pPr>
        <w:rPr>
          <w:rFonts w:cstheme="minorHAnsi"/>
        </w:rPr>
      </w:pPr>
      <w:r w:rsidRPr="00650A11">
        <w:rPr>
          <w:rFonts w:cstheme="minorHAnsi"/>
        </w:rPr>
        <w:t>Blockchain</w:t>
      </w:r>
      <w:r w:rsidR="003E2DB2" w:rsidRPr="00650A11">
        <w:rPr>
          <w:rFonts w:cstheme="minorHAnsi"/>
        </w:rPr>
        <w:t xml:space="preserve"> Technology is the future of the industries striving for security and privacy improvements. </w:t>
      </w:r>
      <w:r w:rsidRPr="00650A11">
        <w:rPr>
          <w:rFonts w:cstheme="minorHAnsi"/>
        </w:rPr>
        <w:t>Blockchain</w:t>
      </w:r>
      <w:r w:rsidR="003E2DB2" w:rsidRPr="00650A11">
        <w:rPr>
          <w:rFonts w:cstheme="minorHAnsi"/>
        </w:rPr>
        <w:t xml:space="preserve"> is a distributed ledger that records tamper-evident data in the form of a chain without any central authority. The participants or the devices in the </w:t>
      </w:r>
      <w:r w:rsidRPr="00650A11">
        <w:rPr>
          <w:rFonts w:cstheme="minorHAnsi"/>
        </w:rPr>
        <w:t>Blockchain</w:t>
      </w:r>
      <w:r w:rsidR="003E2DB2" w:rsidRPr="00650A11">
        <w:rPr>
          <w:rFonts w:cstheme="minorHAnsi"/>
        </w:rPr>
        <w:t xml:space="preserve"> technology </w:t>
      </w:r>
      <w:proofErr w:type="gramStart"/>
      <w:r w:rsidR="003E2DB2" w:rsidRPr="00650A11">
        <w:rPr>
          <w:rFonts w:cstheme="minorHAnsi"/>
        </w:rPr>
        <w:t>are called</w:t>
      </w:r>
      <w:proofErr w:type="gramEnd"/>
      <w:r w:rsidR="003E2DB2" w:rsidRPr="00650A11">
        <w:rPr>
          <w:rFonts w:cstheme="minorHAnsi"/>
        </w:rPr>
        <w:t xml:space="preserve"> nodes. </w:t>
      </w:r>
      <w:r w:rsidRPr="00650A11">
        <w:rPr>
          <w:rFonts w:cstheme="minorHAnsi"/>
        </w:rPr>
        <w:t>Blockchain</w:t>
      </w:r>
      <w:r w:rsidR="003E2DB2" w:rsidRPr="00650A11">
        <w:rPr>
          <w:rFonts w:cstheme="minorHAnsi"/>
        </w:rPr>
        <w:t xml:space="preserve"> provides a decentralized network in which all the network nodes have active participation to validate and verify the data. The data to </w:t>
      </w:r>
      <w:r w:rsidR="006B019D">
        <w:rPr>
          <w:rFonts w:cstheme="minorHAnsi"/>
        </w:rPr>
        <w:t xml:space="preserve">be </w:t>
      </w:r>
      <w:r w:rsidR="003E2DB2" w:rsidRPr="00650A11">
        <w:rPr>
          <w:rFonts w:cstheme="minorHAnsi"/>
        </w:rPr>
        <w:t>store</w:t>
      </w:r>
      <w:r w:rsidR="00742612">
        <w:rPr>
          <w:rFonts w:cstheme="minorHAnsi"/>
        </w:rPr>
        <w:t>d</w:t>
      </w:r>
      <w:r w:rsidR="003E2DB2" w:rsidRPr="00650A11">
        <w:rPr>
          <w:rFonts w:cstheme="minorHAnsi"/>
        </w:rPr>
        <w:t xml:space="preserve"> in the </w:t>
      </w:r>
      <w:r w:rsidRPr="00650A11">
        <w:rPr>
          <w:rFonts w:cstheme="minorHAnsi"/>
        </w:rPr>
        <w:t xml:space="preserve">Blockchain </w:t>
      </w:r>
      <w:r w:rsidR="006B019D">
        <w:rPr>
          <w:rFonts w:cstheme="minorHAnsi"/>
        </w:rPr>
        <w:t>is</w:t>
      </w:r>
      <w:r w:rsidR="003E2DB2" w:rsidRPr="00650A11">
        <w:rPr>
          <w:rFonts w:cstheme="minorHAnsi"/>
        </w:rPr>
        <w:t xml:space="preserve"> encrypted using cryptography. Every block contains an encrypted hash, timestamp, and hash of the previous block in the chain through which the block will connect. </w:t>
      </w:r>
      <w:r w:rsidR="006B019D" w:rsidRPr="00650A11">
        <w:rPr>
          <w:rFonts w:cstheme="minorHAnsi"/>
        </w:rPr>
        <w:t>Therefore</w:t>
      </w:r>
      <w:r w:rsidR="003E2DB2" w:rsidRPr="00650A11">
        <w:rPr>
          <w:rFonts w:cstheme="minorHAnsi"/>
        </w:rPr>
        <w:t xml:space="preserve">, the data in the </w:t>
      </w:r>
      <w:r w:rsidRPr="00650A11">
        <w:rPr>
          <w:rFonts w:cstheme="minorHAnsi"/>
        </w:rPr>
        <w:t>Blockchain</w:t>
      </w:r>
      <w:r w:rsidR="003E2DB2" w:rsidRPr="00650A11">
        <w:rPr>
          <w:rFonts w:cstheme="minorHAnsi"/>
        </w:rPr>
        <w:t xml:space="preserve"> is tamper-evident. </w:t>
      </w:r>
      <w:r w:rsidRPr="00650A11">
        <w:rPr>
          <w:rFonts w:cstheme="minorHAnsi"/>
        </w:rPr>
        <w:t>Blockchain</w:t>
      </w:r>
      <w:r w:rsidR="003E2DB2" w:rsidRPr="00650A11">
        <w:rPr>
          <w:rFonts w:cstheme="minorHAnsi"/>
        </w:rPr>
        <w:t xml:space="preserve"> provides the data with </w:t>
      </w:r>
      <w:r w:rsidR="003E2DB2" w:rsidRPr="00650A11">
        <w:rPr>
          <w:rFonts w:cstheme="minorHAnsi"/>
        </w:rPr>
        <w:lastRenderedPageBreak/>
        <w:t xml:space="preserve">security, and participating users </w:t>
      </w:r>
      <w:proofErr w:type="gramStart"/>
      <w:r w:rsidR="003E2DB2" w:rsidRPr="00650A11">
        <w:rPr>
          <w:rFonts w:cstheme="minorHAnsi"/>
        </w:rPr>
        <w:t>will be verified</w:t>
      </w:r>
      <w:proofErr w:type="gramEnd"/>
      <w:r w:rsidR="003E2DB2" w:rsidRPr="00650A11">
        <w:rPr>
          <w:rFonts w:cstheme="minorHAnsi"/>
        </w:rPr>
        <w:t xml:space="preserve"> in the network, eliminating</w:t>
      </w:r>
      <w:r w:rsidR="006E20BB" w:rsidRPr="00650A11">
        <w:rPr>
          <w:rFonts w:cstheme="minorHAnsi"/>
        </w:rPr>
        <w:t xml:space="preserve"> the data’s privacy concern (Venters &amp; Whitley, 2012).</w:t>
      </w:r>
    </w:p>
    <w:p w:rsidR="00B36C35" w:rsidRPr="00650A11" w:rsidRDefault="003E2DB2" w:rsidP="00F41B45">
      <w:pPr>
        <w:rPr>
          <w:rFonts w:cstheme="minorHAnsi"/>
          <w:b/>
        </w:rPr>
      </w:pPr>
      <w:r w:rsidRPr="00650A11">
        <w:rPr>
          <w:rFonts w:cstheme="minorHAnsi"/>
        </w:rPr>
        <w:t xml:space="preserve">To </w:t>
      </w:r>
      <w:r w:rsidR="00643D78" w:rsidRPr="00650A11">
        <w:rPr>
          <w:rFonts w:cstheme="minorHAnsi"/>
        </w:rPr>
        <w:t xml:space="preserve">secure </w:t>
      </w:r>
      <w:r w:rsidR="006741E5">
        <w:rPr>
          <w:rFonts w:cstheme="minorHAnsi"/>
        </w:rPr>
        <w:t>Cloud</w:t>
      </w:r>
      <w:r w:rsidR="00E816FA" w:rsidRPr="00650A11">
        <w:rPr>
          <w:rFonts w:cstheme="minorHAnsi"/>
        </w:rPr>
        <w:t xml:space="preserve"> Computing</w:t>
      </w:r>
      <w:r w:rsidRPr="00650A11">
        <w:rPr>
          <w:rFonts w:cstheme="minorHAnsi"/>
        </w:rPr>
        <w:t xml:space="preserve">, we can overcome the data’s security concerns by integrating </w:t>
      </w:r>
      <w:r w:rsidR="00643D78" w:rsidRPr="00650A11">
        <w:rPr>
          <w:rFonts w:cstheme="minorHAnsi"/>
        </w:rPr>
        <w:t xml:space="preserve">it </w:t>
      </w:r>
      <w:r w:rsidRPr="00650A11">
        <w:rPr>
          <w:rFonts w:cstheme="minorHAnsi"/>
        </w:rPr>
        <w:t xml:space="preserve">with </w:t>
      </w:r>
      <w:r w:rsidR="00CC5511" w:rsidRPr="00650A11">
        <w:rPr>
          <w:rFonts w:cstheme="minorHAnsi"/>
        </w:rPr>
        <w:t>Blockchain</w:t>
      </w:r>
      <w:r w:rsidRPr="00650A11">
        <w:rPr>
          <w:rFonts w:cstheme="minorHAnsi"/>
        </w:rPr>
        <w:t xml:space="preserve"> technology. </w:t>
      </w:r>
      <w:r w:rsidR="00CC5511" w:rsidRPr="00650A11">
        <w:rPr>
          <w:rFonts w:cstheme="minorHAnsi"/>
        </w:rPr>
        <w:t>Blockchain</w:t>
      </w:r>
      <w:r w:rsidR="00643D78" w:rsidRPr="00650A11">
        <w:rPr>
          <w:rFonts w:cstheme="minorHAnsi"/>
        </w:rPr>
        <w:t xml:space="preserve"> </w:t>
      </w:r>
      <w:r w:rsidRPr="00650A11">
        <w:rPr>
          <w:rFonts w:cstheme="minorHAnsi"/>
        </w:rPr>
        <w:t>improves data security</w:t>
      </w:r>
      <w:r w:rsidR="00643D78" w:rsidRPr="00650A11">
        <w:rPr>
          <w:rFonts w:cstheme="minorHAnsi"/>
        </w:rPr>
        <w:t xml:space="preserve"> </w:t>
      </w:r>
      <w:r w:rsidRPr="00650A11">
        <w:rPr>
          <w:rFonts w:cstheme="minorHAnsi"/>
        </w:rPr>
        <w:t xml:space="preserve">and it can manage </w:t>
      </w:r>
      <w:r w:rsidR="006741E5">
        <w:rPr>
          <w:rFonts w:cstheme="minorHAnsi"/>
        </w:rPr>
        <w:t>Cloud</w:t>
      </w:r>
      <w:r w:rsidR="007A442A" w:rsidRPr="00650A11">
        <w:rPr>
          <w:rFonts w:cstheme="minorHAnsi"/>
        </w:rPr>
        <w:t xml:space="preserve"> </w:t>
      </w:r>
      <w:r w:rsidRPr="00650A11">
        <w:rPr>
          <w:rFonts w:cstheme="minorHAnsi"/>
        </w:rPr>
        <w:t xml:space="preserve">data (Chen, </w:t>
      </w:r>
      <w:proofErr w:type="spellStart"/>
      <w:r w:rsidRPr="00650A11">
        <w:rPr>
          <w:rFonts w:cstheme="minorHAnsi"/>
        </w:rPr>
        <w:t>Paxson</w:t>
      </w:r>
      <w:proofErr w:type="spellEnd"/>
      <w:r w:rsidRPr="00650A11">
        <w:rPr>
          <w:rFonts w:cstheme="minorHAnsi"/>
        </w:rPr>
        <w:t xml:space="preserve"> &amp; Katz, 2010).</w:t>
      </w:r>
      <w:r w:rsidRPr="00650A11">
        <w:rPr>
          <w:rFonts w:cstheme="minorHAnsi"/>
          <w:b/>
        </w:rPr>
        <w:t xml:space="preserve"> </w:t>
      </w:r>
      <w:r w:rsidR="006B1801" w:rsidRPr="00650A11">
        <w:rPr>
          <w:rFonts w:cstheme="minorHAnsi"/>
        </w:rPr>
        <w:t xml:space="preserve">The security drawback of </w:t>
      </w:r>
      <w:r w:rsidR="006741E5">
        <w:rPr>
          <w:rFonts w:cstheme="minorHAnsi"/>
        </w:rPr>
        <w:t>Cloud</w:t>
      </w:r>
      <w:r w:rsidR="00F065BD" w:rsidRPr="00650A11">
        <w:rPr>
          <w:rFonts w:cstheme="minorHAnsi"/>
        </w:rPr>
        <w:t xml:space="preserve"> Computing </w:t>
      </w:r>
      <w:proofErr w:type="gramStart"/>
      <w:r w:rsidR="006B1801" w:rsidRPr="00650A11">
        <w:rPr>
          <w:rFonts w:cstheme="minorHAnsi"/>
        </w:rPr>
        <w:t>can be overcome</w:t>
      </w:r>
      <w:proofErr w:type="gramEnd"/>
      <w:r w:rsidR="006B1801" w:rsidRPr="00650A11">
        <w:rPr>
          <w:rFonts w:cstheme="minorHAnsi"/>
        </w:rPr>
        <w:t xml:space="preserve"> by using the decentralized </w:t>
      </w:r>
      <w:r w:rsidR="00CC5511" w:rsidRPr="00650A11">
        <w:rPr>
          <w:rFonts w:cstheme="minorHAnsi"/>
        </w:rPr>
        <w:t>Blockchain</w:t>
      </w:r>
      <w:r w:rsidR="006B1801" w:rsidRPr="00650A11">
        <w:rPr>
          <w:rFonts w:cstheme="minorHAnsi"/>
        </w:rPr>
        <w:t xml:space="preserve"> technology in the </w:t>
      </w:r>
      <w:r w:rsidR="006741E5">
        <w:rPr>
          <w:rFonts w:cstheme="minorHAnsi"/>
        </w:rPr>
        <w:t>Cloud</w:t>
      </w:r>
      <w:r w:rsidR="006B1801" w:rsidRPr="00650A11">
        <w:rPr>
          <w:rFonts w:cstheme="minorHAnsi"/>
        </w:rPr>
        <w:t xml:space="preserve"> instead of </w:t>
      </w:r>
      <w:r w:rsidR="007A442A" w:rsidRPr="00650A11">
        <w:rPr>
          <w:rFonts w:cstheme="minorHAnsi"/>
        </w:rPr>
        <w:t xml:space="preserve">centralized </w:t>
      </w:r>
      <w:r w:rsidR="006741E5">
        <w:rPr>
          <w:rFonts w:cstheme="minorHAnsi"/>
        </w:rPr>
        <w:t>Cloud</w:t>
      </w:r>
      <w:r w:rsidR="007A442A" w:rsidRPr="00650A11">
        <w:rPr>
          <w:rFonts w:cstheme="minorHAnsi"/>
        </w:rPr>
        <w:t xml:space="preserve"> </w:t>
      </w:r>
      <w:r w:rsidR="006B1801" w:rsidRPr="00650A11">
        <w:rPr>
          <w:rFonts w:cstheme="minorHAnsi"/>
        </w:rPr>
        <w:t>technology.</w:t>
      </w:r>
      <w:r w:rsidR="00A96117" w:rsidRPr="00650A11">
        <w:rPr>
          <w:rFonts w:cstheme="minorHAnsi"/>
        </w:rPr>
        <w:t xml:space="preserve"> The emerging technology with the</w:t>
      </w:r>
      <w:r w:rsidR="006B1801" w:rsidRPr="00650A11">
        <w:rPr>
          <w:rFonts w:cstheme="minorHAnsi"/>
        </w:rPr>
        <w:t xml:space="preserve"> most secured options is </w:t>
      </w:r>
      <w:r w:rsidR="00CC5511" w:rsidRPr="00650A11">
        <w:rPr>
          <w:rFonts w:cstheme="minorHAnsi"/>
        </w:rPr>
        <w:t>Blockchain</w:t>
      </w:r>
      <w:r w:rsidR="006B1801" w:rsidRPr="00650A11">
        <w:rPr>
          <w:rFonts w:cstheme="minorHAnsi"/>
        </w:rPr>
        <w:t xml:space="preserve"> technology with many data securing techniques. The </w:t>
      </w:r>
      <w:r w:rsidR="00CC5511" w:rsidRPr="00650A11">
        <w:rPr>
          <w:rFonts w:cstheme="minorHAnsi"/>
        </w:rPr>
        <w:t>Blockchain</w:t>
      </w:r>
      <w:r w:rsidR="006B1801" w:rsidRPr="00650A11">
        <w:rPr>
          <w:rFonts w:cstheme="minorHAnsi"/>
        </w:rPr>
        <w:t xml:space="preserve"> is a </w:t>
      </w:r>
      <w:proofErr w:type="gramStart"/>
      <w:r w:rsidR="006B1801" w:rsidRPr="00650A11">
        <w:rPr>
          <w:rFonts w:cstheme="minorHAnsi"/>
        </w:rPr>
        <w:t>whole</w:t>
      </w:r>
      <w:proofErr w:type="gramEnd"/>
      <w:r w:rsidR="006B1801" w:rsidRPr="00650A11">
        <w:rPr>
          <w:rFonts w:cstheme="minorHAnsi"/>
        </w:rPr>
        <w:t xml:space="preserve"> new technology, comprehensive </w:t>
      </w:r>
      <w:r w:rsidR="00CC5511" w:rsidRPr="00650A11">
        <w:rPr>
          <w:rFonts w:cstheme="minorHAnsi"/>
        </w:rPr>
        <w:t>Blockchain</w:t>
      </w:r>
      <w:r w:rsidR="006B1801" w:rsidRPr="00650A11">
        <w:rPr>
          <w:rFonts w:cstheme="minorHAnsi"/>
        </w:rPr>
        <w:t xml:space="preserve"> trials have been undertaken to ensure the</w:t>
      </w:r>
      <w:r w:rsidR="00EC4B88">
        <w:rPr>
          <w:rFonts w:cstheme="minorHAnsi"/>
        </w:rPr>
        <w:t xml:space="preserve"> safe use of electronic cash by </w:t>
      </w:r>
      <w:r w:rsidR="006B1801" w:rsidRPr="00650A11">
        <w:rPr>
          <w:rFonts w:cstheme="minorHAnsi"/>
        </w:rPr>
        <w:t xml:space="preserve">communicating only between peers and without third parties. </w:t>
      </w:r>
      <w:r w:rsidR="00CC5511" w:rsidRPr="00650A11">
        <w:rPr>
          <w:rFonts w:cstheme="minorHAnsi"/>
        </w:rPr>
        <w:t>Blockchain</w:t>
      </w:r>
      <w:r w:rsidR="006B1801" w:rsidRPr="00650A11">
        <w:rPr>
          <w:rFonts w:cstheme="minorHAnsi"/>
        </w:rPr>
        <w:t xml:space="preserve"> came into existence with the introduction of Bitcoin in 2008. The technology behind many cryptocurrencies is </w:t>
      </w:r>
      <w:r w:rsidR="00CC5511" w:rsidRPr="00650A11">
        <w:rPr>
          <w:rFonts w:cstheme="minorHAnsi"/>
        </w:rPr>
        <w:t>Blockchain</w:t>
      </w:r>
      <w:r w:rsidR="006B1801" w:rsidRPr="00650A11">
        <w:rPr>
          <w:rFonts w:cstheme="minorHAnsi"/>
        </w:rPr>
        <w:t xml:space="preserve"> technology. It allows the transactions among the peers directly without the involvement of any third party. It is an open distributed ledger that records the entire evolution of blocks in the network and </w:t>
      </w:r>
      <w:proofErr w:type="gramStart"/>
      <w:r w:rsidR="006B1801" w:rsidRPr="00650A11">
        <w:rPr>
          <w:rFonts w:cstheme="minorHAnsi"/>
        </w:rPr>
        <w:t>the copy is maintained by all the nodes present in the same network</w:t>
      </w:r>
      <w:proofErr w:type="gramEnd"/>
      <w:r w:rsidR="006B1801" w:rsidRPr="00650A11">
        <w:rPr>
          <w:rFonts w:cstheme="minorHAnsi"/>
        </w:rPr>
        <w:t xml:space="preserve">. Integrating </w:t>
      </w:r>
      <w:r w:rsidR="00CC5511" w:rsidRPr="00650A11">
        <w:rPr>
          <w:rFonts w:cstheme="minorHAnsi"/>
        </w:rPr>
        <w:t>Blockchain</w:t>
      </w:r>
      <w:r w:rsidR="006B1801" w:rsidRPr="00650A11">
        <w:rPr>
          <w:rFonts w:cstheme="minorHAnsi"/>
        </w:rPr>
        <w:t xml:space="preserve"> technology with </w:t>
      </w:r>
      <w:r w:rsidR="006741E5">
        <w:rPr>
          <w:rFonts w:cstheme="minorHAnsi"/>
        </w:rPr>
        <w:t>Cloud</w:t>
      </w:r>
      <w:r w:rsidR="000719D0" w:rsidRPr="00650A11">
        <w:rPr>
          <w:rFonts w:cstheme="minorHAnsi"/>
        </w:rPr>
        <w:t xml:space="preserve"> Computing </w:t>
      </w:r>
      <w:r w:rsidR="006B1801" w:rsidRPr="00650A11">
        <w:rPr>
          <w:rFonts w:cstheme="minorHAnsi"/>
        </w:rPr>
        <w:t xml:space="preserve">will help us to solve the major challenges in the </w:t>
      </w:r>
      <w:r w:rsidR="006741E5">
        <w:rPr>
          <w:rFonts w:cstheme="minorHAnsi"/>
        </w:rPr>
        <w:t>Cloud</w:t>
      </w:r>
      <w:r w:rsidR="006B1801" w:rsidRPr="00650A11">
        <w:rPr>
          <w:rFonts w:cstheme="minorHAnsi"/>
        </w:rPr>
        <w:t xml:space="preserve"> and increases the quality and reliability of the </w:t>
      </w:r>
      <w:r w:rsidR="006741E5">
        <w:rPr>
          <w:rFonts w:cstheme="minorHAnsi"/>
        </w:rPr>
        <w:t>Cloud</w:t>
      </w:r>
      <w:r w:rsidR="006B1801" w:rsidRPr="00650A11">
        <w:rPr>
          <w:rFonts w:cstheme="minorHAnsi"/>
        </w:rPr>
        <w:t xml:space="preserve"> data</w:t>
      </w:r>
      <w:r w:rsidR="000C6F24" w:rsidRPr="00650A11">
        <w:rPr>
          <w:rFonts w:cstheme="minorHAnsi"/>
        </w:rPr>
        <w:t xml:space="preserve"> (</w:t>
      </w:r>
      <w:r w:rsidR="00233319" w:rsidRPr="00650A11">
        <w:rPr>
          <w:rFonts w:cstheme="minorHAnsi"/>
        </w:rPr>
        <w:t>Murthy</w:t>
      </w:r>
      <w:r w:rsidR="000C7E72">
        <w:rPr>
          <w:rFonts w:cstheme="minorHAnsi"/>
        </w:rPr>
        <w:t xml:space="preserve"> et al.</w:t>
      </w:r>
      <w:r w:rsidR="00233319" w:rsidRPr="00650A11">
        <w:rPr>
          <w:rFonts w:cstheme="minorHAnsi"/>
        </w:rPr>
        <w:t>, 2020</w:t>
      </w:r>
      <w:r w:rsidR="000C6F24" w:rsidRPr="00650A11">
        <w:rPr>
          <w:rFonts w:cstheme="minorHAnsi"/>
        </w:rPr>
        <w:t>)</w:t>
      </w:r>
      <w:r w:rsidR="006B1801" w:rsidRPr="00650A11">
        <w:rPr>
          <w:rFonts w:cstheme="minorHAnsi"/>
        </w:rPr>
        <w:t>.</w:t>
      </w:r>
    </w:p>
    <w:p w:rsidR="00EE77DF" w:rsidRPr="00851CE9" w:rsidRDefault="00EE77DF" w:rsidP="00F41B45">
      <w:pPr>
        <w:pStyle w:val="Heading1"/>
        <w:keepNext w:val="0"/>
        <w:keepLines w:val="0"/>
      </w:pPr>
      <w:bookmarkStart w:id="4" w:name="_Toc80171302"/>
      <w:r w:rsidRPr="00851CE9">
        <w:t>Purpose of the Study</w:t>
      </w:r>
      <w:bookmarkEnd w:id="4"/>
    </w:p>
    <w:p w:rsidR="00BF2A5F" w:rsidRPr="00650A11" w:rsidRDefault="00DE05B8" w:rsidP="00F41B45">
      <w:pPr>
        <w:ind w:firstLine="0"/>
        <w:rPr>
          <w:rFonts w:cstheme="minorHAnsi"/>
          <w:b/>
        </w:rPr>
      </w:pPr>
      <w:r w:rsidRPr="00650A11">
        <w:rPr>
          <w:rFonts w:cstheme="minorHAnsi"/>
        </w:rPr>
        <w:tab/>
        <w:t xml:space="preserve">The purpose of this study was to determine if </w:t>
      </w:r>
      <w:r w:rsidR="00CC5511" w:rsidRPr="00650A11">
        <w:rPr>
          <w:rFonts w:cstheme="minorHAnsi"/>
        </w:rPr>
        <w:t>Blockchain</w:t>
      </w:r>
      <w:r w:rsidRPr="00650A11">
        <w:rPr>
          <w:rFonts w:cstheme="minorHAnsi"/>
        </w:rPr>
        <w:t xml:space="preserve"> technology </w:t>
      </w:r>
      <w:r w:rsidR="007958EA" w:rsidRPr="00650A11">
        <w:rPr>
          <w:rFonts w:cstheme="minorHAnsi"/>
        </w:rPr>
        <w:t>is a feasible option to solve</w:t>
      </w:r>
      <w:r w:rsidRPr="00650A11">
        <w:rPr>
          <w:rFonts w:cstheme="minorHAnsi"/>
        </w:rPr>
        <w:t xml:space="preserve"> the security challenges facing </w:t>
      </w:r>
      <w:r w:rsidR="006741E5">
        <w:rPr>
          <w:rFonts w:cstheme="minorHAnsi"/>
        </w:rPr>
        <w:t>Cloud</w:t>
      </w:r>
      <w:r w:rsidR="00F065BD" w:rsidRPr="00650A11">
        <w:rPr>
          <w:rFonts w:cstheme="minorHAnsi"/>
        </w:rPr>
        <w:t xml:space="preserve"> Computing </w:t>
      </w:r>
      <w:r w:rsidRPr="00650A11">
        <w:rPr>
          <w:rFonts w:cstheme="minorHAnsi"/>
        </w:rPr>
        <w:t>in private organizations. If the</w:t>
      </w:r>
      <w:r w:rsidR="008257AE" w:rsidRPr="00650A11">
        <w:rPr>
          <w:rFonts w:cstheme="minorHAnsi"/>
        </w:rPr>
        <w:t xml:space="preserve"> </w:t>
      </w:r>
      <w:r w:rsidR="009735AF">
        <w:rPr>
          <w:rFonts w:cstheme="minorHAnsi"/>
        </w:rPr>
        <w:t>research reveals</w:t>
      </w:r>
      <w:r w:rsidRPr="00650A11">
        <w:rPr>
          <w:rFonts w:cstheme="minorHAnsi"/>
        </w:rPr>
        <w:t xml:space="preserve"> that </w:t>
      </w:r>
      <w:r w:rsidR="00CC5511" w:rsidRPr="00650A11">
        <w:rPr>
          <w:rFonts w:cstheme="minorHAnsi"/>
        </w:rPr>
        <w:t>Blockchain</w:t>
      </w:r>
      <w:r w:rsidR="007958EA" w:rsidRPr="00650A11">
        <w:rPr>
          <w:rFonts w:cstheme="minorHAnsi"/>
        </w:rPr>
        <w:t xml:space="preserve"> technology is a feasible option</w:t>
      </w:r>
      <w:r w:rsidRPr="00650A11">
        <w:rPr>
          <w:rFonts w:cstheme="minorHAnsi"/>
        </w:rPr>
        <w:t xml:space="preserve"> </w:t>
      </w:r>
      <w:r w:rsidR="007958EA" w:rsidRPr="00650A11">
        <w:rPr>
          <w:rFonts w:cstheme="minorHAnsi"/>
        </w:rPr>
        <w:t>to solve</w:t>
      </w:r>
      <w:r w:rsidRPr="00650A11">
        <w:rPr>
          <w:rFonts w:cstheme="minorHAnsi"/>
        </w:rPr>
        <w:t xml:space="preserve"> the secu</w:t>
      </w:r>
      <w:r w:rsidR="007958EA" w:rsidRPr="00650A11">
        <w:rPr>
          <w:rFonts w:cstheme="minorHAnsi"/>
        </w:rPr>
        <w:t>rity challenges</w:t>
      </w:r>
      <w:r w:rsidRPr="00650A11">
        <w:rPr>
          <w:rFonts w:cstheme="minorHAnsi"/>
        </w:rPr>
        <w:t xml:space="preserve"> facing </w:t>
      </w:r>
      <w:r w:rsidR="006741E5">
        <w:rPr>
          <w:rFonts w:cstheme="minorHAnsi"/>
        </w:rPr>
        <w:t>Cloud</w:t>
      </w:r>
      <w:r w:rsidR="00F065BD" w:rsidRPr="00650A11">
        <w:rPr>
          <w:rFonts w:cstheme="minorHAnsi"/>
        </w:rPr>
        <w:t xml:space="preserve"> Computing </w:t>
      </w:r>
      <w:r w:rsidRPr="00650A11">
        <w:rPr>
          <w:rFonts w:cstheme="minorHAnsi"/>
        </w:rPr>
        <w:t xml:space="preserve">in private organizations, the results may be useful to private organizations in developing effective solutions to </w:t>
      </w:r>
      <w:r w:rsidR="006741E5">
        <w:rPr>
          <w:rFonts w:cstheme="minorHAnsi"/>
        </w:rPr>
        <w:t>Cloud</w:t>
      </w:r>
      <w:r w:rsidR="00F065BD" w:rsidRPr="00650A11">
        <w:rPr>
          <w:rFonts w:cstheme="minorHAnsi"/>
        </w:rPr>
        <w:t xml:space="preserve"> Computing </w:t>
      </w:r>
      <w:r w:rsidRPr="00650A11">
        <w:rPr>
          <w:rFonts w:cstheme="minorHAnsi"/>
        </w:rPr>
        <w:t xml:space="preserve">security designed specifically for private </w:t>
      </w:r>
      <w:r w:rsidRPr="00650A11">
        <w:rPr>
          <w:rFonts w:cstheme="minorHAnsi"/>
        </w:rPr>
        <w:lastRenderedPageBreak/>
        <w:t>organizations.</w:t>
      </w:r>
      <w:r w:rsidRPr="00650A11">
        <w:rPr>
          <w:rFonts w:cstheme="minorHAnsi"/>
        </w:rPr>
        <w:br/>
      </w:r>
      <w:r w:rsidR="00092526" w:rsidRPr="00650A11">
        <w:rPr>
          <w:rFonts w:cstheme="minorHAnsi"/>
        </w:rPr>
        <w:tab/>
        <w:t>Furthermore</w:t>
      </w:r>
      <w:r w:rsidRPr="00650A11">
        <w:rPr>
          <w:rFonts w:cstheme="minorHAnsi"/>
        </w:rPr>
        <w:t>, it was the aim of this researcher to add to the body of literature regarding best</w:t>
      </w:r>
      <w:r w:rsidR="00A2157B" w:rsidRPr="00650A11">
        <w:rPr>
          <w:rFonts w:cstheme="minorHAnsi"/>
        </w:rPr>
        <w:t xml:space="preserve"> solutions</w:t>
      </w:r>
      <w:r w:rsidRPr="00650A11">
        <w:rPr>
          <w:rFonts w:cstheme="minorHAnsi"/>
        </w:rPr>
        <w:t xml:space="preserve"> for </w:t>
      </w:r>
      <w:r w:rsidR="00A2157B" w:rsidRPr="00650A11">
        <w:rPr>
          <w:rFonts w:cstheme="minorHAnsi"/>
        </w:rPr>
        <w:t xml:space="preserve">handling security issues in </w:t>
      </w:r>
      <w:r w:rsidR="006741E5">
        <w:rPr>
          <w:rFonts w:cstheme="minorHAnsi"/>
        </w:rPr>
        <w:t>Cloud</w:t>
      </w:r>
      <w:r w:rsidR="000719D0" w:rsidRPr="00650A11">
        <w:rPr>
          <w:rFonts w:cstheme="minorHAnsi"/>
        </w:rPr>
        <w:t xml:space="preserve"> Computing</w:t>
      </w:r>
      <w:r w:rsidRPr="00650A11">
        <w:rPr>
          <w:rFonts w:cstheme="minorHAnsi"/>
        </w:rPr>
        <w:t xml:space="preserve">. </w:t>
      </w:r>
      <w:r w:rsidR="00A2157B" w:rsidRPr="00650A11">
        <w:rPr>
          <w:rFonts w:cstheme="minorHAnsi"/>
        </w:rPr>
        <w:t xml:space="preserve">Even though there are numerous articles that deal with </w:t>
      </w:r>
      <w:r w:rsidR="006741E5">
        <w:rPr>
          <w:rFonts w:cstheme="minorHAnsi"/>
        </w:rPr>
        <w:t>Cloud</w:t>
      </w:r>
      <w:r w:rsidR="00F065BD" w:rsidRPr="00650A11">
        <w:rPr>
          <w:rFonts w:cstheme="minorHAnsi"/>
        </w:rPr>
        <w:t xml:space="preserve"> Computing </w:t>
      </w:r>
      <w:r w:rsidR="00A2157B" w:rsidRPr="00650A11">
        <w:rPr>
          <w:rFonts w:cstheme="minorHAnsi"/>
        </w:rPr>
        <w:t xml:space="preserve">security and others that focus on the security benefits of </w:t>
      </w:r>
      <w:r w:rsidR="00CC5511" w:rsidRPr="00650A11">
        <w:rPr>
          <w:rFonts w:cstheme="minorHAnsi"/>
        </w:rPr>
        <w:t>Blockchain</w:t>
      </w:r>
      <w:r w:rsidR="00A2157B" w:rsidRPr="00650A11">
        <w:rPr>
          <w:rFonts w:cstheme="minorHAnsi"/>
        </w:rPr>
        <w:t xml:space="preserve"> technology, academic literature still lacks enough publications that address the importance of </w:t>
      </w:r>
      <w:r w:rsidR="00CC5511" w:rsidRPr="00650A11">
        <w:rPr>
          <w:rFonts w:cstheme="minorHAnsi"/>
        </w:rPr>
        <w:t>Blockchain</w:t>
      </w:r>
      <w:r w:rsidR="00A2157B" w:rsidRPr="00650A11">
        <w:rPr>
          <w:rFonts w:cstheme="minorHAnsi"/>
        </w:rPr>
        <w:t xml:space="preserve"> technology in </w:t>
      </w:r>
      <w:r w:rsidR="006741E5">
        <w:rPr>
          <w:rFonts w:cstheme="minorHAnsi"/>
        </w:rPr>
        <w:t>Cloud</w:t>
      </w:r>
      <w:r w:rsidR="00F065BD" w:rsidRPr="00650A11">
        <w:rPr>
          <w:rFonts w:cstheme="minorHAnsi"/>
        </w:rPr>
        <w:t xml:space="preserve"> Computing </w:t>
      </w:r>
      <w:r w:rsidR="00A2157B" w:rsidRPr="00650A11">
        <w:rPr>
          <w:rFonts w:cstheme="minorHAnsi"/>
        </w:rPr>
        <w:t xml:space="preserve">security within private organizations. This </w:t>
      </w:r>
      <w:proofErr w:type="gramStart"/>
      <w:r w:rsidR="00A2157B" w:rsidRPr="00650A11">
        <w:rPr>
          <w:rFonts w:cstheme="minorHAnsi"/>
        </w:rPr>
        <w:t>could be related</w:t>
      </w:r>
      <w:proofErr w:type="gramEnd"/>
      <w:r w:rsidR="00A2157B" w:rsidRPr="00650A11">
        <w:rPr>
          <w:rFonts w:cstheme="minorHAnsi"/>
        </w:rPr>
        <w:t xml:space="preserve"> to the fact that although </w:t>
      </w:r>
      <w:r w:rsidR="006741E5">
        <w:rPr>
          <w:rFonts w:cstheme="minorHAnsi"/>
        </w:rPr>
        <w:t>Cloud</w:t>
      </w:r>
      <w:r w:rsidR="000719D0" w:rsidRPr="00650A11">
        <w:rPr>
          <w:rFonts w:cstheme="minorHAnsi"/>
        </w:rPr>
        <w:t xml:space="preserve"> Computing </w:t>
      </w:r>
      <w:r w:rsidR="00A2157B" w:rsidRPr="00650A11">
        <w:rPr>
          <w:rFonts w:cstheme="minorHAnsi"/>
        </w:rPr>
        <w:t xml:space="preserve">has been around for some time, </w:t>
      </w:r>
      <w:r w:rsidR="00CC5511" w:rsidRPr="00650A11">
        <w:rPr>
          <w:rFonts w:cstheme="minorHAnsi"/>
        </w:rPr>
        <w:t>Blockchain</w:t>
      </w:r>
      <w:r w:rsidR="00A2157B" w:rsidRPr="00650A11">
        <w:rPr>
          <w:rFonts w:cstheme="minorHAnsi"/>
        </w:rPr>
        <w:t xml:space="preserve"> technology is still relatively new and could be considered as the most recent technology breakthrough.</w:t>
      </w:r>
      <w:r w:rsidRPr="00650A11">
        <w:rPr>
          <w:rFonts w:cstheme="minorHAnsi"/>
        </w:rPr>
        <w:t xml:space="preserve"> </w:t>
      </w:r>
      <w:r w:rsidR="00192DA8" w:rsidRPr="00650A11">
        <w:rPr>
          <w:rFonts w:cstheme="minorHAnsi"/>
        </w:rPr>
        <w:t>By itself</w:t>
      </w:r>
      <w:r w:rsidRPr="00650A11">
        <w:rPr>
          <w:rFonts w:cstheme="minorHAnsi"/>
        </w:rPr>
        <w:t xml:space="preserve">, this study </w:t>
      </w:r>
      <w:r w:rsidR="00192DA8" w:rsidRPr="00650A11">
        <w:rPr>
          <w:rFonts w:cstheme="minorHAnsi"/>
        </w:rPr>
        <w:t>contributes</w:t>
      </w:r>
      <w:r w:rsidRPr="00650A11">
        <w:rPr>
          <w:rFonts w:cstheme="minorHAnsi"/>
        </w:rPr>
        <w:t xml:space="preserve"> to the academic literature as well, serving both</w:t>
      </w:r>
      <w:r w:rsidR="00192DA8" w:rsidRPr="00650A11">
        <w:rPr>
          <w:rFonts w:cstheme="minorHAnsi"/>
        </w:rPr>
        <w:t xml:space="preserve"> </w:t>
      </w:r>
      <w:r w:rsidRPr="00650A11">
        <w:rPr>
          <w:rFonts w:cstheme="minorHAnsi"/>
        </w:rPr>
        <w:t>practitioners and academics alike.</w:t>
      </w:r>
    </w:p>
    <w:p w:rsidR="00EE77DF" w:rsidRPr="00650A11" w:rsidRDefault="00EE77DF" w:rsidP="00F41B45">
      <w:pPr>
        <w:pStyle w:val="Heading2"/>
        <w:keepNext w:val="0"/>
        <w:keepLines w:val="0"/>
        <w:jc w:val="left"/>
      </w:pPr>
      <w:bookmarkStart w:id="5" w:name="_Toc80171303"/>
      <w:r w:rsidRPr="00650A11">
        <w:t>Research Question</w:t>
      </w:r>
      <w:bookmarkEnd w:id="5"/>
    </w:p>
    <w:p w:rsidR="007958EA" w:rsidRPr="00650A11" w:rsidRDefault="007958EA" w:rsidP="00F41B45">
      <w:pPr>
        <w:rPr>
          <w:rFonts w:cstheme="minorHAnsi"/>
        </w:rPr>
      </w:pPr>
      <w:r w:rsidRPr="00650A11">
        <w:rPr>
          <w:rFonts w:cstheme="minorHAnsi"/>
        </w:rPr>
        <w:t xml:space="preserve">Primary research question: Is </w:t>
      </w:r>
      <w:r w:rsidR="00CC5511" w:rsidRPr="00650A11">
        <w:rPr>
          <w:rFonts w:cstheme="minorHAnsi"/>
        </w:rPr>
        <w:t>Blockchain</w:t>
      </w:r>
      <w:r w:rsidRPr="00650A11">
        <w:rPr>
          <w:rFonts w:cstheme="minorHAnsi"/>
        </w:rPr>
        <w:t xml:space="preserve"> technology a feasible option to solve the security challenges facing </w:t>
      </w:r>
      <w:r w:rsidR="006741E5">
        <w:rPr>
          <w:rFonts w:cstheme="minorHAnsi"/>
        </w:rPr>
        <w:t>Cloud</w:t>
      </w:r>
      <w:r w:rsidR="00BE0856" w:rsidRPr="00650A11">
        <w:rPr>
          <w:rFonts w:cstheme="minorHAnsi"/>
        </w:rPr>
        <w:t xml:space="preserve"> Computing</w:t>
      </w:r>
      <w:r w:rsidRPr="00650A11">
        <w:rPr>
          <w:rFonts w:cstheme="minorHAnsi"/>
        </w:rPr>
        <w:t xml:space="preserve">? The premise of the question </w:t>
      </w:r>
      <w:proofErr w:type="gramStart"/>
      <w:r w:rsidRPr="00650A11">
        <w:rPr>
          <w:rFonts w:cstheme="minorHAnsi"/>
        </w:rPr>
        <w:t>is based</w:t>
      </w:r>
      <w:proofErr w:type="gramEnd"/>
      <w:r w:rsidRPr="00650A11">
        <w:rPr>
          <w:rFonts w:cstheme="minorHAnsi"/>
        </w:rPr>
        <w:t xml:space="preserve"> on the notion that </w:t>
      </w:r>
      <w:r w:rsidR="00CC5511" w:rsidRPr="00650A11">
        <w:rPr>
          <w:rFonts w:cstheme="minorHAnsi"/>
        </w:rPr>
        <w:t>Blockchain</w:t>
      </w:r>
      <w:r w:rsidR="00D036C5" w:rsidRPr="00650A11">
        <w:rPr>
          <w:rFonts w:cstheme="minorHAnsi"/>
        </w:rPr>
        <w:t xml:space="preserve"> </w:t>
      </w:r>
      <w:r w:rsidRPr="00650A11">
        <w:rPr>
          <w:rFonts w:cstheme="minorHAnsi"/>
        </w:rPr>
        <w:t xml:space="preserve">technology is a highly secure </w:t>
      </w:r>
      <w:r w:rsidR="00D036C5" w:rsidRPr="00650A11">
        <w:rPr>
          <w:rFonts w:cstheme="minorHAnsi"/>
        </w:rPr>
        <w:t>and authentic new technology that could be used as a solution to</w:t>
      </w:r>
      <w:r w:rsidR="00F23629" w:rsidRPr="00650A11">
        <w:rPr>
          <w:rFonts w:cstheme="minorHAnsi"/>
        </w:rPr>
        <w:t xml:space="preserve"> the</w:t>
      </w:r>
      <w:r w:rsidR="00D036C5" w:rsidRPr="00650A11">
        <w:rPr>
          <w:rFonts w:cstheme="minorHAnsi"/>
        </w:rPr>
        <w:t xml:space="preserve"> security challenges in </w:t>
      </w:r>
      <w:r w:rsidR="006741E5">
        <w:rPr>
          <w:rFonts w:cstheme="minorHAnsi"/>
        </w:rPr>
        <w:t>Cloud</w:t>
      </w:r>
      <w:r w:rsidR="00F065BD" w:rsidRPr="00650A11">
        <w:rPr>
          <w:rFonts w:cstheme="minorHAnsi"/>
        </w:rPr>
        <w:t xml:space="preserve"> Computing</w:t>
      </w:r>
      <w:r w:rsidR="00D036C5" w:rsidRPr="00650A11">
        <w:rPr>
          <w:rFonts w:cstheme="minorHAnsi"/>
        </w:rPr>
        <w:t>.</w:t>
      </w:r>
    </w:p>
    <w:p w:rsidR="00F23629" w:rsidRPr="00650A11" w:rsidRDefault="000C2DA2" w:rsidP="00F41B45">
      <w:pPr>
        <w:ind w:firstLine="0"/>
        <w:rPr>
          <w:rFonts w:cstheme="minorHAnsi"/>
        </w:rPr>
      </w:pPr>
      <w:r w:rsidRPr="00650A11">
        <w:rPr>
          <w:rFonts w:cstheme="minorHAnsi"/>
        </w:rPr>
        <w:tab/>
        <w:t xml:space="preserve">If research results indicate an affirmative response to the primary research question, a subsequent secondary query </w:t>
      </w:r>
      <w:proofErr w:type="gramStart"/>
      <w:r w:rsidRPr="00650A11">
        <w:rPr>
          <w:rFonts w:cstheme="minorHAnsi"/>
        </w:rPr>
        <w:t>would be posed</w:t>
      </w:r>
      <w:proofErr w:type="gramEnd"/>
      <w:r w:rsidRPr="00650A11">
        <w:rPr>
          <w:rFonts w:cstheme="minorHAnsi"/>
        </w:rPr>
        <w:t xml:space="preserve"> to determine if an architecture model of </w:t>
      </w:r>
      <w:r w:rsidR="006741E5">
        <w:rPr>
          <w:rFonts w:cstheme="minorHAnsi"/>
        </w:rPr>
        <w:t>Cloud</w:t>
      </w:r>
      <w:r w:rsidRPr="00650A11">
        <w:rPr>
          <w:rFonts w:cstheme="minorHAnsi"/>
        </w:rPr>
        <w:t xml:space="preserve">-Blockchain integration could be developed </w:t>
      </w:r>
      <w:r w:rsidR="00F23629" w:rsidRPr="00650A11">
        <w:rPr>
          <w:rFonts w:cstheme="minorHAnsi"/>
        </w:rPr>
        <w:t>to provide a better</w:t>
      </w:r>
      <w:r w:rsidRPr="00650A11">
        <w:rPr>
          <w:rFonts w:cstheme="minorHAnsi"/>
        </w:rPr>
        <w:t xml:space="preserve"> </w:t>
      </w:r>
      <w:r w:rsidR="00F23629" w:rsidRPr="00650A11">
        <w:rPr>
          <w:rFonts w:cstheme="minorHAnsi"/>
        </w:rPr>
        <w:t>security</w:t>
      </w:r>
      <w:r w:rsidRPr="00650A11">
        <w:rPr>
          <w:rFonts w:cstheme="minorHAnsi"/>
        </w:rPr>
        <w:t xml:space="preserve"> in </w:t>
      </w:r>
      <w:r w:rsidR="006741E5">
        <w:rPr>
          <w:rFonts w:cstheme="minorHAnsi"/>
        </w:rPr>
        <w:t>Cloud</w:t>
      </w:r>
      <w:r w:rsidR="00CF642D" w:rsidRPr="00650A11">
        <w:rPr>
          <w:rFonts w:cstheme="minorHAnsi"/>
        </w:rPr>
        <w:t xml:space="preserve"> Computing</w:t>
      </w:r>
      <w:r w:rsidR="00F23629" w:rsidRPr="00650A11">
        <w:rPr>
          <w:rFonts w:cstheme="minorHAnsi"/>
        </w:rPr>
        <w:t>.</w:t>
      </w:r>
    </w:p>
    <w:p w:rsidR="000C2DA2" w:rsidRPr="00B15B9F" w:rsidRDefault="001D69B9" w:rsidP="00F41B45">
      <w:pPr>
        <w:pStyle w:val="Heading3"/>
        <w:keepNext w:val="0"/>
        <w:keepLines w:val="0"/>
        <w:rPr>
          <w:i/>
        </w:rPr>
      </w:pPr>
      <w:bookmarkStart w:id="6" w:name="_Toc80171304"/>
      <w:r w:rsidRPr="00B15B9F">
        <w:rPr>
          <w:rStyle w:val="fontstyle01"/>
          <w:rFonts w:asciiTheme="majorHAnsi" w:hAnsiTheme="majorHAnsi"/>
          <w:i/>
          <w:color w:val="auto"/>
        </w:rPr>
        <w:t>Hypotheses</w:t>
      </w:r>
      <w:bookmarkEnd w:id="6"/>
    </w:p>
    <w:p w:rsidR="001D69B9" w:rsidRPr="00650A11" w:rsidRDefault="001D69B9" w:rsidP="00F41B45">
      <w:pPr>
        <w:rPr>
          <w:rStyle w:val="fontstyle31"/>
          <w:rFonts w:asciiTheme="minorHAnsi" w:hAnsiTheme="minorHAnsi" w:cstheme="minorHAnsi"/>
          <w:color w:val="auto"/>
        </w:rPr>
      </w:pPr>
      <w:r w:rsidRPr="00650A11">
        <w:rPr>
          <w:rStyle w:val="fontstyle11"/>
          <w:rFonts w:asciiTheme="minorHAnsi" w:hAnsiTheme="minorHAnsi" w:cstheme="minorHAnsi"/>
          <w:color w:val="auto"/>
        </w:rPr>
        <w:t xml:space="preserve">The null hypothesis (H0) also known as the conjecture, </w:t>
      </w:r>
      <w:proofErr w:type="gramStart"/>
      <w:r w:rsidRPr="00650A11">
        <w:rPr>
          <w:rStyle w:val="fontstyle11"/>
          <w:rFonts w:asciiTheme="minorHAnsi" w:hAnsiTheme="minorHAnsi" w:cstheme="minorHAnsi"/>
          <w:color w:val="auto"/>
        </w:rPr>
        <w:t>is assumed</w:t>
      </w:r>
      <w:proofErr w:type="gramEnd"/>
      <w:r w:rsidRPr="00650A11">
        <w:rPr>
          <w:rStyle w:val="fontstyle11"/>
          <w:rFonts w:asciiTheme="minorHAnsi" w:hAnsiTheme="minorHAnsi" w:cstheme="minorHAnsi"/>
          <w:color w:val="auto"/>
        </w:rPr>
        <w:t xml:space="preserve"> true until an alternative hypothesis, also referred to as the research hypothesis, rejects the null hypothesis H0 by way of </w:t>
      </w:r>
      <w:r w:rsidR="00CD4571" w:rsidRPr="00650A11">
        <w:rPr>
          <w:rStyle w:val="fontstyle11"/>
          <w:rFonts w:asciiTheme="minorHAnsi" w:hAnsiTheme="minorHAnsi" w:cstheme="minorHAnsi"/>
          <w:color w:val="auto"/>
        </w:rPr>
        <w:t>investigational</w:t>
      </w:r>
      <w:r w:rsidRPr="00650A11">
        <w:rPr>
          <w:rStyle w:val="fontstyle11"/>
          <w:rFonts w:asciiTheme="minorHAnsi" w:hAnsiTheme="minorHAnsi" w:cstheme="minorHAnsi"/>
          <w:color w:val="auto"/>
        </w:rPr>
        <w:t xml:space="preserve"> proofs. The alternative hypothesis may be non-directional or </w:t>
      </w:r>
      <w:r w:rsidRPr="00650A11">
        <w:rPr>
          <w:rStyle w:val="fontstyle11"/>
          <w:rFonts w:asciiTheme="minorHAnsi" w:hAnsiTheme="minorHAnsi" w:cstheme="minorHAnsi"/>
          <w:color w:val="auto"/>
        </w:rPr>
        <w:lastRenderedPageBreak/>
        <w:t>directional. In this case, the research hypothesis (H1) is directional since it is predicting an outcome before the research.</w:t>
      </w:r>
    </w:p>
    <w:p w:rsidR="000C2DA2" w:rsidRPr="00650A11" w:rsidRDefault="001D69B9" w:rsidP="00F41B45">
      <w:pPr>
        <w:rPr>
          <w:rStyle w:val="fontstyle11"/>
          <w:rFonts w:asciiTheme="minorHAnsi" w:hAnsiTheme="minorHAnsi" w:cstheme="minorHAnsi"/>
          <w:color w:val="auto"/>
        </w:rPr>
      </w:pPr>
      <w:r w:rsidRPr="00B15B9F">
        <w:rPr>
          <w:rStyle w:val="Heading4Char"/>
          <w:i w:val="0"/>
        </w:rPr>
        <w:t>Null Hypothesis</w:t>
      </w:r>
      <w:r w:rsidR="00B15B9F">
        <w:rPr>
          <w:rStyle w:val="fontstyle11"/>
          <w:rFonts w:asciiTheme="minorHAnsi" w:hAnsiTheme="minorHAnsi" w:cstheme="minorHAnsi"/>
          <w:color w:val="auto"/>
        </w:rPr>
        <w:t xml:space="preserve">. </w:t>
      </w:r>
      <w:r w:rsidRPr="00650A11">
        <w:rPr>
          <w:rStyle w:val="fontstyle11"/>
          <w:rFonts w:asciiTheme="minorHAnsi" w:hAnsiTheme="minorHAnsi" w:cstheme="minorHAnsi"/>
          <w:color w:val="auto"/>
        </w:rPr>
        <w:t xml:space="preserve">H0: </w:t>
      </w:r>
      <w:r w:rsidR="00CC5511" w:rsidRPr="00650A11">
        <w:rPr>
          <w:rStyle w:val="fontstyle11"/>
          <w:rFonts w:asciiTheme="minorHAnsi" w:hAnsiTheme="minorHAnsi" w:cstheme="minorHAnsi"/>
          <w:color w:val="auto"/>
        </w:rPr>
        <w:t>Blockchain</w:t>
      </w:r>
      <w:r w:rsidR="00F108F4" w:rsidRPr="00650A11">
        <w:rPr>
          <w:rStyle w:val="fontstyle11"/>
          <w:rFonts w:asciiTheme="minorHAnsi" w:hAnsiTheme="minorHAnsi" w:cstheme="minorHAnsi"/>
          <w:color w:val="auto"/>
        </w:rPr>
        <w:t xml:space="preserve"> technology </w:t>
      </w:r>
      <w:r w:rsidR="00921F2F" w:rsidRPr="00650A11">
        <w:rPr>
          <w:rStyle w:val="fontstyle11"/>
          <w:rFonts w:asciiTheme="minorHAnsi" w:hAnsiTheme="minorHAnsi" w:cstheme="minorHAnsi"/>
          <w:color w:val="auto"/>
        </w:rPr>
        <w:t>is a feasible option</w:t>
      </w:r>
      <w:r w:rsidR="00F108F4" w:rsidRPr="00650A11">
        <w:rPr>
          <w:rStyle w:val="fontstyle11"/>
          <w:rFonts w:asciiTheme="minorHAnsi" w:hAnsiTheme="minorHAnsi" w:cstheme="minorHAnsi"/>
          <w:color w:val="auto"/>
        </w:rPr>
        <w:t xml:space="preserve"> to solve the security challenges facing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w:t>
      </w:r>
      <w:r w:rsidR="00520013" w:rsidRPr="00650A11">
        <w:rPr>
          <w:rStyle w:val="fontstyle11"/>
          <w:rFonts w:asciiTheme="minorHAnsi" w:hAnsiTheme="minorHAnsi" w:cstheme="minorHAnsi"/>
          <w:color w:val="auto"/>
        </w:rPr>
        <w:t xml:space="preserve">Computing. </w:t>
      </w:r>
      <w:r w:rsidRPr="00650A11">
        <w:rPr>
          <w:rFonts w:cstheme="minorHAnsi"/>
        </w:rPr>
        <w:br/>
      </w:r>
      <w:r w:rsidRPr="00B15B9F">
        <w:rPr>
          <w:rStyle w:val="Heading4Char"/>
          <w:i w:val="0"/>
        </w:rPr>
        <w:tab/>
        <w:t>Primary Alternative/Research Hypothesis</w:t>
      </w:r>
      <w:r w:rsidR="00B15B9F">
        <w:rPr>
          <w:rStyle w:val="fontstyle11"/>
          <w:rFonts w:asciiTheme="minorHAnsi" w:hAnsiTheme="minorHAnsi" w:cstheme="minorHAnsi"/>
          <w:color w:val="auto"/>
        </w:rPr>
        <w:t xml:space="preserve">. </w:t>
      </w:r>
      <w:r w:rsidR="00D457D5" w:rsidRPr="00650A11">
        <w:rPr>
          <w:rStyle w:val="fontstyle11"/>
          <w:rFonts w:asciiTheme="minorHAnsi" w:hAnsiTheme="minorHAnsi" w:cstheme="minorHAnsi"/>
          <w:color w:val="auto"/>
        </w:rPr>
        <w:t>H1:</w:t>
      </w:r>
      <w:r w:rsidR="00F108F4" w:rsidRPr="00650A11">
        <w:rPr>
          <w:rStyle w:val="fontstyle11"/>
          <w:rFonts w:asciiTheme="minorHAnsi" w:hAnsiTheme="minorHAnsi" w:cstheme="minorHAnsi"/>
          <w:color w:val="auto"/>
        </w:rPr>
        <w:t xml:space="preserve"> </w:t>
      </w:r>
      <w:r w:rsidR="00CC5511" w:rsidRPr="00650A11">
        <w:rPr>
          <w:rStyle w:val="fontstyle11"/>
          <w:rFonts w:asciiTheme="minorHAnsi" w:hAnsiTheme="minorHAnsi" w:cstheme="minorHAnsi"/>
          <w:color w:val="auto"/>
        </w:rPr>
        <w:t>Blockchain</w:t>
      </w:r>
      <w:r w:rsidR="00F108F4" w:rsidRPr="00650A11">
        <w:rPr>
          <w:rStyle w:val="fontstyle11"/>
          <w:rFonts w:asciiTheme="minorHAnsi" w:hAnsiTheme="minorHAnsi" w:cstheme="minorHAnsi"/>
          <w:color w:val="auto"/>
        </w:rPr>
        <w:t xml:space="preserve"> technology </w:t>
      </w:r>
      <w:r w:rsidR="00921F2F" w:rsidRPr="00650A11">
        <w:rPr>
          <w:rStyle w:val="fontstyle11"/>
          <w:rFonts w:asciiTheme="minorHAnsi" w:hAnsiTheme="minorHAnsi" w:cstheme="minorHAnsi"/>
          <w:color w:val="auto"/>
        </w:rPr>
        <w:t>is not a feasible</w:t>
      </w:r>
      <w:r w:rsidR="00F108F4" w:rsidRPr="00650A11">
        <w:rPr>
          <w:rStyle w:val="fontstyle11"/>
          <w:rFonts w:asciiTheme="minorHAnsi" w:hAnsiTheme="minorHAnsi" w:cstheme="minorHAnsi"/>
          <w:color w:val="auto"/>
        </w:rPr>
        <w:t xml:space="preserve"> </w:t>
      </w:r>
      <w:r w:rsidR="00921F2F" w:rsidRPr="00650A11">
        <w:rPr>
          <w:rStyle w:val="fontstyle11"/>
          <w:rFonts w:asciiTheme="minorHAnsi" w:hAnsiTheme="minorHAnsi" w:cstheme="minorHAnsi"/>
          <w:color w:val="auto"/>
        </w:rPr>
        <w:t xml:space="preserve">option </w:t>
      </w:r>
      <w:r w:rsidR="00F108F4" w:rsidRPr="00650A11">
        <w:rPr>
          <w:rStyle w:val="fontstyle11"/>
          <w:rFonts w:asciiTheme="minorHAnsi" w:hAnsiTheme="minorHAnsi" w:cstheme="minorHAnsi"/>
          <w:color w:val="auto"/>
        </w:rPr>
        <w:t xml:space="preserve">to solve the security challenges facing </w:t>
      </w:r>
      <w:r w:rsidR="006741E5">
        <w:rPr>
          <w:rStyle w:val="fontstyle11"/>
          <w:rFonts w:asciiTheme="minorHAnsi" w:hAnsiTheme="minorHAnsi" w:cstheme="minorHAnsi"/>
          <w:color w:val="auto"/>
        </w:rPr>
        <w:t>Cloud</w:t>
      </w:r>
      <w:r w:rsidR="00520013" w:rsidRPr="00650A11">
        <w:rPr>
          <w:rStyle w:val="fontstyle11"/>
          <w:rFonts w:asciiTheme="minorHAnsi" w:hAnsiTheme="minorHAnsi" w:cstheme="minorHAnsi"/>
          <w:color w:val="auto"/>
        </w:rPr>
        <w:t xml:space="preserve"> Computing</w:t>
      </w:r>
      <w:r w:rsidRPr="00650A11">
        <w:rPr>
          <w:rStyle w:val="fontstyle11"/>
          <w:rFonts w:asciiTheme="minorHAnsi" w:hAnsiTheme="minorHAnsi" w:cstheme="minorHAnsi"/>
          <w:color w:val="auto"/>
        </w:rPr>
        <w:t xml:space="preserve">. H1 is worthy of testing because it denies or confirms if </w:t>
      </w:r>
      <w:r w:rsidR="00CC5511" w:rsidRPr="00650A11">
        <w:rPr>
          <w:rStyle w:val="fontstyle11"/>
          <w:rFonts w:asciiTheme="minorHAnsi" w:hAnsiTheme="minorHAnsi" w:cstheme="minorHAnsi"/>
          <w:color w:val="auto"/>
        </w:rPr>
        <w:t>Blockchain</w:t>
      </w:r>
      <w:r w:rsidRPr="00650A11">
        <w:rPr>
          <w:rStyle w:val="fontstyle11"/>
          <w:rFonts w:asciiTheme="minorHAnsi" w:hAnsiTheme="minorHAnsi" w:cstheme="minorHAnsi"/>
          <w:color w:val="auto"/>
        </w:rPr>
        <w:t xml:space="preserve"> technology could be employed to solve the security challenges facing </w:t>
      </w:r>
      <w:r w:rsidR="006741E5">
        <w:rPr>
          <w:rStyle w:val="fontstyle11"/>
          <w:rFonts w:asciiTheme="minorHAnsi" w:hAnsiTheme="minorHAnsi" w:cstheme="minorHAnsi"/>
          <w:color w:val="auto"/>
        </w:rPr>
        <w:t>Cloud</w:t>
      </w:r>
      <w:r w:rsidR="0079371E">
        <w:rPr>
          <w:rStyle w:val="fontstyle11"/>
          <w:rFonts w:asciiTheme="minorHAnsi" w:hAnsiTheme="minorHAnsi" w:cstheme="minorHAnsi"/>
          <w:color w:val="auto"/>
        </w:rPr>
        <w:t xml:space="preserve"> Computing</w:t>
      </w:r>
      <w:r w:rsidRPr="00650A11">
        <w:rPr>
          <w:rStyle w:val="fontstyle11"/>
          <w:rFonts w:asciiTheme="minorHAnsi" w:hAnsiTheme="minorHAnsi" w:cstheme="minorHAnsi"/>
          <w:color w:val="auto"/>
        </w:rPr>
        <w:t xml:space="preserve">. If </w:t>
      </w:r>
      <w:r w:rsidR="00A96117" w:rsidRPr="00650A11">
        <w:rPr>
          <w:rStyle w:val="fontstyle11"/>
          <w:rFonts w:asciiTheme="minorHAnsi" w:hAnsiTheme="minorHAnsi" w:cstheme="minorHAnsi"/>
          <w:color w:val="auto"/>
        </w:rPr>
        <w:t>H1 is accepted and H0</w:t>
      </w:r>
      <w:r w:rsidRPr="00650A11">
        <w:rPr>
          <w:rStyle w:val="fontstyle11"/>
          <w:rFonts w:asciiTheme="minorHAnsi" w:hAnsiTheme="minorHAnsi" w:cstheme="minorHAnsi"/>
          <w:color w:val="auto"/>
        </w:rPr>
        <w:t xml:space="preserve"> </w:t>
      </w:r>
      <w:proofErr w:type="gramStart"/>
      <w:r w:rsidRPr="00650A11">
        <w:rPr>
          <w:rStyle w:val="fontstyle11"/>
          <w:rFonts w:asciiTheme="minorHAnsi" w:hAnsiTheme="minorHAnsi" w:cstheme="minorHAnsi"/>
          <w:color w:val="auto"/>
        </w:rPr>
        <w:t>is rejected</w:t>
      </w:r>
      <w:proofErr w:type="gramEnd"/>
      <w:r w:rsidRPr="00650A11">
        <w:rPr>
          <w:rStyle w:val="fontstyle11"/>
          <w:rFonts w:asciiTheme="minorHAnsi" w:hAnsiTheme="minorHAnsi" w:cstheme="minorHAnsi"/>
          <w:color w:val="auto"/>
        </w:rPr>
        <w:t xml:space="preserve">, it would not be a good move for organizations to consider the application of </w:t>
      </w:r>
      <w:r w:rsidR="00CC5511" w:rsidRPr="00650A11">
        <w:rPr>
          <w:rStyle w:val="fontstyle11"/>
          <w:rFonts w:asciiTheme="minorHAnsi" w:hAnsiTheme="minorHAnsi" w:cstheme="minorHAnsi"/>
          <w:color w:val="auto"/>
        </w:rPr>
        <w:t>Blockchain</w:t>
      </w:r>
      <w:r w:rsidRPr="00650A11">
        <w:rPr>
          <w:rStyle w:val="fontstyle11"/>
          <w:rFonts w:asciiTheme="minorHAnsi" w:hAnsiTheme="minorHAnsi" w:cstheme="minorHAnsi"/>
          <w:color w:val="auto"/>
        </w:rPr>
        <w:t xml:space="preserve"> technology in their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Pr="00650A11">
        <w:rPr>
          <w:rStyle w:val="fontstyle11"/>
          <w:rFonts w:asciiTheme="minorHAnsi" w:hAnsiTheme="minorHAnsi" w:cstheme="minorHAnsi"/>
          <w:color w:val="auto"/>
        </w:rPr>
        <w:t>security related operations.</w:t>
      </w:r>
      <w:r w:rsidR="00A96117" w:rsidRPr="00650A11">
        <w:rPr>
          <w:rStyle w:val="fontstyle11"/>
          <w:rFonts w:asciiTheme="minorHAnsi" w:hAnsiTheme="minorHAnsi" w:cstheme="minorHAnsi"/>
          <w:color w:val="auto"/>
        </w:rPr>
        <w:t xml:space="preserve"> If H1 </w:t>
      </w:r>
      <w:proofErr w:type="gramStart"/>
      <w:r w:rsidR="00A96117" w:rsidRPr="00650A11">
        <w:rPr>
          <w:rStyle w:val="fontstyle11"/>
          <w:rFonts w:asciiTheme="minorHAnsi" w:hAnsiTheme="minorHAnsi" w:cstheme="minorHAnsi"/>
          <w:color w:val="auto"/>
        </w:rPr>
        <w:t>is rejected</w:t>
      </w:r>
      <w:proofErr w:type="gramEnd"/>
      <w:r w:rsidR="00A96117" w:rsidRPr="00650A11">
        <w:rPr>
          <w:rStyle w:val="fontstyle11"/>
          <w:rFonts w:asciiTheme="minorHAnsi" w:hAnsiTheme="minorHAnsi" w:cstheme="minorHAnsi"/>
          <w:color w:val="auto"/>
        </w:rPr>
        <w:t xml:space="preserve"> and H0</w:t>
      </w:r>
      <w:r w:rsidRPr="00650A11">
        <w:rPr>
          <w:rStyle w:val="fontstyle11"/>
          <w:rFonts w:asciiTheme="minorHAnsi" w:hAnsiTheme="minorHAnsi" w:cstheme="minorHAnsi"/>
          <w:color w:val="auto"/>
        </w:rPr>
        <w:t xml:space="preserve"> is accepted, it would enable organizations to consider further study regarding ways to solve the security challen</w:t>
      </w:r>
      <w:r w:rsidR="00F656C1" w:rsidRPr="00650A11">
        <w:rPr>
          <w:rStyle w:val="fontstyle11"/>
          <w:rFonts w:asciiTheme="minorHAnsi" w:hAnsiTheme="minorHAnsi" w:cstheme="minorHAnsi"/>
          <w:color w:val="auto"/>
        </w:rPr>
        <w:t xml:space="preserve">ges facing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w:t>
      </w:r>
      <w:r w:rsidR="00520013" w:rsidRPr="00650A11">
        <w:rPr>
          <w:rStyle w:val="fontstyle11"/>
          <w:rFonts w:asciiTheme="minorHAnsi" w:hAnsiTheme="minorHAnsi" w:cstheme="minorHAnsi"/>
          <w:color w:val="auto"/>
        </w:rPr>
        <w:t>Computing through</w:t>
      </w:r>
      <w:r w:rsidRPr="00650A11">
        <w:rPr>
          <w:rStyle w:val="fontstyle11"/>
          <w:rFonts w:asciiTheme="minorHAnsi" w:hAnsiTheme="minorHAnsi" w:cstheme="minorHAnsi"/>
          <w:color w:val="auto"/>
        </w:rPr>
        <w:t xml:space="preserve"> </w:t>
      </w:r>
      <w:r w:rsidR="00CC5511" w:rsidRPr="00650A11">
        <w:rPr>
          <w:rStyle w:val="fontstyle11"/>
          <w:rFonts w:asciiTheme="minorHAnsi" w:hAnsiTheme="minorHAnsi" w:cstheme="minorHAnsi"/>
          <w:color w:val="auto"/>
        </w:rPr>
        <w:t>Blockchain</w:t>
      </w:r>
      <w:r w:rsidRPr="00650A11">
        <w:rPr>
          <w:rStyle w:val="fontstyle11"/>
          <w:rFonts w:asciiTheme="minorHAnsi" w:hAnsiTheme="minorHAnsi" w:cstheme="minorHAnsi"/>
          <w:color w:val="auto"/>
        </w:rPr>
        <w:t xml:space="preserve"> technology.</w:t>
      </w:r>
    </w:p>
    <w:p w:rsidR="00590542" w:rsidRPr="00851CE9" w:rsidRDefault="00590542" w:rsidP="00F41B45">
      <w:pPr>
        <w:pStyle w:val="Heading1"/>
        <w:keepNext w:val="0"/>
        <w:keepLines w:val="0"/>
      </w:pPr>
      <w:bookmarkStart w:id="7" w:name="_Toc80171305"/>
      <w:r w:rsidRPr="00851CE9">
        <w:t>Limitations and Delimitations</w:t>
      </w:r>
      <w:bookmarkEnd w:id="7"/>
    </w:p>
    <w:p w:rsidR="00571153" w:rsidRPr="00650A11" w:rsidRDefault="000C2DA2" w:rsidP="00F41B45">
      <w:pPr>
        <w:ind w:firstLine="0"/>
        <w:rPr>
          <w:rFonts w:cstheme="minorHAnsi"/>
        </w:rPr>
      </w:pPr>
      <w:r w:rsidRPr="00650A11">
        <w:rPr>
          <w:rFonts w:cstheme="minorHAnsi"/>
        </w:rPr>
        <w:tab/>
      </w:r>
      <w:r w:rsidR="00703474" w:rsidRPr="00650A11">
        <w:rPr>
          <w:rFonts w:cstheme="minorHAnsi"/>
        </w:rPr>
        <w:t>The major</w:t>
      </w:r>
      <w:r w:rsidR="00571153" w:rsidRPr="00650A11">
        <w:rPr>
          <w:rFonts w:cstheme="minorHAnsi"/>
        </w:rPr>
        <w:t xml:space="preserve"> limitation </w:t>
      </w:r>
      <w:r w:rsidR="00703474" w:rsidRPr="00650A11">
        <w:rPr>
          <w:rFonts w:cstheme="minorHAnsi"/>
        </w:rPr>
        <w:t xml:space="preserve">of </w:t>
      </w:r>
      <w:r w:rsidR="00571153" w:rsidRPr="00650A11">
        <w:rPr>
          <w:rFonts w:cstheme="minorHAnsi"/>
        </w:rPr>
        <w:t>th</w:t>
      </w:r>
      <w:r w:rsidR="00703474" w:rsidRPr="00650A11">
        <w:rPr>
          <w:rFonts w:cstheme="minorHAnsi"/>
        </w:rPr>
        <w:t xml:space="preserve">is study </w:t>
      </w:r>
      <w:r w:rsidR="00571153" w:rsidRPr="00650A11">
        <w:rPr>
          <w:rFonts w:cstheme="minorHAnsi"/>
        </w:rPr>
        <w:t xml:space="preserve">is that the research </w:t>
      </w:r>
      <w:r w:rsidR="00520013" w:rsidRPr="00650A11">
        <w:rPr>
          <w:rFonts w:cstheme="minorHAnsi"/>
        </w:rPr>
        <w:t xml:space="preserve">data and information </w:t>
      </w:r>
      <w:proofErr w:type="gramStart"/>
      <w:r w:rsidR="00520013" w:rsidRPr="00650A11">
        <w:rPr>
          <w:rFonts w:cstheme="minorHAnsi"/>
        </w:rPr>
        <w:t xml:space="preserve">was </w:t>
      </w:r>
      <w:r w:rsidR="00703474" w:rsidRPr="00650A11">
        <w:rPr>
          <w:rFonts w:cstheme="minorHAnsi"/>
        </w:rPr>
        <w:t>based</w:t>
      </w:r>
      <w:proofErr w:type="gramEnd"/>
      <w:r w:rsidR="00703474" w:rsidRPr="00650A11">
        <w:rPr>
          <w:rFonts w:cstheme="minorHAnsi"/>
        </w:rPr>
        <w:t xml:space="preserve"> on secondary </w:t>
      </w:r>
      <w:r w:rsidR="00571153" w:rsidRPr="00650A11">
        <w:rPr>
          <w:rFonts w:cstheme="minorHAnsi"/>
        </w:rPr>
        <w:t xml:space="preserve">sources such </w:t>
      </w:r>
      <w:r w:rsidR="00703474" w:rsidRPr="00650A11">
        <w:rPr>
          <w:rFonts w:cstheme="minorHAnsi"/>
        </w:rPr>
        <w:t xml:space="preserve">as </w:t>
      </w:r>
      <w:r w:rsidR="00571153" w:rsidRPr="00650A11">
        <w:rPr>
          <w:rFonts w:cstheme="minorHAnsi"/>
        </w:rPr>
        <w:t>case</w:t>
      </w:r>
      <w:r w:rsidR="00703474" w:rsidRPr="00650A11">
        <w:rPr>
          <w:rFonts w:cstheme="minorHAnsi"/>
        </w:rPr>
        <w:t xml:space="preserve"> studies from other academia</w:t>
      </w:r>
      <w:r w:rsidR="00571153" w:rsidRPr="00650A11">
        <w:rPr>
          <w:rFonts w:cstheme="minorHAnsi"/>
        </w:rPr>
        <w:t xml:space="preserve"> and authors within and outside the </w:t>
      </w:r>
      <w:r w:rsidR="00703474" w:rsidRPr="00650A11">
        <w:rPr>
          <w:rFonts w:cstheme="minorHAnsi"/>
        </w:rPr>
        <w:t>USA (</w:t>
      </w:r>
      <w:r w:rsidR="00571153" w:rsidRPr="00650A11">
        <w:rPr>
          <w:rFonts w:cstheme="minorHAnsi"/>
        </w:rPr>
        <w:t>United States</w:t>
      </w:r>
      <w:r w:rsidR="00703474" w:rsidRPr="00650A11">
        <w:rPr>
          <w:rFonts w:cstheme="minorHAnsi"/>
        </w:rPr>
        <w:t xml:space="preserve"> of America)</w:t>
      </w:r>
      <w:r w:rsidR="00571153" w:rsidRPr="00650A11">
        <w:rPr>
          <w:rFonts w:cstheme="minorHAnsi"/>
        </w:rPr>
        <w:t>.</w:t>
      </w:r>
      <w:r w:rsidR="00A666B9" w:rsidRPr="00650A11">
        <w:rPr>
          <w:rFonts w:cstheme="minorHAnsi"/>
        </w:rPr>
        <w:t xml:space="preserve"> No actual survey or direct information </w:t>
      </w:r>
      <w:proofErr w:type="gramStart"/>
      <w:r w:rsidR="00A666B9" w:rsidRPr="00650A11">
        <w:rPr>
          <w:rFonts w:cstheme="minorHAnsi"/>
        </w:rPr>
        <w:t>was obtained</w:t>
      </w:r>
      <w:proofErr w:type="gramEnd"/>
      <w:r w:rsidR="00A666B9" w:rsidRPr="00650A11">
        <w:rPr>
          <w:rFonts w:cstheme="minorHAnsi"/>
        </w:rPr>
        <w:t xml:space="preserve"> from private organizations as it relates to how they employ </w:t>
      </w:r>
      <w:r w:rsidR="006741E5">
        <w:rPr>
          <w:rFonts w:cstheme="minorHAnsi"/>
        </w:rPr>
        <w:t>Cloud</w:t>
      </w:r>
      <w:r w:rsidR="00F065BD" w:rsidRPr="00650A11">
        <w:rPr>
          <w:rFonts w:cstheme="minorHAnsi"/>
        </w:rPr>
        <w:t xml:space="preserve"> </w:t>
      </w:r>
      <w:r w:rsidR="00520013" w:rsidRPr="00650A11">
        <w:rPr>
          <w:rFonts w:cstheme="minorHAnsi"/>
        </w:rPr>
        <w:t>Computing or</w:t>
      </w:r>
      <w:r w:rsidR="00A666B9" w:rsidRPr="00650A11">
        <w:rPr>
          <w:rFonts w:cstheme="minorHAnsi"/>
        </w:rPr>
        <w:t xml:space="preserve"> </w:t>
      </w:r>
      <w:r w:rsidR="00CC5511" w:rsidRPr="00650A11">
        <w:rPr>
          <w:rFonts w:cstheme="minorHAnsi"/>
        </w:rPr>
        <w:t>Blockchain</w:t>
      </w:r>
      <w:r w:rsidR="00F74D37" w:rsidRPr="00650A11">
        <w:rPr>
          <w:rFonts w:cstheme="minorHAnsi"/>
        </w:rPr>
        <w:t xml:space="preserve"> </w:t>
      </w:r>
      <w:r w:rsidR="00A666B9" w:rsidRPr="00650A11">
        <w:rPr>
          <w:rFonts w:cstheme="minorHAnsi"/>
        </w:rPr>
        <w:t xml:space="preserve">technology. </w:t>
      </w:r>
      <w:r w:rsidR="001A5109" w:rsidRPr="00650A11">
        <w:rPr>
          <w:rFonts w:cstheme="minorHAnsi"/>
        </w:rPr>
        <w:t>Therefore,</w:t>
      </w:r>
      <w:r w:rsidR="00520013" w:rsidRPr="00650A11">
        <w:rPr>
          <w:rFonts w:cstheme="minorHAnsi"/>
        </w:rPr>
        <w:t xml:space="preserve"> the results </w:t>
      </w:r>
      <w:proofErr w:type="gramStart"/>
      <w:r w:rsidR="00520013" w:rsidRPr="00650A11">
        <w:rPr>
          <w:rFonts w:cstheme="minorHAnsi"/>
        </w:rPr>
        <w:t xml:space="preserve">cannot be </w:t>
      </w:r>
      <w:r w:rsidR="00571153" w:rsidRPr="00650A11">
        <w:rPr>
          <w:rFonts w:cstheme="minorHAnsi"/>
        </w:rPr>
        <w:t>verified</w:t>
      </w:r>
      <w:proofErr w:type="gramEnd"/>
      <w:r w:rsidR="00571153" w:rsidRPr="00650A11">
        <w:rPr>
          <w:rFonts w:cstheme="minorHAnsi"/>
        </w:rPr>
        <w:t xml:space="preserve"> objectively, and the discussions could be biased by the authors’ opinions. In order to reduce the potential bias and limitations, several researches </w:t>
      </w:r>
      <w:r w:rsidR="001A5109" w:rsidRPr="00650A11">
        <w:rPr>
          <w:rFonts w:cstheme="minorHAnsi"/>
        </w:rPr>
        <w:t xml:space="preserve">of over </w:t>
      </w:r>
      <w:proofErr w:type="gramStart"/>
      <w:r w:rsidR="001A5109" w:rsidRPr="00650A11">
        <w:rPr>
          <w:rFonts w:cstheme="minorHAnsi"/>
        </w:rPr>
        <w:t>thirty (30)</w:t>
      </w:r>
      <w:proofErr w:type="gramEnd"/>
      <w:r w:rsidR="001A5109" w:rsidRPr="00650A11">
        <w:rPr>
          <w:rFonts w:cstheme="minorHAnsi"/>
        </w:rPr>
        <w:t xml:space="preserve"> sources </w:t>
      </w:r>
      <w:r w:rsidR="00571153" w:rsidRPr="00650A11">
        <w:rPr>
          <w:rFonts w:cstheme="minorHAnsi"/>
        </w:rPr>
        <w:t>have been studied to cross-reference the data collected in order</w:t>
      </w:r>
      <w:r w:rsidR="001A5109" w:rsidRPr="00650A11">
        <w:rPr>
          <w:rFonts w:cstheme="minorHAnsi"/>
        </w:rPr>
        <w:t xml:space="preserve"> to obtain more accurate information</w:t>
      </w:r>
      <w:r w:rsidR="00571153" w:rsidRPr="00650A11">
        <w:rPr>
          <w:rFonts w:cstheme="minorHAnsi"/>
        </w:rPr>
        <w:t xml:space="preserve"> in this paper.</w:t>
      </w:r>
    </w:p>
    <w:p w:rsidR="005E0EAC" w:rsidRPr="00650A11" w:rsidRDefault="00A666B9" w:rsidP="00F41B45">
      <w:pPr>
        <w:ind w:firstLine="0"/>
        <w:rPr>
          <w:rFonts w:cstheme="minorHAnsi"/>
        </w:rPr>
      </w:pPr>
      <w:r w:rsidRPr="00650A11">
        <w:rPr>
          <w:rFonts w:cstheme="minorHAnsi"/>
        </w:rPr>
        <w:tab/>
        <w:t xml:space="preserve">Furthermore, due to the relatively young nature of </w:t>
      </w:r>
      <w:r w:rsidR="00CC5511" w:rsidRPr="00650A11">
        <w:rPr>
          <w:rFonts w:cstheme="minorHAnsi"/>
        </w:rPr>
        <w:t>Blockchain</w:t>
      </w:r>
      <w:r w:rsidRPr="00650A11">
        <w:rPr>
          <w:rFonts w:cstheme="minorHAnsi"/>
        </w:rPr>
        <w:t xml:space="preserve"> technology, there are not robust or plenty of materials on the subject out there especially as it relates to </w:t>
      </w:r>
      <w:r w:rsidR="006741E5">
        <w:rPr>
          <w:rFonts w:cstheme="minorHAnsi"/>
        </w:rPr>
        <w:t>Cloud</w:t>
      </w:r>
      <w:r w:rsidR="00F065BD" w:rsidRPr="00650A11">
        <w:rPr>
          <w:rFonts w:cstheme="minorHAnsi"/>
        </w:rPr>
        <w:t xml:space="preserve"> Computing </w:t>
      </w:r>
      <w:r w:rsidRPr="00650A11">
        <w:rPr>
          <w:rFonts w:cstheme="minorHAnsi"/>
        </w:rPr>
        <w:t xml:space="preserve"> </w:t>
      </w:r>
      <w:r w:rsidRPr="00650A11">
        <w:rPr>
          <w:rFonts w:cstheme="minorHAnsi"/>
        </w:rPr>
        <w:lastRenderedPageBreak/>
        <w:t>security</w:t>
      </w:r>
      <w:r w:rsidR="003C304C">
        <w:rPr>
          <w:rFonts w:cstheme="minorHAnsi"/>
        </w:rPr>
        <w:t>,</w:t>
      </w:r>
      <w:r w:rsidRPr="00650A11">
        <w:rPr>
          <w:rFonts w:cstheme="minorHAnsi"/>
        </w:rPr>
        <w:t xml:space="preserve"> as against other technologies that have been operational for many decades. </w:t>
      </w:r>
      <w:r w:rsidR="002E4E4B" w:rsidRPr="00650A11">
        <w:rPr>
          <w:rFonts w:cstheme="minorHAnsi"/>
        </w:rPr>
        <w:t xml:space="preserve">According to </w:t>
      </w:r>
      <w:proofErr w:type="spellStart"/>
      <w:r w:rsidR="00135A29" w:rsidRPr="00650A11">
        <w:rPr>
          <w:rFonts w:cstheme="minorHAnsi"/>
        </w:rPr>
        <w:t>Knirsch</w:t>
      </w:r>
      <w:proofErr w:type="spellEnd"/>
      <w:r w:rsidR="00135A29" w:rsidRPr="00650A11">
        <w:rPr>
          <w:rFonts w:cstheme="minorHAnsi"/>
        </w:rPr>
        <w:t xml:space="preserve">, F., et al., </w:t>
      </w:r>
      <w:r w:rsidR="003C304C">
        <w:rPr>
          <w:rFonts w:cstheme="minorHAnsi"/>
        </w:rPr>
        <w:t>(</w:t>
      </w:r>
      <w:r w:rsidR="00135A29" w:rsidRPr="00650A11">
        <w:rPr>
          <w:rFonts w:cstheme="minorHAnsi"/>
        </w:rPr>
        <w:t>2019</w:t>
      </w:r>
      <w:r w:rsidR="003C304C">
        <w:rPr>
          <w:rFonts w:cstheme="minorHAnsi"/>
        </w:rPr>
        <w:t>)</w:t>
      </w:r>
      <w:r w:rsidR="00135A29" w:rsidRPr="00650A11">
        <w:rPr>
          <w:rFonts w:cstheme="minorHAnsi"/>
        </w:rPr>
        <w:t>, t</w:t>
      </w:r>
      <w:r w:rsidR="002E4E4B" w:rsidRPr="00650A11">
        <w:rPr>
          <w:rFonts w:cstheme="minorHAnsi"/>
        </w:rPr>
        <w:t xml:space="preserve">he introduction of </w:t>
      </w:r>
      <w:r w:rsidR="00CC5511" w:rsidRPr="00650A11">
        <w:rPr>
          <w:rFonts w:cstheme="minorHAnsi"/>
        </w:rPr>
        <w:t>Blockchain</w:t>
      </w:r>
      <w:r w:rsidR="002E4E4B" w:rsidRPr="00650A11">
        <w:rPr>
          <w:rFonts w:cstheme="minorHAnsi"/>
        </w:rPr>
        <w:t xml:space="preserve"> technology to society happened </w:t>
      </w:r>
      <w:r w:rsidR="00135A29" w:rsidRPr="00650A11">
        <w:rPr>
          <w:rFonts w:cstheme="minorHAnsi"/>
        </w:rPr>
        <w:t>with the release of Bitcoin (</w:t>
      </w:r>
      <w:proofErr w:type="spellStart"/>
      <w:r w:rsidR="00135A29" w:rsidRPr="00650A11">
        <w:rPr>
          <w:rFonts w:cstheme="minorHAnsi"/>
        </w:rPr>
        <w:t>Knirsch</w:t>
      </w:r>
      <w:proofErr w:type="spellEnd"/>
      <w:r w:rsidR="00135A29" w:rsidRPr="00650A11">
        <w:rPr>
          <w:rFonts w:cstheme="minorHAnsi"/>
        </w:rPr>
        <w:t xml:space="preserve">, F., </w:t>
      </w:r>
      <w:proofErr w:type="spellStart"/>
      <w:r w:rsidR="00135A29" w:rsidRPr="00650A11">
        <w:rPr>
          <w:rFonts w:cstheme="minorHAnsi"/>
        </w:rPr>
        <w:t>Unterweger</w:t>
      </w:r>
      <w:proofErr w:type="spellEnd"/>
      <w:r w:rsidR="00135A29" w:rsidRPr="00650A11">
        <w:rPr>
          <w:rFonts w:cstheme="minorHAnsi"/>
        </w:rPr>
        <w:t>, A., &amp; Engel, D., 2019)</w:t>
      </w:r>
      <w:r w:rsidR="002E4E4B" w:rsidRPr="00650A11">
        <w:rPr>
          <w:rFonts w:cstheme="minorHAnsi"/>
        </w:rPr>
        <w:t xml:space="preserve">. Bitcoin is a form of Cryptocurrency that </w:t>
      </w:r>
      <w:proofErr w:type="gramStart"/>
      <w:r w:rsidR="002E4E4B" w:rsidRPr="00650A11">
        <w:rPr>
          <w:rFonts w:cstheme="minorHAnsi"/>
        </w:rPr>
        <w:t>is exchanged</w:t>
      </w:r>
      <w:proofErr w:type="gramEnd"/>
      <w:r w:rsidR="002E4E4B" w:rsidRPr="00650A11">
        <w:rPr>
          <w:rFonts w:cstheme="minorHAnsi"/>
        </w:rPr>
        <w:t xml:space="preserve"> </w:t>
      </w:r>
      <w:r w:rsidR="00B9488D" w:rsidRPr="00650A11">
        <w:rPr>
          <w:rFonts w:cstheme="minorHAnsi"/>
        </w:rPr>
        <w:t xml:space="preserve">among peers directly. Bitcoin </w:t>
      </w:r>
      <w:proofErr w:type="gramStart"/>
      <w:r w:rsidR="00B9488D" w:rsidRPr="00650A11">
        <w:rPr>
          <w:rFonts w:cstheme="minorHAnsi"/>
        </w:rPr>
        <w:t>was</w:t>
      </w:r>
      <w:r w:rsidR="002E4E4B" w:rsidRPr="00650A11">
        <w:rPr>
          <w:rFonts w:cstheme="minorHAnsi"/>
        </w:rPr>
        <w:t xml:space="preserve"> introduced</w:t>
      </w:r>
      <w:proofErr w:type="gramEnd"/>
      <w:r w:rsidR="002E4E4B" w:rsidRPr="00650A11">
        <w:rPr>
          <w:rFonts w:cstheme="minorHAnsi"/>
        </w:rPr>
        <w:t xml:space="preserve"> in 2008 by a pseudo name called </w:t>
      </w:r>
      <w:r w:rsidR="00135A29" w:rsidRPr="00650A11">
        <w:rPr>
          <w:rFonts w:cstheme="minorHAnsi"/>
        </w:rPr>
        <w:t xml:space="preserve">Satoshi </w:t>
      </w:r>
      <w:proofErr w:type="spellStart"/>
      <w:r w:rsidR="00135A29" w:rsidRPr="00650A11">
        <w:rPr>
          <w:rFonts w:cstheme="minorHAnsi"/>
        </w:rPr>
        <w:t>Nakamoto</w:t>
      </w:r>
      <w:proofErr w:type="spellEnd"/>
      <w:r w:rsidR="00135A29" w:rsidRPr="00650A11">
        <w:rPr>
          <w:rFonts w:cstheme="minorHAnsi"/>
        </w:rPr>
        <w:t xml:space="preserve"> (</w:t>
      </w:r>
      <w:proofErr w:type="spellStart"/>
      <w:r w:rsidR="00135A29" w:rsidRPr="00650A11">
        <w:rPr>
          <w:rFonts w:cstheme="minorHAnsi"/>
        </w:rPr>
        <w:t>Fernandes</w:t>
      </w:r>
      <w:proofErr w:type="spellEnd"/>
      <w:r w:rsidR="00135A29" w:rsidRPr="00650A11">
        <w:rPr>
          <w:rFonts w:cstheme="minorHAnsi"/>
        </w:rPr>
        <w:t xml:space="preserve">, D. A., </w:t>
      </w:r>
      <w:proofErr w:type="spellStart"/>
      <w:r w:rsidR="00135A29" w:rsidRPr="00650A11">
        <w:rPr>
          <w:rFonts w:cstheme="minorHAnsi"/>
        </w:rPr>
        <w:t>Soares</w:t>
      </w:r>
      <w:proofErr w:type="spellEnd"/>
      <w:r w:rsidR="00135A29" w:rsidRPr="00650A11">
        <w:rPr>
          <w:rFonts w:cstheme="minorHAnsi"/>
        </w:rPr>
        <w:t xml:space="preserve">, L. F., Gomes, J. V., Freire, M. M., &amp; </w:t>
      </w:r>
      <w:proofErr w:type="spellStart"/>
      <w:r w:rsidR="00135A29" w:rsidRPr="00650A11">
        <w:rPr>
          <w:rFonts w:cstheme="minorHAnsi"/>
        </w:rPr>
        <w:t>Inacio</w:t>
      </w:r>
      <w:proofErr w:type="spellEnd"/>
      <w:r w:rsidR="00135A29" w:rsidRPr="00650A11">
        <w:rPr>
          <w:rFonts w:cstheme="minorHAnsi"/>
        </w:rPr>
        <w:t>, P. R., 2014)</w:t>
      </w:r>
      <w:r w:rsidR="002E4E4B" w:rsidRPr="00650A11">
        <w:rPr>
          <w:rFonts w:cstheme="minorHAnsi"/>
        </w:rPr>
        <w:t xml:space="preserve">. </w:t>
      </w:r>
      <w:r w:rsidRPr="00650A11">
        <w:rPr>
          <w:rFonts w:cstheme="minorHAnsi"/>
        </w:rPr>
        <w:t xml:space="preserve">This constraint </w:t>
      </w:r>
      <w:r w:rsidR="003C304C">
        <w:rPr>
          <w:rFonts w:cstheme="minorHAnsi"/>
        </w:rPr>
        <w:t xml:space="preserve">of Blockchain technology being </w:t>
      </w:r>
      <w:r w:rsidR="00AD6A68">
        <w:rPr>
          <w:rFonts w:cstheme="minorHAnsi"/>
        </w:rPr>
        <w:t>relatively</w:t>
      </w:r>
      <w:r w:rsidR="003C304C">
        <w:rPr>
          <w:rFonts w:cstheme="minorHAnsi"/>
        </w:rPr>
        <w:t xml:space="preserve"> young </w:t>
      </w:r>
      <w:proofErr w:type="gramStart"/>
      <w:r w:rsidRPr="00650A11">
        <w:rPr>
          <w:rFonts w:cstheme="minorHAnsi"/>
        </w:rPr>
        <w:t>was mitigated</w:t>
      </w:r>
      <w:proofErr w:type="gramEnd"/>
      <w:r w:rsidRPr="00650A11">
        <w:rPr>
          <w:rFonts w:cstheme="minorHAnsi"/>
        </w:rPr>
        <w:t xml:space="preserve"> by a thorough study of the available materials to </w:t>
      </w:r>
      <w:r w:rsidR="00EF12DF" w:rsidRPr="00650A11">
        <w:rPr>
          <w:rFonts w:cstheme="minorHAnsi"/>
        </w:rPr>
        <w:t xml:space="preserve">possibly </w:t>
      </w:r>
      <w:r w:rsidRPr="00650A11">
        <w:rPr>
          <w:rFonts w:cstheme="minorHAnsi"/>
        </w:rPr>
        <w:t xml:space="preserve">sieve out every relevant information as they relate to the subject matter. </w:t>
      </w:r>
    </w:p>
    <w:p w:rsidR="005B601A" w:rsidRPr="00851CE9" w:rsidRDefault="00590542" w:rsidP="00F41B45">
      <w:pPr>
        <w:pStyle w:val="Heading1"/>
        <w:keepNext w:val="0"/>
        <w:keepLines w:val="0"/>
      </w:pPr>
      <w:bookmarkStart w:id="8" w:name="_Toc80171306"/>
      <w:r w:rsidRPr="00851CE9">
        <w:t>Definitions</w:t>
      </w:r>
      <w:bookmarkEnd w:id="8"/>
    </w:p>
    <w:p w:rsidR="00E21B1F" w:rsidRPr="00650A11" w:rsidRDefault="004B1F60" w:rsidP="00F41B45">
      <w:pPr>
        <w:ind w:firstLine="0"/>
        <w:rPr>
          <w:rFonts w:cstheme="minorHAnsi"/>
        </w:rPr>
      </w:pPr>
      <w:r w:rsidRPr="00650A11">
        <w:rPr>
          <w:rFonts w:cstheme="minorHAnsi"/>
        </w:rPr>
        <w:tab/>
      </w:r>
      <w:r w:rsidR="006741E5">
        <w:rPr>
          <w:rFonts w:cstheme="minorHAnsi"/>
        </w:rPr>
        <w:t>Cloud</w:t>
      </w:r>
      <w:r w:rsidR="00F065BD" w:rsidRPr="00650A11">
        <w:rPr>
          <w:rFonts w:cstheme="minorHAnsi"/>
        </w:rPr>
        <w:t xml:space="preserve"> Computing </w:t>
      </w:r>
      <w:r w:rsidR="00E21B1F" w:rsidRPr="00650A11">
        <w:rPr>
          <w:rFonts w:cstheme="minorHAnsi"/>
        </w:rPr>
        <w:t>is defined as a model for enabling service user’s ubiquitous, convenient and</w:t>
      </w:r>
      <w:r w:rsidRPr="00650A11">
        <w:rPr>
          <w:rFonts w:cstheme="minorHAnsi"/>
        </w:rPr>
        <w:t xml:space="preserve"> </w:t>
      </w:r>
      <w:r w:rsidR="00E21B1F" w:rsidRPr="00650A11">
        <w:rPr>
          <w:rFonts w:cstheme="minorHAnsi"/>
        </w:rPr>
        <w:t>on-demand network access to a shared pool of configurable computing resources (e.g.,</w:t>
      </w:r>
      <w:r w:rsidR="00520013" w:rsidRPr="00650A11">
        <w:rPr>
          <w:rFonts w:cstheme="minorHAnsi"/>
        </w:rPr>
        <w:t xml:space="preserve"> </w:t>
      </w:r>
      <w:r w:rsidR="00E21B1F" w:rsidRPr="00650A11">
        <w:rPr>
          <w:rFonts w:cstheme="minorHAnsi"/>
        </w:rPr>
        <w:t>networks, servers, storage, applications, and services), that can be rapidly provisioned</w:t>
      </w:r>
    </w:p>
    <w:p w:rsidR="00DB6DD6" w:rsidRPr="00650A11" w:rsidRDefault="00E21B1F" w:rsidP="00F41B45">
      <w:pPr>
        <w:ind w:firstLine="0"/>
        <w:rPr>
          <w:rFonts w:cstheme="minorHAnsi"/>
        </w:rPr>
      </w:pPr>
      <w:proofErr w:type="gramStart"/>
      <w:r w:rsidRPr="00650A11">
        <w:rPr>
          <w:rFonts w:cstheme="minorHAnsi"/>
        </w:rPr>
        <w:t>and</w:t>
      </w:r>
      <w:proofErr w:type="gramEnd"/>
      <w:r w:rsidRPr="00650A11">
        <w:rPr>
          <w:rFonts w:cstheme="minorHAnsi"/>
        </w:rPr>
        <w:t xml:space="preserve"> released with minimal management effort or service provider interaction (Lee, K., 2012).</w:t>
      </w:r>
      <w:r w:rsidR="003F3D2B" w:rsidRPr="00650A11">
        <w:rPr>
          <w:rFonts w:cstheme="minorHAnsi"/>
        </w:rPr>
        <w:t xml:space="preserve"> </w:t>
      </w:r>
      <w:r w:rsidR="00DB6DD6" w:rsidRPr="00650A11">
        <w:rPr>
          <w:rFonts w:cstheme="minorHAnsi"/>
        </w:rPr>
        <w:t xml:space="preserve">According to the NIST (National Institute of Standards and Technology) definition, key characteristics of </w:t>
      </w:r>
      <w:r w:rsidR="006741E5">
        <w:rPr>
          <w:rFonts w:cstheme="minorHAnsi"/>
        </w:rPr>
        <w:t>Cloud</w:t>
      </w:r>
      <w:r w:rsidR="00771BF2">
        <w:rPr>
          <w:rFonts w:cstheme="minorHAnsi"/>
        </w:rPr>
        <w:t xml:space="preserve"> Computing </w:t>
      </w:r>
      <w:r w:rsidR="00DB6DD6" w:rsidRPr="00650A11">
        <w:rPr>
          <w:rFonts w:cstheme="minorHAnsi"/>
        </w:rPr>
        <w:t xml:space="preserve">include on-demand </w:t>
      </w:r>
      <w:proofErr w:type="spellStart"/>
      <w:r w:rsidR="00DB6DD6" w:rsidRPr="00650A11">
        <w:rPr>
          <w:rFonts w:cstheme="minorHAnsi"/>
        </w:rPr>
        <w:t>self service</w:t>
      </w:r>
      <w:proofErr w:type="spellEnd"/>
      <w:r w:rsidR="00DB6DD6" w:rsidRPr="00650A11">
        <w:rPr>
          <w:rFonts w:cstheme="minorHAnsi"/>
        </w:rPr>
        <w:t>, broad network access, resource pooling, rapid elasticity, and metered service similar to a utility. There are</w:t>
      </w:r>
      <w:r w:rsidR="00B9488D" w:rsidRPr="00650A11">
        <w:rPr>
          <w:rFonts w:cstheme="minorHAnsi"/>
        </w:rPr>
        <w:t xml:space="preserve"> also three main service models; Software </w:t>
      </w:r>
      <w:r w:rsidR="00DB6DD6" w:rsidRPr="00650A11">
        <w:rPr>
          <w:rFonts w:cstheme="minorHAnsi"/>
        </w:rPr>
        <w:t xml:space="preserve">as a service (SaaS), in which the </w:t>
      </w:r>
      <w:r w:rsidR="006741E5">
        <w:rPr>
          <w:rFonts w:cstheme="minorHAnsi"/>
        </w:rPr>
        <w:t>Cloud</w:t>
      </w:r>
      <w:r w:rsidR="00DB6DD6" w:rsidRPr="00650A11">
        <w:rPr>
          <w:rFonts w:cstheme="minorHAnsi"/>
        </w:rPr>
        <w:t xml:space="preserve"> user controls only application configurations; platform as a service (PaaS), in which the </w:t>
      </w:r>
      <w:r w:rsidR="006741E5">
        <w:rPr>
          <w:rFonts w:cstheme="minorHAnsi"/>
        </w:rPr>
        <w:t>Cloud</w:t>
      </w:r>
      <w:r w:rsidR="00DB6DD6" w:rsidRPr="00650A11">
        <w:rPr>
          <w:rFonts w:cstheme="minorHAnsi"/>
        </w:rPr>
        <w:t xml:space="preserve"> user also controls the hosting environments; and infrastructure as a service (IaaS), in which the </w:t>
      </w:r>
      <w:r w:rsidR="006741E5">
        <w:rPr>
          <w:rFonts w:cstheme="minorHAnsi"/>
        </w:rPr>
        <w:t>Cloud</w:t>
      </w:r>
      <w:r w:rsidR="00DB6DD6" w:rsidRPr="00650A11">
        <w:rPr>
          <w:rFonts w:cstheme="minorHAnsi"/>
        </w:rPr>
        <w:t xml:space="preserve"> user controls everything except the datacenter infrastructure. Further, there are four main deployment models: public </w:t>
      </w:r>
      <w:r w:rsidR="006741E5">
        <w:rPr>
          <w:rFonts w:cstheme="minorHAnsi"/>
        </w:rPr>
        <w:t>Cloud</w:t>
      </w:r>
      <w:r w:rsidR="00E816FA" w:rsidRPr="00650A11">
        <w:rPr>
          <w:rFonts w:cstheme="minorHAnsi"/>
        </w:rPr>
        <w:t xml:space="preserve">s, accessible to the </w:t>
      </w:r>
      <w:proofErr w:type="gramStart"/>
      <w:r w:rsidR="00E816FA" w:rsidRPr="00650A11">
        <w:rPr>
          <w:rFonts w:cstheme="minorHAnsi"/>
        </w:rPr>
        <w:t xml:space="preserve">general </w:t>
      </w:r>
      <w:r w:rsidR="00DB6DD6" w:rsidRPr="00650A11">
        <w:rPr>
          <w:rFonts w:cstheme="minorHAnsi"/>
        </w:rPr>
        <w:t>public</w:t>
      </w:r>
      <w:proofErr w:type="gramEnd"/>
      <w:r w:rsidR="00DB6DD6" w:rsidRPr="00650A11">
        <w:rPr>
          <w:rFonts w:cstheme="minorHAnsi"/>
        </w:rPr>
        <w:t xml:space="preserve"> or a large industry group; community </w:t>
      </w:r>
      <w:r w:rsidR="006741E5">
        <w:rPr>
          <w:rFonts w:cstheme="minorHAnsi"/>
        </w:rPr>
        <w:t>Cloud</w:t>
      </w:r>
      <w:r w:rsidR="00DB6DD6" w:rsidRPr="00650A11">
        <w:rPr>
          <w:rFonts w:cstheme="minorHAnsi"/>
        </w:rPr>
        <w:t xml:space="preserve">s, serving several organizations; private </w:t>
      </w:r>
      <w:r w:rsidR="006741E5">
        <w:rPr>
          <w:rFonts w:cstheme="minorHAnsi"/>
        </w:rPr>
        <w:t>Cloud</w:t>
      </w:r>
      <w:r w:rsidR="00DB6DD6" w:rsidRPr="00650A11">
        <w:rPr>
          <w:rFonts w:cstheme="minorHAnsi"/>
        </w:rPr>
        <w:t>s, limited to a single organization; and hybrid</w:t>
      </w:r>
    </w:p>
    <w:p w:rsidR="00DB6DD6" w:rsidRPr="00650A11" w:rsidRDefault="006741E5" w:rsidP="00F41B45">
      <w:pPr>
        <w:ind w:firstLine="0"/>
        <w:rPr>
          <w:rFonts w:cstheme="minorHAnsi"/>
        </w:rPr>
      </w:pPr>
      <w:r>
        <w:rPr>
          <w:rFonts w:cstheme="minorHAnsi"/>
        </w:rPr>
        <w:t>Cloud</w:t>
      </w:r>
      <w:r w:rsidR="00DB6DD6" w:rsidRPr="00650A11">
        <w:rPr>
          <w:rFonts w:cstheme="minorHAnsi"/>
        </w:rPr>
        <w:t>s, a mix of the others.</w:t>
      </w:r>
    </w:p>
    <w:p w:rsidR="00095D8F" w:rsidRPr="00650A11" w:rsidRDefault="0012204D" w:rsidP="00F41B45">
      <w:pPr>
        <w:ind w:firstLine="0"/>
        <w:rPr>
          <w:rFonts w:cstheme="minorHAnsi"/>
        </w:rPr>
      </w:pPr>
      <w:r w:rsidRPr="00650A11">
        <w:rPr>
          <w:rFonts w:cstheme="minorHAnsi"/>
        </w:rPr>
        <w:lastRenderedPageBreak/>
        <w:tab/>
      </w:r>
      <w:r w:rsidR="00CC5511" w:rsidRPr="00650A11">
        <w:rPr>
          <w:rFonts w:cstheme="minorHAnsi"/>
        </w:rPr>
        <w:t>Blockchain</w:t>
      </w:r>
      <w:r w:rsidRPr="00650A11">
        <w:rPr>
          <w:rFonts w:cstheme="minorHAnsi"/>
        </w:rPr>
        <w:t xml:space="preserve"> technology is a distributed ledger with records of data containing all details of the transactions carried out and distributed among the nodes </w:t>
      </w:r>
      <w:r w:rsidR="000420CE" w:rsidRPr="00650A11">
        <w:rPr>
          <w:rFonts w:cstheme="minorHAnsi"/>
        </w:rPr>
        <w:t>present in the network (Lim</w:t>
      </w:r>
      <w:r w:rsidRPr="00650A11">
        <w:rPr>
          <w:rFonts w:cstheme="minorHAnsi"/>
        </w:rPr>
        <w:t xml:space="preserve"> et al., 2020). All the transactions carried out in the system </w:t>
      </w:r>
      <w:proofErr w:type="gramStart"/>
      <w:r w:rsidRPr="00650A11">
        <w:rPr>
          <w:rFonts w:cstheme="minorHAnsi"/>
        </w:rPr>
        <w:t>are confirmed</w:t>
      </w:r>
      <w:proofErr w:type="gramEnd"/>
      <w:r w:rsidRPr="00650A11">
        <w:rPr>
          <w:rFonts w:cstheme="minorHAnsi"/>
        </w:rPr>
        <w:t xml:space="preserve"> by consensus mechanisms, and the data once stored cannot be altered.</w:t>
      </w:r>
      <w:r w:rsidR="002071D7" w:rsidRPr="00650A11">
        <w:rPr>
          <w:rFonts w:cstheme="minorHAnsi"/>
        </w:rPr>
        <w:t xml:space="preserve"> </w:t>
      </w:r>
      <w:r w:rsidR="00CC5511" w:rsidRPr="00650A11">
        <w:rPr>
          <w:rFonts w:cstheme="minorHAnsi"/>
        </w:rPr>
        <w:t>Blockchain</w:t>
      </w:r>
      <w:r w:rsidR="00B005C9" w:rsidRPr="00650A11">
        <w:rPr>
          <w:rFonts w:cstheme="minorHAnsi"/>
        </w:rPr>
        <w:t xml:space="preserve"> technology is trustworthy with no central authority. It is transparent</w:t>
      </w:r>
      <w:r w:rsidR="00FA2EBD" w:rsidRPr="00650A11">
        <w:rPr>
          <w:rFonts w:cstheme="minorHAnsi"/>
        </w:rPr>
        <w:t>, immutable and tamperproof (</w:t>
      </w:r>
      <w:proofErr w:type="spellStart"/>
      <w:r w:rsidR="00FA2EBD" w:rsidRPr="00650A11">
        <w:rPr>
          <w:rFonts w:cstheme="minorHAnsi"/>
        </w:rPr>
        <w:t>Niranjanamurthy</w:t>
      </w:r>
      <w:proofErr w:type="spellEnd"/>
      <w:r w:rsidR="00FA2EBD" w:rsidRPr="00650A11">
        <w:rPr>
          <w:rFonts w:cstheme="minorHAnsi"/>
        </w:rPr>
        <w:t xml:space="preserve">, M., </w:t>
      </w:r>
      <w:proofErr w:type="spellStart"/>
      <w:r w:rsidR="00FA2EBD" w:rsidRPr="00650A11">
        <w:rPr>
          <w:rFonts w:cstheme="minorHAnsi"/>
        </w:rPr>
        <w:t>Nithya</w:t>
      </w:r>
      <w:proofErr w:type="spellEnd"/>
      <w:r w:rsidR="00FA2EBD" w:rsidRPr="00650A11">
        <w:rPr>
          <w:rFonts w:cstheme="minorHAnsi"/>
        </w:rPr>
        <w:t xml:space="preserve">, B. N., &amp; </w:t>
      </w:r>
      <w:proofErr w:type="spellStart"/>
      <w:r w:rsidR="00FA2EBD" w:rsidRPr="00650A11">
        <w:rPr>
          <w:rFonts w:cstheme="minorHAnsi"/>
        </w:rPr>
        <w:t>Jagannatha</w:t>
      </w:r>
      <w:proofErr w:type="spellEnd"/>
      <w:r w:rsidR="00FA2EBD" w:rsidRPr="00650A11">
        <w:rPr>
          <w:rFonts w:cstheme="minorHAnsi"/>
        </w:rPr>
        <w:t>, S., 2018)</w:t>
      </w:r>
      <w:r w:rsidR="00B005C9" w:rsidRPr="00650A11">
        <w:rPr>
          <w:rFonts w:cstheme="minorHAnsi"/>
        </w:rPr>
        <w:t xml:space="preserve">. We can store any type of data in these blocks. There are different kinds of </w:t>
      </w:r>
      <w:r w:rsidR="00CC5511" w:rsidRPr="00650A11">
        <w:rPr>
          <w:rFonts w:cstheme="minorHAnsi"/>
        </w:rPr>
        <w:t>Blockchain</w:t>
      </w:r>
      <w:r w:rsidR="00B005C9" w:rsidRPr="00650A11">
        <w:rPr>
          <w:rFonts w:cstheme="minorHAnsi"/>
        </w:rPr>
        <w:t xml:space="preserve"> called P</w:t>
      </w:r>
      <w:r w:rsidR="00B51C2C" w:rsidRPr="00650A11">
        <w:rPr>
          <w:rFonts w:cstheme="minorHAnsi"/>
        </w:rPr>
        <w:t>ublic, Private and Consortium (Farah, N. A. A., 2018)</w:t>
      </w:r>
      <w:r w:rsidR="00B005C9" w:rsidRPr="00650A11">
        <w:rPr>
          <w:rFonts w:cstheme="minorHAnsi"/>
        </w:rPr>
        <w:t xml:space="preserve">. These </w:t>
      </w:r>
      <w:proofErr w:type="gramStart"/>
      <w:r w:rsidR="00B005C9" w:rsidRPr="00650A11">
        <w:rPr>
          <w:rFonts w:cstheme="minorHAnsi"/>
        </w:rPr>
        <w:t>can</w:t>
      </w:r>
      <w:r w:rsidR="0050487F" w:rsidRPr="00650A11">
        <w:rPr>
          <w:rFonts w:cstheme="minorHAnsi"/>
        </w:rPr>
        <w:t xml:space="preserve"> </w:t>
      </w:r>
      <w:r w:rsidR="00B005C9" w:rsidRPr="00650A11">
        <w:rPr>
          <w:rFonts w:cstheme="minorHAnsi"/>
        </w:rPr>
        <w:t>be built</w:t>
      </w:r>
      <w:proofErr w:type="gramEnd"/>
      <w:r w:rsidR="00B005C9" w:rsidRPr="00650A11">
        <w:rPr>
          <w:rFonts w:cstheme="minorHAnsi"/>
        </w:rPr>
        <w:t xml:space="preserve"> by the organizations</w:t>
      </w:r>
      <w:r w:rsidR="00BB4209" w:rsidRPr="00650A11">
        <w:rPr>
          <w:rFonts w:cstheme="minorHAnsi"/>
        </w:rPr>
        <w:t xml:space="preserve"> themselves</w:t>
      </w:r>
      <w:r w:rsidR="00B005C9" w:rsidRPr="00650A11">
        <w:rPr>
          <w:rFonts w:cstheme="minorHAnsi"/>
        </w:rPr>
        <w:t xml:space="preserve"> based upon their</w:t>
      </w:r>
      <w:r w:rsidR="00BB4209" w:rsidRPr="00650A11">
        <w:rPr>
          <w:rFonts w:cstheme="minorHAnsi"/>
        </w:rPr>
        <w:t xml:space="preserve"> (kinds of </w:t>
      </w:r>
      <w:r w:rsidR="00CC5511" w:rsidRPr="00650A11">
        <w:rPr>
          <w:rFonts w:cstheme="minorHAnsi"/>
        </w:rPr>
        <w:t>Blockchain</w:t>
      </w:r>
      <w:r w:rsidR="00BB4209" w:rsidRPr="00650A11">
        <w:rPr>
          <w:rFonts w:cstheme="minorHAnsi"/>
        </w:rPr>
        <w:t>)</w:t>
      </w:r>
      <w:r w:rsidR="00B005C9" w:rsidRPr="00650A11">
        <w:rPr>
          <w:rFonts w:cstheme="minorHAnsi"/>
        </w:rPr>
        <w:t xml:space="preserve"> type of utility. The organizations need not depend upon any provider to get the service. </w:t>
      </w:r>
      <w:r w:rsidR="00CC5511" w:rsidRPr="00650A11">
        <w:rPr>
          <w:rFonts w:cstheme="minorHAnsi"/>
        </w:rPr>
        <w:t>Blockchain</w:t>
      </w:r>
      <w:r w:rsidR="00B005C9" w:rsidRPr="00650A11">
        <w:rPr>
          <w:rFonts w:cstheme="minorHAnsi"/>
        </w:rPr>
        <w:t xml:space="preserve"> typically uses a number of mathematical functions or algorithms to construct a highly secure and distributed ledger system that allows transactions to occur without third party need. </w:t>
      </w:r>
      <w:r w:rsidR="00CC5511" w:rsidRPr="00650A11">
        <w:rPr>
          <w:rFonts w:cstheme="minorHAnsi"/>
        </w:rPr>
        <w:t>Blockchain</w:t>
      </w:r>
      <w:r w:rsidR="00B005C9" w:rsidRPr="00650A11">
        <w:rPr>
          <w:rFonts w:cstheme="minorHAnsi"/>
        </w:rPr>
        <w:t xml:space="preserve"> can be used in different</w:t>
      </w:r>
      <w:r w:rsidR="00611BAF">
        <w:rPr>
          <w:rFonts w:cstheme="minorHAnsi"/>
        </w:rPr>
        <w:t xml:space="preserve"> use cases like banking, health</w:t>
      </w:r>
      <w:r w:rsidR="00B005C9" w:rsidRPr="00650A11">
        <w:rPr>
          <w:rFonts w:cstheme="minorHAnsi"/>
        </w:rPr>
        <w:t xml:space="preserve">care </w:t>
      </w:r>
      <w:r w:rsidR="006A60E5" w:rsidRPr="00650A11">
        <w:rPr>
          <w:rFonts w:cstheme="minorHAnsi"/>
        </w:rPr>
        <w:t>(</w:t>
      </w:r>
      <w:proofErr w:type="spellStart"/>
      <w:r w:rsidR="006A60E5" w:rsidRPr="00650A11">
        <w:rPr>
          <w:rFonts w:cstheme="minorHAnsi"/>
        </w:rPr>
        <w:t>Katuwal</w:t>
      </w:r>
      <w:proofErr w:type="spellEnd"/>
      <w:r w:rsidR="006A60E5" w:rsidRPr="00650A11">
        <w:rPr>
          <w:rFonts w:cstheme="minorHAnsi"/>
        </w:rPr>
        <w:t xml:space="preserve">, G. J., Pandey, S., Hennessey, M., &amp; </w:t>
      </w:r>
      <w:proofErr w:type="spellStart"/>
      <w:r w:rsidR="006A60E5" w:rsidRPr="00650A11">
        <w:rPr>
          <w:rFonts w:cstheme="minorHAnsi"/>
        </w:rPr>
        <w:t>Lamichhane</w:t>
      </w:r>
      <w:proofErr w:type="spellEnd"/>
      <w:r w:rsidR="006A60E5" w:rsidRPr="00650A11">
        <w:rPr>
          <w:rFonts w:cstheme="minorHAnsi"/>
        </w:rPr>
        <w:t>, B., 2018)</w:t>
      </w:r>
      <w:r w:rsidR="00B005C9" w:rsidRPr="00650A11">
        <w:rPr>
          <w:rFonts w:cstheme="minorHAnsi"/>
        </w:rPr>
        <w:t xml:space="preserve">, Law enforcement, Voting, Governance, Supply </w:t>
      </w:r>
      <w:r w:rsidR="00B82A62" w:rsidRPr="00650A11">
        <w:rPr>
          <w:rFonts w:cstheme="minorHAnsi"/>
        </w:rPr>
        <w:t xml:space="preserve">chain management (Jabbari, A., &amp; </w:t>
      </w:r>
      <w:proofErr w:type="spellStart"/>
      <w:r w:rsidR="00B82A62" w:rsidRPr="00650A11">
        <w:rPr>
          <w:rFonts w:cstheme="minorHAnsi"/>
        </w:rPr>
        <w:t>Kaminsky</w:t>
      </w:r>
      <w:proofErr w:type="spellEnd"/>
      <w:r w:rsidR="00B82A62" w:rsidRPr="00650A11">
        <w:rPr>
          <w:rFonts w:cstheme="minorHAnsi"/>
        </w:rPr>
        <w:t>, P., 2018)</w:t>
      </w:r>
      <w:r w:rsidR="00BB4209" w:rsidRPr="00650A11">
        <w:rPr>
          <w:rFonts w:cstheme="minorHAnsi"/>
        </w:rPr>
        <w:t>, and so on</w:t>
      </w:r>
      <w:r w:rsidR="00B005C9" w:rsidRPr="00650A11">
        <w:rPr>
          <w:rFonts w:cstheme="minorHAnsi"/>
        </w:rPr>
        <w:t>.</w:t>
      </w:r>
    </w:p>
    <w:p w:rsidR="00D0527E" w:rsidRPr="00650A11" w:rsidRDefault="00D0527E" w:rsidP="00F41B45">
      <w:pPr>
        <w:ind w:firstLine="0"/>
        <w:rPr>
          <w:rFonts w:cstheme="minorHAnsi"/>
        </w:rPr>
      </w:pPr>
      <w:r w:rsidRPr="00650A11">
        <w:rPr>
          <w:rFonts w:cstheme="minorHAnsi"/>
        </w:rPr>
        <w:tab/>
      </w:r>
      <w:r w:rsidR="005B601A" w:rsidRPr="00650A11">
        <w:rPr>
          <w:rFonts w:cstheme="minorHAnsi"/>
        </w:rPr>
        <w:t>Security</w:t>
      </w:r>
      <w:r w:rsidRPr="00650A11">
        <w:rPr>
          <w:rFonts w:cstheme="minorHAnsi"/>
        </w:rPr>
        <w:t xml:space="preserve"> also referred to as IT security (Information Technology Security) </w:t>
      </w:r>
      <w:proofErr w:type="gramStart"/>
      <w:r w:rsidRPr="00650A11">
        <w:rPr>
          <w:rFonts w:cstheme="minorHAnsi"/>
        </w:rPr>
        <w:t>could be defined</w:t>
      </w:r>
      <w:proofErr w:type="gramEnd"/>
      <w:r w:rsidRPr="00650A11">
        <w:rPr>
          <w:rFonts w:cstheme="minorHAnsi"/>
        </w:rPr>
        <w:t xml:space="preserve"> as a set of strategies employed to prevent unauthorized access to organizational assets such as computers, data, and networks. It maintains the confidentiality, integrity, and availability of sensitive information. It </w:t>
      </w:r>
      <w:proofErr w:type="gramStart"/>
      <w:r w:rsidRPr="00650A11">
        <w:rPr>
          <w:rFonts w:cstheme="minorHAnsi"/>
        </w:rPr>
        <w:t>is also sometimes referred</w:t>
      </w:r>
      <w:proofErr w:type="gramEnd"/>
      <w:r w:rsidRPr="00650A11">
        <w:rPr>
          <w:rFonts w:cstheme="minorHAnsi"/>
        </w:rPr>
        <w:t xml:space="preserve"> to as cybersecurity or information security. While cybersecurity </w:t>
      </w:r>
      <w:proofErr w:type="gramStart"/>
      <w:r w:rsidRPr="00650A11">
        <w:rPr>
          <w:rFonts w:cstheme="minorHAnsi"/>
        </w:rPr>
        <w:t>is mostly used</w:t>
      </w:r>
      <w:proofErr w:type="gramEnd"/>
      <w:r w:rsidRPr="00650A11">
        <w:rPr>
          <w:rFonts w:cstheme="minorHAnsi"/>
        </w:rPr>
        <w:t xml:space="preserve"> to refer to security involving the internet, information security is sometimes used to refer to logical security (security of data excluding physical security). Security or Information security is therefore the protection of information and its critical elements, including the systems and hardware that use, store, and transmit the</w:t>
      </w:r>
    </w:p>
    <w:p w:rsidR="00D0527E" w:rsidRPr="00650A11" w:rsidRDefault="00D0527E" w:rsidP="00F41B45">
      <w:pPr>
        <w:ind w:firstLine="0"/>
        <w:rPr>
          <w:rFonts w:cstheme="minorHAnsi"/>
        </w:rPr>
      </w:pPr>
      <w:proofErr w:type="gramStart"/>
      <w:r w:rsidRPr="00650A11">
        <w:rPr>
          <w:rFonts w:cstheme="minorHAnsi"/>
        </w:rPr>
        <w:t>information</w:t>
      </w:r>
      <w:proofErr w:type="gramEnd"/>
      <w:r w:rsidRPr="00650A11">
        <w:rPr>
          <w:rFonts w:cstheme="minorHAnsi"/>
        </w:rPr>
        <w:t>. Information security includes the areas of information security management, data</w:t>
      </w:r>
    </w:p>
    <w:p w:rsidR="007C56A9" w:rsidRPr="00650A11" w:rsidRDefault="00D0527E" w:rsidP="00F41B45">
      <w:pPr>
        <w:ind w:firstLine="0"/>
        <w:rPr>
          <w:rFonts w:cstheme="minorHAnsi"/>
        </w:rPr>
      </w:pPr>
      <w:proofErr w:type="gramStart"/>
      <w:r w:rsidRPr="00650A11">
        <w:rPr>
          <w:rFonts w:cstheme="minorHAnsi"/>
        </w:rPr>
        <w:lastRenderedPageBreak/>
        <w:t>security</w:t>
      </w:r>
      <w:proofErr w:type="gramEnd"/>
      <w:r w:rsidRPr="00650A11">
        <w:rPr>
          <w:rFonts w:cstheme="minorHAnsi"/>
        </w:rPr>
        <w:t>, and network security (Michael &amp; Herbert, 2018).</w:t>
      </w:r>
    </w:p>
    <w:p w:rsidR="00731360" w:rsidRPr="00650A11" w:rsidRDefault="00731360" w:rsidP="00F41B45">
      <w:pPr>
        <w:ind w:firstLine="0"/>
        <w:rPr>
          <w:rFonts w:cstheme="minorHAnsi"/>
        </w:rPr>
      </w:pPr>
      <w:r w:rsidRPr="00650A11">
        <w:rPr>
          <w:rFonts w:cstheme="minorHAnsi"/>
        </w:rPr>
        <w:tab/>
        <w:t xml:space="preserve">A private organization is any partnership, corporation, person, or agency that </w:t>
      </w:r>
      <w:proofErr w:type="gramStart"/>
      <w:r w:rsidRPr="00650A11">
        <w:rPr>
          <w:rFonts w:cstheme="minorHAnsi"/>
        </w:rPr>
        <w:t>is not operated</w:t>
      </w:r>
      <w:proofErr w:type="gramEnd"/>
      <w:r w:rsidRPr="00650A11">
        <w:rPr>
          <w:rFonts w:cstheme="minorHAnsi"/>
        </w:rPr>
        <w:t xml:space="preserve"> by a public body. It includes all businesses that are for-profit that are not government owned or operated. A private organization can be a non-federal body that is self-sustaining and established on federal property by people that are not acting in a federal government capacity.</w:t>
      </w:r>
      <w:r w:rsidR="00C90840" w:rsidRPr="00650A11">
        <w:rPr>
          <w:rFonts w:cstheme="minorHAnsi"/>
        </w:rPr>
        <w:t xml:space="preserve"> Private organizations are characterized by private ownership, the financial resources of private organizations stem from fees paid directly by consumers, and </w:t>
      </w:r>
      <w:proofErr w:type="gramStart"/>
      <w:r w:rsidR="00C90840" w:rsidRPr="00650A11">
        <w:rPr>
          <w:rFonts w:cstheme="minorHAnsi"/>
        </w:rPr>
        <w:t>private organizations are controlled by market forces largely outside the span of political control (</w:t>
      </w:r>
      <w:r w:rsidR="00C24FF6" w:rsidRPr="00650A11">
        <w:rPr>
          <w:rFonts w:cstheme="minorHAnsi"/>
        </w:rPr>
        <w:t>Perry &amp; Rainey, 1988</w:t>
      </w:r>
      <w:r w:rsidR="00C90840" w:rsidRPr="00650A11">
        <w:rPr>
          <w:rFonts w:cstheme="minorHAnsi"/>
        </w:rPr>
        <w:t>)</w:t>
      </w:r>
      <w:proofErr w:type="gramEnd"/>
      <w:r w:rsidR="00C90840" w:rsidRPr="00650A11">
        <w:rPr>
          <w:rFonts w:cstheme="minorHAnsi"/>
        </w:rPr>
        <w:t>.</w:t>
      </w:r>
      <w:r w:rsidR="00D501BB" w:rsidRPr="00650A11">
        <w:t xml:space="preserve"> </w:t>
      </w:r>
      <w:r w:rsidR="00D501BB" w:rsidRPr="00650A11">
        <w:rPr>
          <w:rFonts w:cstheme="minorHAnsi"/>
        </w:rPr>
        <w:t xml:space="preserve">These businesses </w:t>
      </w:r>
      <w:proofErr w:type="gramStart"/>
      <w:r w:rsidR="00D501BB" w:rsidRPr="00650A11">
        <w:rPr>
          <w:rFonts w:cstheme="minorHAnsi"/>
        </w:rPr>
        <w:t>are driven</w:t>
      </w:r>
      <w:proofErr w:type="gramEnd"/>
      <w:r w:rsidR="00D501BB" w:rsidRPr="00650A11">
        <w:rPr>
          <w:rFonts w:cstheme="minorHAnsi"/>
        </w:rPr>
        <w:t xml:space="preserve"> by profit and the profit from private organizations primarily benefits the owners, shareholders and investors.</w:t>
      </w:r>
    </w:p>
    <w:p w:rsidR="00096EC2" w:rsidRDefault="00A07F4A" w:rsidP="00F41B45">
      <w:pPr>
        <w:ind w:firstLine="0"/>
        <w:rPr>
          <w:rFonts w:cstheme="minorHAnsi"/>
        </w:rPr>
      </w:pPr>
      <w:r w:rsidRPr="00650A11">
        <w:rPr>
          <w:rFonts w:cstheme="minorHAnsi"/>
        </w:rPr>
        <w:tab/>
      </w:r>
      <w:r w:rsidR="005B601A" w:rsidRPr="00650A11">
        <w:rPr>
          <w:rFonts w:cstheme="minorHAnsi"/>
        </w:rPr>
        <w:t>Feasible solution</w:t>
      </w:r>
      <w:r w:rsidRPr="00650A11">
        <w:rPr>
          <w:rFonts w:cstheme="minorHAnsi"/>
        </w:rPr>
        <w:t xml:space="preserve"> </w:t>
      </w:r>
      <w:proofErr w:type="gramStart"/>
      <w:r w:rsidRPr="00650A11">
        <w:rPr>
          <w:rFonts w:cstheme="minorHAnsi"/>
        </w:rPr>
        <w:t>can be described</w:t>
      </w:r>
      <w:proofErr w:type="gramEnd"/>
      <w:r w:rsidRPr="00650A11">
        <w:rPr>
          <w:rFonts w:cstheme="minorHAnsi"/>
        </w:rPr>
        <w:t xml:space="preserve"> as a means of solving a problem that satisfies the entire restrictions or constraints foreseen in the challenges at hand. When at least one restriction of the problem </w:t>
      </w:r>
      <w:proofErr w:type="gramStart"/>
      <w:r w:rsidRPr="00650A11">
        <w:rPr>
          <w:rFonts w:cstheme="minorHAnsi"/>
        </w:rPr>
        <w:t>is not met</w:t>
      </w:r>
      <w:proofErr w:type="gramEnd"/>
      <w:r w:rsidRPr="00650A11">
        <w:rPr>
          <w:rFonts w:cstheme="minorHAnsi"/>
        </w:rPr>
        <w:t>, the solution is considered not feasible</w:t>
      </w:r>
      <w:r w:rsidR="00666A6C" w:rsidRPr="00650A11">
        <w:rPr>
          <w:rFonts w:cstheme="minorHAnsi"/>
        </w:rPr>
        <w:t xml:space="preserve"> (IGI Global, 2021)</w:t>
      </w:r>
      <w:r w:rsidRPr="00650A11">
        <w:rPr>
          <w:rFonts w:cstheme="minorHAnsi"/>
        </w:rPr>
        <w:t>.</w:t>
      </w:r>
      <w:r w:rsidR="005854EC" w:rsidRPr="00650A11">
        <w:rPr>
          <w:rFonts w:cstheme="minorHAnsi"/>
        </w:rPr>
        <w:t xml:space="preserve"> </w:t>
      </w:r>
      <w:r w:rsidR="005B0B4F" w:rsidRPr="00650A11">
        <w:rPr>
          <w:rFonts w:cstheme="minorHAnsi"/>
        </w:rPr>
        <w:t xml:space="preserve">If something is feasible, then you can do it without too much difficulty. It is capable of </w:t>
      </w:r>
      <w:proofErr w:type="gramStart"/>
      <w:r w:rsidR="005B0B4F" w:rsidRPr="00650A11">
        <w:rPr>
          <w:rFonts w:cstheme="minorHAnsi"/>
        </w:rPr>
        <w:t>being done</w:t>
      </w:r>
      <w:proofErr w:type="gramEnd"/>
      <w:r w:rsidR="005B0B4F" w:rsidRPr="00650A11">
        <w:rPr>
          <w:rFonts w:cstheme="minorHAnsi"/>
        </w:rPr>
        <w:t xml:space="preserve"> with means at hand and circumstances as they are. When someone asks "Is it feasible?" the person is asking if you will be able to get something done. Feasible things are possible. If you have enough time, money, or energy to do something, it is feasible. Something might be feasible at one time and then not feasible at another time. For instance, Because of technological advances and competition with the Russians, going to the moon was feasible for the United States in the sixties. Often, people disagree about what is feasible, especially in politics, where how feasible a project is counts for a lot.</w:t>
      </w:r>
      <w:r w:rsidR="006D2956" w:rsidRPr="00650A11">
        <w:rPr>
          <w:rFonts w:cstheme="minorHAnsi"/>
        </w:rPr>
        <w:t xml:space="preserve"> In summary, when something or a solution is feasible, then it is capable of </w:t>
      </w:r>
      <w:proofErr w:type="gramStart"/>
      <w:r w:rsidR="006D2956" w:rsidRPr="00650A11">
        <w:rPr>
          <w:rFonts w:cstheme="minorHAnsi"/>
        </w:rPr>
        <w:t>being done</w:t>
      </w:r>
      <w:proofErr w:type="gramEnd"/>
      <w:r w:rsidR="006D2956" w:rsidRPr="00650A11">
        <w:rPr>
          <w:rFonts w:cstheme="minorHAnsi"/>
        </w:rPr>
        <w:t>, achieved or being accomplished</w:t>
      </w:r>
      <w:r w:rsidR="00631742" w:rsidRPr="00650A11">
        <w:rPr>
          <w:rFonts w:cstheme="minorHAnsi"/>
        </w:rPr>
        <w:t xml:space="preserve"> (Vocabulary.com, 2021)</w:t>
      </w:r>
      <w:r w:rsidR="006D2956" w:rsidRPr="00650A11">
        <w:rPr>
          <w:rFonts w:cstheme="minorHAnsi"/>
        </w:rPr>
        <w:t>.</w:t>
      </w:r>
    </w:p>
    <w:p w:rsidR="00F41B45" w:rsidRPr="00650A11" w:rsidRDefault="00F41B45" w:rsidP="00F41B45">
      <w:pPr>
        <w:ind w:firstLine="0"/>
        <w:rPr>
          <w:rFonts w:cstheme="minorHAnsi"/>
        </w:rPr>
      </w:pPr>
    </w:p>
    <w:p w:rsidR="00590542" w:rsidRPr="00851CE9" w:rsidRDefault="00590542" w:rsidP="00F41B45">
      <w:pPr>
        <w:pStyle w:val="Heading1"/>
        <w:keepNext w:val="0"/>
        <w:keepLines w:val="0"/>
      </w:pPr>
      <w:bookmarkStart w:id="9" w:name="_Toc80171307"/>
      <w:r w:rsidRPr="00851CE9">
        <w:lastRenderedPageBreak/>
        <w:t>Importance of the Study</w:t>
      </w:r>
      <w:bookmarkEnd w:id="9"/>
    </w:p>
    <w:p w:rsidR="0076602B" w:rsidRPr="00650A11" w:rsidRDefault="007B244E" w:rsidP="00F41B45">
      <w:pPr>
        <w:ind w:firstLine="0"/>
        <w:rPr>
          <w:rStyle w:val="fontstyle11"/>
          <w:rFonts w:asciiTheme="minorHAnsi" w:hAnsiTheme="minorHAnsi" w:cstheme="minorHAnsi"/>
          <w:color w:val="auto"/>
        </w:rPr>
      </w:pPr>
      <w:r w:rsidRPr="00650A11">
        <w:rPr>
          <w:rStyle w:val="fontstyle11"/>
          <w:rFonts w:asciiTheme="minorHAnsi" w:hAnsiTheme="minorHAnsi" w:cstheme="minorHAnsi"/>
          <w:color w:val="auto"/>
        </w:rPr>
        <w:tab/>
      </w:r>
      <w:r w:rsidR="0076602B" w:rsidRPr="00650A11">
        <w:rPr>
          <w:rStyle w:val="fontstyle11"/>
          <w:rFonts w:asciiTheme="minorHAnsi" w:hAnsiTheme="minorHAnsi" w:cstheme="minorHAnsi"/>
          <w:color w:val="auto"/>
        </w:rPr>
        <w:t xml:space="preserve">There are two major </w:t>
      </w:r>
      <w:r w:rsidR="00466BDA" w:rsidRPr="00650A11">
        <w:rPr>
          <w:rStyle w:val="fontstyle11"/>
          <w:rFonts w:asciiTheme="minorHAnsi" w:hAnsiTheme="minorHAnsi" w:cstheme="minorHAnsi"/>
          <w:color w:val="auto"/>
        </w:rPr>
        <w:t>importance</w:t>
      </w:r>
      <w:r w:rsidR="0076602B" w:rsidRPr="00650A11">
        <w:rPr>
          <w:rStyle w:val="fontstyle11"/>
          <w:rFonts w:asciiTheme="minorHAnsi" w:hAnsiTheme="minorHAnsi" w:cstheme="minorHAnsi"/>
          <w:color w:val="auto"/>
        </w:rPr>
        <w:t xml:space="preserve"> of this study, first being that it provides academics with a foundation for continued research regarding the place of </w:t>
      </w:r>
      <w:r w:rsidR="00CC5511" w:rsidRPr="00650A11">
        <w:rPr>
          <w:rStyle w:val="fontstyle11"/>
          <w:rFonts w:asciiTheme="minorHAnsi" w:hAnsiTheme="minorHAnsi" w:cstheme="minorHAnsi"/>
          <w:color w:val="auto"/>
        </w:rPr>
        <w:t>Blockchain</w:t>
      </w:r>
      <w:r w:rsidR="00D03219" w:rsidRPr="00650A11">
        <w:rPr>
          <w:rStyle w:val="fontstyle11"/>
          <w:rFonts w:asciiTheme="minorHAnsi" w:hAnsiTheme="minorHAnsi" w:cstheme="minorHAnsi"/>
          <w:color w:val="auto"/>
        </w:rPr>
        <w:t xml:space="preserve"> </w:t>
      </w:r>
      <w:r w:rsidR="0076602B" w:rsidRPr="00650A11">
        <w:rPr>
          <w:rStyle w:val="fontstyle11"/>
          <w:rFonts w:asciiTheme="minorHAnsi" w:hAnsiTheme="minorHAnsi" w:cstheme="minorHAnsi"/>
          <w:color w:val="auto"/>
        </w:rPr>
        <w:t xml:space="preserve">technology in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0076602B" w:rsidRPr="00650A11">
        <w:rPr>
          <w:rStyle w:val="fontstyle11"/>
          <w:rFonts w:asciiTheme="minorHAnsi" w:hAnsiTheme="minorHAnsi" w:cstheme="minorHAnsi"/>
          <w:color w:val="auto"/>
        </w:rPr>
        <w:t xml:space="preserve"> security in private organizations and</w:t>
      </w:r>
      <w:r w:rsidR="00190A05" w:rsidRPr="00650A11">
        <w:rPr>
          <w:rStyle w:val="fontstyle11"/>
          <w:rFonts w:asciiTheme="minorHAnsi" w:hAnsiTheme="minorHAnsi" w:cstheme="minorHAnsi"/>
          <w:color w:val="auto"/>
        </w:rPr>
        <w:t>,</w:t>
      </w:r>
      <w:r w:rsidR="0076602B" w:rsidRPr="00650A11">
        <w:rPr>
          <w:rStyle w:val="fontstyle11"/>
          <w:rFonts w:asciiTheme="minorHAnsi" w:hAnsiTheme="minorHAnsi" w:cstheme="minorHAnsi"/>
          <w:color w:val="auto"/>
        </w:rPr>
        <w:t xml:space="preserve"> second being that it provides practitioners a basis to develop sustainable solutions to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0076602B" w:rsidRPr="00650A11">
        <w:rPr>
          <w:rStyle w:val="fontstyle11"/>
          <w:rFonts w:asciiTheme="minorHAnsi" w:hAnsiTheme="minorHAnsi" w:cstheme="minorHAnsi"/>
          <w:color w:val="auto"/>
        </w:rPr>
        <w:t xml:space="preserve"> security in private organizations through </w:t>
      </w:r>
      <w:r w:rsidR="00CC5511" w:rsidRPr="00650A11">
        <w:rPr>
          <w:rStyle w:val="fontstyle11"/>
          <w:rFonts w:asciiTheme="minorHAnsi" w:hAnsiTheme="minorHAnsi" w:cstheme="minorHAnsi"/>
          <w:color w:val="auto"/>
        </w:rPr>
        <w:t>Blockchain</w:t>
      </w:r>
      <w:r w:rsidR="0076602B" w:rsidRPr="00650A11">
        <w:rPr>
          <w:rStyle w:val="fontstyle11"/>
          <w:rFonts w:asciiTheme="minorHAnsi" w:hAnsiTheme="minorHAnsi" w:cstheme="minorHAnsi"/>
          <w:color w:val="auto"/>
        </w:rPr>
        <w:t xml:space="preserve"> technology integration. Since the use of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0076602B" w:rsidRPr="00650A11">
        <w:rPr>
          <w:rStyle w:val="fontstyle11"/>
          <w:rFonts w:asciiTheme="minorHAnsi" w:hAnsiTheme="minorHAnsi" w:cstheme="minorHAnsi"/>
          <w:color w:val="auto"/>
        </w:rPr>
        <w:t xml:space="preserve">continues to grow and </w:t>
      </w:r>
      <w:r w:rsidR="00CC5511" w:rsidRPr="00650A11">
        <w:rPr>
          <w:rStyle w:val="fontstyle11"/>
          <w:rFonts w:asciiTheme="minorHAnsi" w:hAnsiTheme="minorHAnsi" w:cstheme="minorHAnsi"/>
          <w:color w:val="auto"/>
        </w:rPr>
        <w:t>Blockchain</w:t>
      </w:r>
      <w:r w:rsidR="00D03219" w:rsidRPr="00650A11">
        <w:rPr>
          <w:rStyle w:val="fontstyle11"/>
          <w:rFonts w:asciiTheme="minorHAnsi" w:hAnsiTheme="minorHAnsi" w:cstheme="minorHAnsi"/>
          <w:color w:val="auto"/>
        </w:rPr>
        <w:t xml:space="preserve"> </w:t>
      </w:r>
      <w:r w:rsidRPr="00650A11">
        <w:rPr>
          <w:rStyle w:val="fontstyle11"/>
          <w:rFonts w:asciiTheme="minorHAnsi" w:hAnsiTheme="minorHAnsi" w:cstheme="minorHAnsi"/>
          <w:color w:val="auto"/>
        </w:rPr>
        <w:t xml:space="preserve">technology </w:t>
      </w:r>
      <w:proofErr w:type="gramStart"/>
      <w:r w:rsidR="0076602B" w:rsidRPr="00650A11">
        <w:rPr>
          <w:rStyle w:val="fontstyle11"/>
          <w:rFonts w:asciiTheme="minorHAnsi" w:hAnsiTheme="minorHAnsi" w:cstheme="minorHAnsi"/>
          <w:color w:val="auto"/>
        </w:rPr>
        <w:t>is gradually being adopted</w:t>
      </w:r>
      <w:proofErr w:type="gramEnd"/>
      <w:r w:rsidR="0076602B" w:rsidRPr="00650A11">
        <w:rPr>
          <w:rStyle w:val="fontstyle11"/>
          <w:rFonts w:asciiTheme="minorHAnsi" w:hAnsiTheme="minorHAnsi" w:cstheme="minorHAnsi"/>
          <w:color w:val="auto"/>
        </w:rPr>
        <w:t xml:space="preserve"> by organizations</w:t>
      </w:r>
      <w:r w:rsidR="00190A05" w:rsidRPr="00650A11">
        <w:rPr>
          <w:rStyle w:val="fontstyle11"/>
          <w:rFonts w:asciiTheme="minorHAnsi" w:hAnsiTheme="minorHAnsi" w:cstheme="minorHAnsi"/>
          <w:color w:val="auto"/>
        </w:rPr>
        <w:t xml:space="preserve"> particularly due to its highly secure nature</w:t>
      </w:r>
      <w:r w:rsidR="0076602B" w:rsidRPr="00650A11">
        <w:rPr>
          <w:rStyle w:val="fontstyle11"/>
          <w:rFonts w:asciiTheme="minorHAnsi" w:hAnsiTheme="minorHAnsi" w:cstheme="minorHAnsi"/>
          <w:color w:val="auto"/>
        </w:rPr>
        <w:t xml:space="preserve">, new approaches to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0076602B" w:rsidRPr="00650A11">
        <w:rPr>
          <w:rStyle w:val="fontstyle11"/>
          <w:rFonts w:asciiTheme="minorHAnsi" w:hAnsiTheme="minorHAnsi" w:cstheme="minorHAnsi"/>
          <w:color w:val="auto"/>
        </w:rPr>
        <w:t xml:space="preserve">security should be considered in order to </w:t>
      </w:r>
      <w:r w:rsidR="003068C7" w:rsidRPr="00650A11">
        <w:rPr>
          <w:rStyle w:val="fontstyle11"/>
          <w:rFonts w:asciiTheme="minorHAnsi" w:hAnsiTheme="minorHAnsi" w:cstheme="minorHAnsi"/>
          <w:color w:val="auto"/>
        </w:rPr>
        <w:t xml:space="preserve">improve the security of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003068C7" w:rsidRPr="00650A11">
        <w:rPr>
          <w:rStyle w:val="fontstyle11"/>
          <w:rFonts w:asciiTheme="minorHAnsi" w:hAnsiTheme="minorHAnsi" w:cstheme="minorHAnsi"/>
          <w:color w:val="auto"/>
        </w:rPr>
        <w:t xml:space="preserve">by taking advantage of </w:t>
      </w:r>
      <w:r w:rsidR="00CC5511" w:rsidRPr="00650A11">
        <w:rPr>
          <w:rStyle w:val="fontstyle11"/>
          <w:rFonts w:asciiTheme="minorHAnsi" w:hAnsiTheme="minorHAnsi" w:cstheme="minorHAnsi"/>
          <w:color w:val="auto"/>
        </w:rPr>
        <w:t>Blockchain</w:t>
      </w:r>
      <w:r w:rsidR="003D626F" w:rsidRPr="00650A11">
        <w:rPr>
          <w:rStyle w:val="fontstyle11"/>
          <w:rFonts w:asciiTheme="minorHAnsi" w:hAnsiTheme="minorHAnsi" w:cstheme="minorHAnsi"/>
          <w:color w:val="auto"/>
        </w:rPr>
        <w:t xml:space="preserve"> </w:t>
      </w:r>
      <w:r w:rsidR="003068C7" w:rsidRPr="00650A11">
        <w:rPr>
          <w:rStyle w:val="fontstyle11"/>
          <w:rFonts w:asciiTheme="minorHAnsi" w:hAnsiTheme="minorHAnsi" w:cstheme="minorHAnsi"/>
          <w:color w:val="auto"/>
        </w:rPr>
        <w:t>technology.</w:t>
      </w:r>
    </w:p>
    <w:p w:rsidR="00590542" w:rsidRPr="00650A11" w:rsidRDefault="00A37FD7" w:rsidP="00F41B45">
      <w:pPr>
        <w:ind w:firstLine="0"/>
        <w:rPr>
          <w:rStyle w:val="fontstyle11"/>
          <w:rFonts w:asciiTheme="minorHAnsi" w:hAnsiTheme="minorHAnsi" w:cstheme="minorHAnsi"/>
          <w:color w:val="auto"/>
        </w:rPr>
      </w:pPr>
      <w:r w:rsidRPr="00650A11">
        <w:rPr>
          <w:rStyle w:val="fontstyle11"/>
          <w:rFonts w:asciiTheme="minorHAnsi" w:hAnsiTheme="minorHAnsi" w:cstheme="minorHAnsi"/>
          <w:color w:val="auto"/>
        </w:rPr>
        <w:tab/>
        <w:t xml:space="preserve">The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Computing </w:t>
      </w:r>
      <w:r w:rsidRPr="00650A11">
        <w:rPr>
          <w:rStyle w:val="fontstyle11"/>
          <w:rFonts w:asciiTheme="minorHAnsi" w:hAnsiTheme="minorHAnsi" w:cstheme="minorHAnsi"/>
          <w:color w:val="auto"/>
        </w:rPr>
        <w:t xml:space="preserve">market and development are growing rapidly. </w:t>
      </w:r>
      <w:r w:rsidR="004E7BE4" w:rsidRPr="00650A11">
        <w:rPr>
          <w:rStyle w:val="fontstyle11"/>
          <w:rFonts w:asciiTheme="minorHAnsi" w:hAnsiTheme="minorHAnsi" w:cstheme="minorHAnsi"/>
          <w:color w:val="auto"/>
        </w:rPr>
        <w:t>The continuous</w:t>
      </w:r>
      <w:r w:rsidR="00C62EC9" w:rsidRPr="00650A11">
        <w:rPr>
          <w:rStyle w:val="fontstyle11"/>
          <w:rFonts w:asciiTheme="minorHAnsi" w:hAnsiTheme="minorHAnsi" w:cstheme="minorHAnsi"/>
          <w:color w:val="auto"/>
        </w:rPr>
        <w:t xml:space="preserve"> </w:t>
      </w:r>
      <w:r w:rsidR="004E7BE4" w:rsidRPr="00650A11">
        <w:rPr>
          <w:rStyle w:val="fontstyle11"/>
          <w:rFonts w:asciiTheme="minorHAnsi" w:hAnsiTheme="minorHAnsi" w:cstheme="minorHAnsi"/>
          <w:color w:val="auto"/>
        </w:rPr>
        <w:t>increase in network capacity, along with a near disappearance of limitations that could</w:t>
      </w:r>
      <w:r w:rsidR="00C62EC9" w:rsidRPr="00650A11">
        <w:rPr>
          <w:rStyle w:val="fontstyle11"/>
          <w:rFonts w:asciiTheme="minorHAnsi" w:hAnsiTheme="minorHAnsi" w:cstheme="minorHAnsi"/>
          <w:color w:val="auto"/>
        </w:rPr>
        <w:t xml:space="preserve"> </w:t>
      </w:r>
      <w:r w:rsidR="004E7BE4" w:rsidRPr="00650A11">
        <w:rPr>
          <w:rStyle w:val="fontstyle11"/>
          <w:rFonts w:asciiTheme="minorHAnsi" w:hAnsiTheme="minorHAnsi" w:cstheme="minorHAnsi"/>
          <w:color w:val="auto"/>
        </w:rPr>
        <w:t xml:space="preserve">choke traffic in an earlier era (hardline security policies, storage performance issues, </w:t>
      </w:r>
      <w:r w:rsidR="00E75157" w:rsidRPr="00650A11">
        <w:rPr>
          <w:rStyle w:val="fontstyle11"/>
          <w:rFonts w:asciiTheme="minorHAnsi" w:hAnsiTheme="minorHAnsi" w:cstheme="minorHAnsi"/>
          <w:color w:val="auto"/>
        </w:rPr>
        <w:t>last mile</w:t>
      </w:r>
      <w:r w:rsidR="004E7BE4" w:rsidRPr="00650A11">
        <w:rPr>
          <w:rStyle w:val="fontstyle11"/>
          <w:rFonts w:asciiTheme="minorHAnsi" w:hAnsiTheme="minorHAnsi" w:cstheme="minorHAnsi"/>
          <w:color w:val="auto"/>
        </w:rPr>
        <w:t xml:space="preserve"> Wide Area Network hindrances), are the foundation of this latest platform shift in computing (</w:t>
      </w:r>
      <w:r w:rsidR="004E7BE4" w:rsidRPr="00650A11">
        <w:rPr>
          <w:rFonts w:cstheme="minorHAnsi"/>
        </w:rPr>
        <w:t xml:space="preserve">Byrne, D.,  </w:t>
      </w:r>
      <w:proofErr w:type="spellStart"/>
      <w:r w:rsidR="004E7BE4" w:rsidRPr="00650A11">
        <w:rPr>
          <w:rFonts w:cstheme="minorHAnsi"/>
        </w:rPr>
        <w:t>Corrado</w:t>
      </w:r>
      <w:proofErr w:type="spellEnd"/>
      <w:r w:rsidR="004E7BE4" w:rsidRPr="00650A11">
        <w:rPr>
          <w:rFonts w:cstheme="minorHAnsi"/>
        </w:rPr>
        <w:t>, C</w:t>
      </w:r>
      <w:r w:rsidR="00BB7C12" w:rsidRPr="00650A11">
        <w:rPr>
          <w:rFonts w:cstheme="minorHAnsi"/>
        </w:rPr>
        <w:t>.</w:t>
      </w:r>
      <w:r w:rsidR="004E7BE4" w:rsidRPr="00650A11">
        <w:rPr>
          <w:rFonts w:cstheme="minorHAnsi"/>
        </w:rPr>
        <w:t xml:space="preserve">  </w:t>
      </w:r>
      <w:r w:rsidR="00BB7C12" w:rsidRPr="00650A11">
        <w:rPr>
          <w:rFonts w:cstheme="minorHAnsi"/>
        </w:rPr>
        <w:t xml:space="preserve">&amp; </w:t>
      </w:r>
      <w:proofErr w:type="spellStart"/>
      <w:r w:rsidR="004E7BE4" w:rsidRPr="00650A11">
        <w:rPr>
          <w:rFonts w:cstheme="minorHAnsi"/>
        </w:rPr>
        <w:t>Sichel</w:t>
      </w:r>
      <w:proofErr w:type="spellEnd"/>
      <w:r w:rsidR="004E7BE4" w:rsidRPr="00650A11">
        <w:rPr>
          <w:rFonts w:cstheme="minorHAnsi"/>
        </w:rPr>
        <w:t>, D. E., 2018</w:t>
      </w:r>
      <w:r w:rsidR="004E7BE4" w:rsidRPr="00650A11">
        <w:rPr>
          <w:rStyle w:val="fontstyle11"/>
          <w:rFonts w:asciiTheme="minorHAnsi" w:hAnsiTheme="minorHAnsi" w:cstheme="minorHAnsi"/>
          <w:color w:val="auto"/>
        </w:rPr>
        <w:t xml:space="preserve">). </w:t>
      </w:r>
      <w:r w:rsidR="00CC5511" w:rsidRPr="00650A11">
        <w:rPr>
          <w:rStyle w:val="fontstyle11"/>
          <w:rFonts w:asciiTheme="minorHAnsi" w:hAnsiTheme="minorHAnsi" w:cstheme="minorHAnsi"/>
          <w:color w:val="auto"/>
        </w:rPr>
        <w:t>Blockchain</w:t>
      </w:r>
      <w:r w:rsidR="00C4798E" w:rsidRPr="00650A11">
        <w:rPr>
          <w:rStyle w:val="fontstyle11"/>
          <w:rFonts w:asciiTheme="minorHAnsi" w:hAnsiTheme="minorHAnsi" w:cstheme="minorHAnsi"/>
          <w:color w:val="auto"/>
        </w:rPr>
        <w:t xml:space="preserve"> as a new technology with a reputation for being secure </w:t>
      </w:r>
      <w:r w:rsidR="004101F2" w:rsidRPr="00650A11">
        <w:rPr>
          <w:rStyle w:val="fontstyle11"/>
          <w:rFonts w:asciiTheme="minorHAnsi" w:hAnsiTheme="minorHAnsi" w:cstheme="minorHAnsi"/>
          <w:color w:val="auto"/>
        </w:rPr>
        <w:t xml:space="preserve">based on principles of cryptography, decentralization and consensus, which ensure trust in transactions </w:t>
      </w:r>
      <w:r w:rsidR="00C4798E" w:rsidRPr="00650A11">
        <w:rPr>
          <w:rStyle w:val="fontstyle11"/>
          <w:rFonts w:asciiTheme="minorHAnsi" w:hAnsiTheme="minorHAnsi" w:cstheme="minorHAnsi"/>
          <w:color w:val="auto"/>
        </w:rPr>
        <w:t xml:space="preserve">presents potential benefits </w:t>
      </w:r>
      <w:r w:rsidR="004101F2" w:rsidRPr="00650A11">
        <w:rPr>
          <w:rStyle w:val="fontstyle11"/>
          <w:rFonts w:asciiTheme="minorHAnsi" w:hAnsiTheme="minorHAnsi" w:cstheme="minorHAnsi"/>
          <w:color w:val="auto"/>
        </w:rPr>
        <w:t xml:space="preserve">as a feasible </w:t>
      </w:r>
      <w:r w:rsidR="00D72F3C">
        <w:rPr>
          <w:rStyle w:val="fontstyle11"/>
          <w:rFonts w:asciiTheme="minorHAnsi" w:hAnsiTheme="minorHAnsi" w:cstheme="minorHAnsi"/>
          <w:color w:val="auto"/>
        </w:rPr>
        <w:t>option</w:t>
      </w:r>
      <w:r w:rsidR="004101F2" w:rsidRPr="00650A11">
        <w:rPr>
          <w:rStyle w:val="fontstyle11"/>
          <w:rFonts w:asciiTheme="minorHAnsi" w:hAnsiTheme="minorHAnsi" w:cstheme="minorHAnsi"/>
          <w:color w:val="auto"/>
        </w:rPr>
        <w:t xml:space="preserve"> to</w:t>
      </w:r>
      <w:r w:rsidR="00C4798E" w:rsidRPr="00650A11">
        <w:rPr>
          <w:rStyle w:val="fontstyle11"/>
          <w:rFonts w:asciiTheme="minorHAnsi" w:hAnsiTheme="minorHAnsi" w:cstheme="minorHAnsi"/>
          <w:color w:val="auto"/>
        </w:rPr>
        <w:t xml:space="preserve"> one of the </w:t>
      </w:r>
      <w:r w:rsidRPr="00650A11">
        <w:rPr>
          <w:rStyle w:val="fontstyle11"/>
          <w:rFonts w:asciiTheme="minorHAnsi" w:hAnsiTheme="minorHAnsi" w:cstheme="minorHAnsi"/>
          <w:color w:val="auto"/>
        </w:rPr>
        <w:t>major concern</w:t>
      </w:r>
      <w:r w:rsidR="00C4798E" w:rsidRPr="00650A11">
        <w:rPr>
          <w:rStyle w:val="fontstyle11"/>
          <w:rFonts w:asciiTheme="minorHAnsi" w:hAnsiTheme="minorHAnsi" w:cstheme="minorHAnsi"/>
          <w:color w:val="auto"/>
        </w:rPr>
        <w:t>s</w:t>
      </w:r>
      <w:r w:rsidR="00466BDA">
        <w:rPr>
          <w:rStyle w:val="fontstyle11"/>
          <w:rFonts w:asciiTheme="minorHAnsi" w:hAnsiTheme="minorHAnsi" w:cstheme="minorHAnsi"/>
          <w:color w:val="auto"/>
        </w:rPr>
        <w:t xml:space="preserve"> in </w:t>
      </w:r>
      <w:r w:rsidR="006741E5">
        <w:rPr>
          <w:rStyle w:val="fontstyle11"/>
          <w:rFonts w:asciiTheme="minorHAnsi" w:hAnsiTheme="minorHAnsi" w:cstheme="minorHAnsi"/>
          <w:color w:val="auto"/>
        </w:rPr>
        <w:t>Cloud</w:t>
      </w:r>
      <w:r w:rsidR="00F065BD" w:rsidRPr="00650A11">
        <w:rPr>
          <w:rStyle w:val="fontstyle11"/>
          <w:rFonts w:asciiTheme="minorHAnsi" w:hAnsiTheme="minorHAnsi" w:cstheme="minorHAnsi"/>
          <w:color w:val="auto"/>
        </w:rPr>
        <w:t xml:space="preserve"> </w:t>
      </w:r>
      <w:proofErr w:type="gramStart"/>
      <w:r w:rsidR="00F065BD" w:rsidRPr="00650A11">
        <w:rPr>
          <w:rStyle w:val="fontstyle11"/>
          <w:rFonts w:asciiTheme="minorHAnsi" w:hAnsiTheme="minorHAnsi" w:cstheme="minorHAnsi"/>
          <w:color w:val="auto"/>
        </w:rPr>
        <w:t xml:space="preserve">Computing </w:t>
      </w:r>
      <w:r w:rsidR="00C4798E" w:rsidRPr="00650A11">
        <w:rPr>
          <w:rStyle w:val="fontstyle11"/>
          <w:rFonts w:asciiTheme="minorHAnsi" w:hAnsiTheme="minorHAnsi" w:cstheme="minorHAnsi"/>
          <w:color w:val="auto"/>
        </w:rPr>
        <w:t xml:space="preserve">which </w:t>
      </w:r>
      <w:r w:rsidRPr="00650A11">
        <w:rPr>
          <w:rStyle w:val="fontstyle11"/>
          <w:rFonts w:asciiTheme="minorHAnsi" w:hAnsiTheme="minorHAnsi" w:cstheme="minorHAnsi"/>
          <w:color w:val="auto"/>
        </w:rPr>
        <w:t>is the security</w:t>
      </w:r>
      <w:proofErr w:type="gramEnd"/>
      <w:r w:rsidRPr="00650A11">
        <w:rPr>
          <w:rStyle w:val="fontstyle11"/>
          <w:rFonts w:asciiTheme="minorHAnsi" w:hAnsiTheme="minorHAnsi" w:cstheme="minorHAnsi"/>
          <w:color w:val="auto"/>
        </w:rPr>
        <w:t xml:space="preserve"> and confidentiality of user data in te</w:t>
      </w:r>
      <w:r w:rsidR="004101F2" w:rsidRPr="00650A11">
        <w:rPr>
          <w:rStyle w:val="fontstyle11"/>
          <w:rFonts w:asciiTheme="minorHAnsi" w:hAnsiTheme="minorHAnsi" w:cstheme="minorHAnsi"/>
          <w:color w:val="auto"/>
        </w:rPr>
        <w:t>rms of its location,</w:t>
      </w:r>
      <w:r w:rsidRPr="00650A11">
        <w:rPr>
          <w:rStyle w:val="fontstyle11"/>
          <w:rFonts w:asciiTheme="minorHAnsi" w:hAnsiTheme="minorHAnsi" w:cstheme="minorHAnsi"/>
          <w:color w:val="auto"/>
        </w:rPr>
        <w:t xml:space="preserve"> availability and security.</w:t>
      </w:r>
      <w:r w:rsidR="002113D6" w:rsidRPr="00650A11">
        <w:rPr>
          <w:rStyle w:val="fontstyle11"/>
          <w:rFonts w:asciiTheme="minorHAnsi" w:hAnsiTheme="minorHAnsi" w:cstheme="minorHAnsi"/>
          <w:color w:val="auto"/>
        </w:rPr>
        <w:t xml:space="preserve"> </w:t>
      </w:r>
    </w:p>
    <w:p w:rsidR="00813DD0" w:rsidRPr="00650A11" w:rsidRDefault="00813DD0" w:rsidP="00F41B45">
      <w:pPr>
        <w:rPr>
          <w:rStyle w:val="fontstyle11"/>
          <w:rFonts w:asciiTheme="minorHAnsi" w:hAnsiTheme="minorHAnsi" w:cstheme="minorHAnsi"/>
          <w:color w:val="auto"/>
        </w:rPr>
      </w:pPr>
      <w:r w:rsidRPr="00650A11">
        <w:rPr>
          <w:rStyle w:val="fontstyle11"/>
          <w:rFonts w:asciiTheme="minorHAnsi" w:hAnsiTheme="minorHAnsi" w:cstheme="minorHAnsi"/>
          <w:color w:val="auto"/>
        </w:rPr>
        <w:t>In summary, this study is important because it provides interested parties a foundation to</w:t>
      </w:r>
    </w:p>
    <w:p w:rsidR="00813DD0" w:rsidRPr="00650A11" w:rsidRDefault="00245DD4" w:rsidP="00F41B45">
      <w:pPr>
        <w:ind w:firstLine="0"/>
        <w:rPr>
          <w:rStyle w:val="fontstyle11"/>
          <w:rFonts w:asciiTheme="minorHAnsi" w:hAnsiTheme="minorHAnsi" w:cstheme="minorHAnsi"/>
          <w:color w:val="auto"/>
        </w:rPr>
      </w:pPr>
      <w:proofErr w:type="gramStart"/>
      <w:r w:rsidRPr="00650A11">
        <w:rPr>
          <w:rStyle w:val="fontstyle11"/>
          <w:rFonts w:asciiTheme="minorHAnsi" w:hAnsiTheme="minorHAnsi" w:cstheme="minorHAnsi"/>
          <w:color w:val="auto"/>
        </w:rPr>
        <w:t>develop</w:t>
      </w:r>
      <w:proofErr w:type="gramEnd"/>
      <w:r w:rsidR="00813DD0" w:rsidRPr="00650A11">
        <w:rPr>
          <w:rStyle w:val="fontstyle11"/>
          <w:rFonts w:asciiTheme="minorHAnsi" w:hAnsiTheme="minorHAnsi" w:cstheme="minorHAnsi"/>
          <w:color w:val="auto"/>
        </w:rPr>
        <w:t xml:space="preserve"> </w:t>
      </w:r>
      <w:r w:rsidR="00C4798E" w:rsidRPr="00650A11">
        <w:rPr>
          <w:rStyle w:val="fontstyle11"/>
          <w:rFonts w:asciiTheme="minorHAnsi" w:hAnsiTheme="minorHAnsi" w:cstheme="minorHAnsi"/>
          <w:color w:val="auto"/>
        </w:rPr>
        <w:t xml:space="preserve">feasible </w:t>
      </w:r>
      <w:r w:rsidR="00813DD0" w:rsidRPr="00650A11">
        <w:rPr>
          <w:rStyle w:val="fontstyle11"/>
          <w:rFonts w:asciiTheme="minorHAnsi" w:hAnsiTheme="minorHAnsi" w:cstheme="minorHAnsi"/>
          <w:color w:val="auto"/>
        </w:rPr>
        <w:t xml:space="preserve">methods for tackling the security issues facing </w:t>
      </w:r>
      <w:r w:rsidR="006741E5">
        <w:rPr>
          <w:rStyle w:val="fontstyle11"/>
          <w:rFonts w:asciiTheme="minorHAnsi" w:hAnsiTheme="minorHAnsi" w:cstheme="minorHAnsi"/>
          <w:color w:val="auto"/>
        </w:rPr>
        <w:t>Cloud</w:t>
      </w:r>
      <w:r w:rsidR="00D3546B">
        <w:rPr>
          <w:rStyle w:val="fontstyle11"/>
          <w:rFonts w:asciiTheme="minorHAnsi" w:hAnsiTheme="minorHAnsi" w:cstheme="minorHAnsi"/>
          <w:color w:val="auto"/>
        </w:rPr>
        <w:t xml:space="preserve"> Computing</w:t>
      </w:r>
      <w:r w:rsidR="00813DD0" w:rsidRPr="00650A11">
        <w:rPr>
          <w:rStyle w:val="fontstyle11"/>
          <w:rFonts w:asciiTheme="minorHAnsi" w:hAnsiTheme="minorHAnsi" w:cstheme="minorHAnsi"/>
          <w:color w:val="auto"/>
        </w:rPr>
        <w:t xml:space="preserve"> through </w:t>
      </w:r>
      <w:r w:rsidR="00CC5511" w:rsidRPr="00650A11">
        <w:rPr>
          <w:rStyle w:val="fontstyle11"/>
          <w:rFonts w:asciiTheme="minorHAnsi" w:hAnsiTheme="minorHAnsi" w:cstheme="minorHAnsi"/>
          <w:color w:val="auto"/>
        </w:rPr>
        <w:t>Blockchain</w:t>
      </w:r>
      <w:r w:rsidR="00813DD0" w:rsidRPr="00650A11">
        <w:rPr>
          <w:rStyle w:val="fontstyle11"/>
          <w:rFonts w:asciiTheme="minorHAnsi" w:hAnsiTheme="minorHAnsi" w:cstheme="minorHAnsi"/>
          <w:color w:val="auto"/>
        </w:rPr>
        <w:t xml:space="preserve"> Technology</w:t>
      </w:r>
      <w:r w:rsidR="0006705A" w:rsidRPr="00650A11">
        <w:rPr>
          <w:rStyle w:val="fontstyle11"/>
          <w:rFonts w:asciiTheme="minorHAnsi" w:hAnsiTheme="minorHAnsi" w:cstheme="minorHAnsi"/>
          <w:color w:val="auto"/>
        </w:rPr>
        <w:t xml:space="preserve"> as it affects private </w:t>
      </w:r>
      <w:r w:rsidR="00446150" w:rsidRPr="00650A11">
        <w:rPr>
          <w:rStyle w:val="fontstyle11"/>
          <w:rFonts w:asciiTheme="minorHAnsi" w:hAnsiTheme="minorHAnsi" w:cstheme="minorHAnsi"/>
          <w:color w:val="auto"/>
        </w:rPr>
        <w:t>organizations</w:t>
      </w:r>
      <w:r w:rsidR="00813DD0" w:rsidRPr="00650A11">
        <w:rPr>
          <w:rStyle w:val="fontstyle11"/>
          <w:rFonts w:asciiTheme="minorHAnsi" w:hAnsiTheme="minorHAnsi" w:cstheme="minorHAnsi"/>
          <w:color w:val="auto"/>
        </w:rPr>
        <w:t>.</w:t>
      </w:r>
    </w:p>
    <w:p w:rsidR="00E62032" w:rsidRPr="00650A11" w:rsidRDefault="00DB59D9" w:rsidP="00F41B45">
      <w:pPr>
        <w:rPr>
          <w:rStyle w:val="fontstyle11"/>
          <w:rFonts w:ascii="Times New Roman" w:hAnsi="Times New Roman" w:cs="Times New Roman"/>
          <w:color w:val="auto"/>
        </w:rPr>
      </w:pPr>
      <w:r w:rsidRPr="00650A11">
        <w:rPr>
          <w:rStyle w:val="fontstyle11"/>
          <w:rFonts w:ascii="Times New Roman" w:hAnsi="Times New Roman" w:cs="Times New Roman"/>
          <w:color w:val="auto"/>
        </w:rPr>
        <w:t xml:space="preserve"> </w:t>
      </w:r>
      <w:r w:rsidR="00E62032" w:rsidRPr="00650A11">
        <w:rPr>
          <w:rStyle w:val="fontstyle11"/>
          <w:rFonts w:ascii="Times New Roman" w:hAnsi="Times New Roman" w:cs="Times New Roman"/>
          <w:color w:val="auto"/>
        </w:rPr>
        <w:br w:type="page"/>
      </w:r>
    </w:p>
    <w:p w:rsidR="00E62032" w:rsidRDefault="00F8786D" w:rsidP="00F41B45">
      <w:pPr>
        <w:pStyle w:val="Heading1"/>
        <w:keepNext w:val="0"/>
        <w:keepLines w:val="0"/>
      </w:pPr>
      <w:bookmarkStart w:id="10" w:name="_Toc80171308"/>
      <w:r w:rsidRPr="00650A11">
        <w:lastRenderedPageBreak/>
        <w:t>Chapter Two: Review of the Literature</w:t>
      </w:r>
      <w:bookmarkEnd w:id="10"/>
    </w:p>
    <w:p w:rsidR="008668A0" w:rsidRPr="008668A0" w:rsidRDefault="008668A0" w:rsidP="00F41B45">
      <w:pPr>
        <w:pStyle w:val="Heading1"/>
        <w:keepNext w:val="0"/>
        <w:keepLines w:val="0"/>
      </w:pPr>
      <w:bookmarkStart w:id="11" w:name="_Toc80171309"/>
      <w:r w:rsidRPr="008668A0">
        <w:t>Literature Review</w:t>
      </w:r>
      <w:bookmarkEnd w:id="11"/>
    </w:p>
    <w:p w:rsidR="004D2C55" w:rsidRPr="00650A11" w:rsidRDefault="00C432FF" w:rsidP="00F41B45">
      <w:pPr>
        <w:ind w:firstLine="0"/>
      </w:pPr>
      <w:r w:rsidRPr="00650A11">
        <w:tab/>
      </w:r>
      <w:r w:rsidR="004D2C55" w:rsidRPr="00650A11">
        <w:t>The li</w:t>
      </w:r>
      <w:r w:rsidR="00AD24C9" w:rsidRPr="00650A11">
        <w:t>terature review focuses on three</w:t>
      </w:r>
      <w:r w:rsidR="004D2C55" w:rsidRPr="00650A11">
        <w:t xml:space="preserve"> primary topics: </w:t>
      </w:r>
      <w:r w:rsidR="006741E5">
        <w:t>Cloud</w:t>
      </w:r>
      <w:r w:rsidR="00F065BD" w:rsidRPr="00650A11">
        <w:t xml:space="preserve"> </w:t>
      </w:r>
      <w:r w:rsidR="00520013" w:rsidRPr="00650A11">
        <w:t>Computing,</w:t>
      </w:r>
      <w:r w:rsidR="004D2C55" w:rsidRPr="00650A11">
        <w:t xml:space="preserve"> </w:t>
      </w:r>
      <w:r w:rsidR="00CC5511" w:rsidRPr="00650A11">
        <w:t>Blockchain</w:t>
      </w:r>
      <w:r w:rsidR="00513CA1" w:rsidRPr="00650A11">
        <w:t xml:space="preserve"> technology and deficiencies in the current body of academic literature.</w:t>
      </w:r>
    </w:p>
    <w:p w:rsidR="00F04E7A" w:rsidRPr="00650A11" w:rsidRDefault="006741E5" w:rsidP="00F41B45">
      <w:pPr>
        <w:pStyle w:val="Heading2"/>
        <w:keepNext w:val="0"/>
        <w:keepLines w:val="0"/>
        <w:jc w:val="left"/>
      </w:pPr>
      <w:bookmarkStart w:id="12" w:name="_Toc80171310"/>
      <w:r>
        <w:t>Cloud</w:t>
      </w:r>
      <w:r w:rsidR="00F065BD" w:rsidRPr="00650A11">
        <w:t xml:space="preserve"> Computing</w:t>
      </w:r>
      <w:bookmarkEnd w:id="12"/>
      <w:r w:rsidR="00F065BD" w:rsidRPr="00650A11">
        <w:t xml:space="preserve"> </w:t>
      </w:r>
    </w:p>
    <w:p w:rsidR="00B26030" w:rsidRPr="00650A11" w:rsidRDefault="00754C87" w:rsidP="00F41B45">
      <w:pPr>
        <w:ind w:firstLine="0"/>
        <w:rPr>
          <w:rFonts w:ascii="TimesNewRomanPSMT" w:hAnsi="TimesNewRomanPSMT" w:hint="eastAsia"/>
        </w:rPr>
      </w:pPr>
      <w:r w:rsidRPr="00650A11">
        <w:tab/>
        <w:t xml:space="preserve">According to the </w:t>
      </w:r>
      <w:r w:rsidR="00C85A7A" w:rsidRPr="00650A11">
        <w:rPr>
          <w:rFonts w:ascii="TimesNewRomanPSMT" w:hAnsi="TimesNewRomanPSMT"/>
        </w:rPr>
        <w:t>National Institute of Standards and Technology (NIST)</w:t>
      </w:r>
      <w:r w:rsidRPr="00650A11">
        <w:t xml:space="preserve"> publication in September, 2011 </w:t>
      </w:r>
      <w:r w:rsidR="00845AD5" w:rsidRPr="00650A11">
        <w:rPr>
          <w:rFonts w:ascii="TimesNewRomanPSMT" w:hAnsi="TimesNewRomanPSMT"/>
        </w:rPr>
        <w:t>(Mell &amp;</w:t>
      </w:r>
      <w:r w:rsidRPr="00650A11">
        <w:rPr>
          <w:rFonts w:ascii="TimesNewRomanPSMT" w:hAnsi="TimesNewRomanPSMT"/>
        </w:rPr>
        <w:t xml:space="preserve"> </w:t>
      </w:r>
      <w:proofErr w:type="spellStart"/>
      <w:r w:rsidRPr="00650A11">
        <w:rPr>
          <w:rFonts w:ascii="TimesNewRomanPSMT" w:hAnsi="TimesNewRomanPSMT"/>
        </w:rPr>
        <w:t>Grance</w:t>
      </w:r>
      <w:proofErr w:type="spellEnd"/>
      <w:r w:rsidRPr="00650A11">
        <w:rPr>
          <w:rFonts w:ascii="TimesNewRomanPSMT" w:hAnsi="TimesNewRomanPSMT"/>
        </w:rPr>
        <w:t xml:space="preserve">, 2011), </w:t>
      </w:r>
      <w:r w:rsidR="006741E5">
        <w:rPr>
          <w:rFonts w:ascii="TimesNewRomanPSMT" w:hAnsi="TimesNewRomanPSMT"/>
        </w:rPr>
        <w:t>Cloud</w:t>
      </w:r>
      <w:r w:rsidR="00F065BD" w:rsidRPr="00650A11">
        <w:rPr>
          <w:rFonts w:ascii="TimesNewRomanPSMT" w:hAnsi="TimesNewRomanPSMT"/>
        </w:rPr>
        <w:t xml:space="preserve"> Computing </w:t>
      </w:r>
      <w:r w:rsidRPr="00650A11">
        <w:rPr>
          <w:rFonts w:ascii="TimesNewRomanPSMT" w:hAnsi="TimesNewRomanPSMT"/>
        </w:rPr>
        <w:t xml:space="preserve"> could be defined as</w:t>
      </w:r>
      <w:r w:rsidR="00686FFA" w:rsidRPr="00650A11">
        <w:rPr>
          <w:rFonts w:ascii="TimesNewRomanPSMT" w:hAnsi="TimesNewRomanPSMT"/>
        </w:rPr>
        <w:t xml:space="preserve"> a model for enabling ubiquitous, convenient, on-demand network access to a shared pool of configurable computing resources that can be rapidly provisioned and released with minimal management effort of service provider interaction.</w:t>
      </w:r>
      <w:r w:rsidRPr="00650A11">
        <w:rPr>
          <w:rFonts w:ascii="TimesNewRomanPSMT" w:hAnsi="TimesNewRomanPSMT"/>
        </w:rPr>
        <w:t xml:space="preserve"> </w:t>
      </w:r>
      <w:r w:rsidR="00C85A7A" w:rsidRPr="00650A11">
        <w:rPr>
          <w:rFonts w:ascii="TimesNewRomanPSMT" w:hAnsi="TimesNewRomanPSMT"/>
        </w:rPr>
        <w:t xml:space="preserve">NIST came up with this definition after consultations with many industry and government experts and stakeholders </w:t>
      </w:r>
      <w:r w:rsidR="009E6A5C" w:rsidRPr="00650A11">
        <w:rPr>
          <w:rFonts w:ascii="TimesNewRomanPSMT" w:hAnsi="TimesNewRomanPSMT"/>
        </w:rPr>
        <w:t>(</w:t>
      </w:r>
      <w:r w:rsidR="00520013" w:rsidRPr="00650A11">
        <w:t xml:space="preserve">Byrne, </w:t>
      </w:r>
      <w:proofErr w:type="spellStart"/>
      <w:r w:rsidR="00D0302C" w:rsidRPr="00650A11">
        <w:t>Corrado</w:t>
      </w:r>
      <w:proofErr w:type="spellEnd"/>
      <w:r w:rsidR="00D0302C" w:rsidRPr="00650A11">
        <w:t xml:space="preserve">, </w:t>
      </w:r>
      <w:r w:rsidR="009E6A5C" w:rsidRPr="00650A11">
        <w:t xml:space="preserve">&amp; </w:t>
      </w:r>
      <w:proofErr w:type="spellStart"/>
      <w:r w:rsidR="009E6A5C" w:rsidRPr="00650A11">
        <w:t>Sichel</w:t>
      </w:r>
      <w:proofErr w:type="spellEnd"/>
      <w:r w:rsidR="00D0302C" w:rsidRPr="00650A11">
        <w:t xml:space="preserve">, </w:t>
      </w:r>
      <w:r w:rsidR="009E6A5C" w:rsidRPr="00650A11">
        <w:t>2018).</w:t>
      </w:r>
      <w:r w:rsidR="00B26030" w:rsidRPr="00650A11">
        <w:t xml:space="preserve"> </w:t>
      </w:r>
      <w:r w:rsidR="006741E5">
        <w:t>Cloud</w:t>
      </w:r>
      <w:r w:rsidR="00F065BD" w:rsidRPr="00650A11">
        <w:t xml:space="preserve"> Computing </w:t>
      </w:r>
      <w:r w:rsidR="00B26030" w:rsidRPr="00650A11">
        <w:t xml:space="preserve">is an outstanding act of remote </w:t>
      </w:r>
      <w:proofErr w:type="gramStart"/>
      <w:r w:rsidR="00B26030" w:rsidRPr="00650A11">
        <w:t>servers</w:t>
      </w:r>
      <w:proofErr w:type="gramEnd"/>
      <w:r w:rsidR="00B26030" w:rsidRPr="00650A11">
        <w:t xml:space="preserve"> system utilization facilitated on the web to store, oversee and process information, as opposed to a neighborhood server or a PC (Murthy</w:t>
      </w:r>
      <w:r w:rsidR="000C7E72">
        <w:t xml:space="preserve"> et al., 2020</w:t>
      </w:r>
      <w:r w:rsidR="00B26030" w:rsidRPr="00650A11">
        <w:t>).</w:t>
      </w:r>
    </w:p>
    <w:p w:rsidR="006A7892" w:rsidRPr="00E05324" w:rsidRDefault="006A7892" w:rsidP="00F41B45">
      <w:pPr>
        <w:pStyle w:val="Heading3"/>
        <w:keepNext w:val="0"/>
        <w:keepLines w:val="0"/>
        <w:rPr>
          <w:i/>
        </w:rPr>
      </w:pPr>
      <w:bookmarkStart w:id="13" w:name="_Toc80171311"/>
      <w:r w:rsidRPr="00E05324">
        <w:rPr>
          <w:i/>
        </w:rPr>
        <w:t xml:space="preserve">Types of </w:t>
      </w:r>
      <w:r w:rsidR="006741E5">
        <w:rPr>
          <w:rFonts w:hint="eastAsia"/>
          <w:i/>
        </w:rPr>
        <w:t>Cloud</w:t>
      </w:r>
      <w:r w:rsidR="00845AD5" w:rsidRPr="00E05324">
        <w:rPr>
          <w:rFonts w:hint="eastAsia"/>
          <w:i/>
        </w:rPr>
        <w:t>s</w:t>
      </w:r>
      <w:bookmarkEnd w:id="13"/>
    </w:p>
    <w:p w:rsidR="00A96907" w:rsidRPr="00650A11" w:rsidRDefault="00A96907" w:rsidP="00F41B45">
      <w:pPr>
        <w:rPr>
          <w:rFonts w:ascii="TimesNewRomanPSMT" w:hAnsi="TimesNewRomanPSMT" w:hint="eastAsia"/>
        </w:rPr>
      </w:pPr>
      <w:r w:rsidRPr="00650A11">
        <w:rPr>
          <w:rFonts w:ascii="TimesNewRomanPSMT" w:hAnsi="TimesNewRomanPSMT"/>
        </w:rPr>
        <w:t>NIST describes the following</w:t>
      </w:r>
      <w:r w:rsidR="0046030D" w:rsidRPr="00650A11">
        <w:rPr>
          <w:rFonts w:ascii="TimesNewRomanPSMT" w:hAnsi="TimesNewRomanPSMT"/>
        </w:rPr>
        <w:t xml:space="preserve"> three</w:t>
      </w:r>
      <w:r w:rsidRPr="00650A11">
        <w:rPr>
          <w:rFonts w:ascii="TimesNewRomanPSMT" w:hAnsi="TimesNewRomanPSMT"/>
        </w:rPr>
        <w:t xml:space="preserve"> types of </w:t>
      </w:r>
      <w:r w:rsidR="006741E5">
        <w:rPr>
          <w:rFonts w:ascii="TimesNewRomanPSMT" w:hAnsi="TimesNewRomanPSMT"/>
        </w:rPr>
        <w:t>Cloud</w:t>
      </w:r>
      <w:r w:rsidRPr="00650A11">
        <w:rPr>
          <w:rFonts w:ascii="TimesNewRomanPSMT" w:hAnsi="TimesNewRomanPSMT"/>
        </w:rPr>
        <w:t>s:</w:t>
      </w:r>
    </w:p>
    <w:p w:rsidR="00A96907" w:rsidRPr="00650A11" w:rsidRDefault="00A96907" w:rsidP="00F41B45">
      <w:pPr>
        <w:ind w:firstLine="0"/>
        <w:rPr>
          <w:rFonts w:ascii="TimesNewRomanPSMT" w:hAnsi="TimesNewRomanPSMT" w:hint="eastAsia"/>
        </w:rPr>
      </w:pPr>
      <w:r w:rsidRPr="00F300DB">
        <w:rPr>
          <w:rStyle w:val="Heading4Char"/>
          <w:i w:val="0"/>
        </w:rPr>
        <w:t xml:space="preserve">Private </w:t>
      </w:r>
      <w:r w:rsidR="006741E5">
        <w:rPr>
          <w:rStyle w:val="Heading4Char"/>
          <w:i w:val="0"/>
        </w:rPr>
        <w:t>Cloud</w:t>
      </w:r>
      <w:r w:rsidR="00F300DB">
        <w:rPr>
          <w:rFonts w:ascii="TimesNewRomanPSMT" w:hAnsi="TimesNewRomanPSMT"/>
        </w:rPr>
        <w:t>.</w:t>
      </w:r>
      <w:r w:rsidRPr="00650A11">
        <w:rPr>
          <w:rFonts w:ascii="TimesNewRomanPSMT" w:hAnsi="TimesNewRomanPSMT"/>
        </w:rPr>
        <w:t xml:space="preserve"> </w:t>
      </w:r>
      <w:r w:rsidR="00F300DB">
        <w:rPr>
          <w:rFonts w:ascii="TimesNewRomanPSMT" w:hAnsi="TimesNewRomanPSMT"/>
        </w:rPr>
        <w:t>A</w:t>
      </w:r>
      <w:r w:rsidRPr="00650A11">
        <w:rPr>
          <w:rFonts w:ascii="TimesNewRomanPSMT" w:hAnsi="TimesNewRomanPSMT"/>
        </w:rPr>
        <w:t xml:space="preserve"> </w:t>
      </w:r>
      <w:r w:rsidR="006741E5">
        <w:rPr>
          <w:rFonts w:ascii="TimesNewRomanPSMT" w:hAnsi="TimesNewRomanPSMT"/>
        </w:rPr>
        <w:t>Cloud</w:t>
      </w:r>
      <w:r w:rsidRPr="00650A11">
        <w:rPr>
          <w:rFonts w:ascii="TimesNewRomanPSMT" w:hAnsi="TimesNewRomanPSMT"/>
        </w:rPr>
        <w:t xml:space="preserve"> infrastructure provision</w:t>
      </w:r>
      <w:r w:rsidR="0017498A" w:rsidRPr="00650A11">
        <w:rPr>
          <w:rFonts w:ascii="TimesNewRomanPSMT" w:hAnsi="TimesNewRomanPSMT"/>
        </w:rPr>
        <w:t xml:space="preserve">ed for a single organization or </w:t>
      </w:r>
      <w:r w:rsidRPr="00650A11">
        <w:rPr>
          <w:rFonts w:ascii="TimesNewRomanPSMT" w:hAnsi="TimesNewRomanPSMT"/>
        </w:rPr>
        <w:t>specific community of organizations; i</w:t>
      </w:r>
      <w:r w:rsidR="00F300DB">
        <w:rPr>
          <w:rFonts w:ascii="TimesNewRomanPSMT" w:hAnsi="TimesNewRomanPSMT"/>
        </w:rPr>
        <w:t>t may exist on or off premises</w:t>
      </w:r>
      <w:r w:rsidR="0017498A" w:rsidRPr="00650A11">
        <w:rPr>
          <w:rFonts w:ascii="TimesNewRomanPSMT" w:hAnsi="TimesNewRomanPSMT"/>
        </w:rPr>
        <w:t>.</w:t>
      </w:r>
      <w:r w:rsidR="00646734" w:rsidRPr="00650A11">
        <w:rPr>
          <w:rFonts w:ascii="TimesNewRomanPSMT" w:hAnsi="TimesNewRomanPSMT"/>
        </w:rPr>
        <w:t xml:space="preserve"> Eucalyptus</w:t>
      </w:r>
      <w:r w:rsidR="00717AEE">
        <w:rPr>
          <w:rFonts w:ascii="TimesNewRomanPSMT" w:hAnsi="TimesNewRomanPSMT"/>
        </w:rPr>
        <w:t xml:space="preserve"> </w:t>
      </w:r>
      <w:r w:rsidR="00646734" w:rsidRPr="00650A11">
        <w:rPr>
          <w:rFonts w:ascii="TimesNewRomanPSMT" w:hAnsi="TimesNewRomanPSMT"/>
        </w:rPr>
        <w:t xml:space="preserve">System is the best example of a private </w:t>
      </w:r>
      <w:r w:rsidR="006741E5">
        <w:rPr>
          <w:rFonts w:ascii="TimesNewRomanPSMT" w:hAnsi="TimesNewRomanPSMT"/>
        </w:rPr>
        <w:t>Cloud</w:t>
      </w:r>
      <w:r w:rsidR="00646734" w:rsidRPr="00650A11">
        <w:rPr>
          <w:rFonts w:ascii="TimesNewRomanPSMT" w:hAnsi="TimesNewRomanPSMT"/>
        </w:rPr>
        <w:t xml:space="preserve"> (Murthy, et al., 2020).</w:t>
      </w:r>
    </w:p>
    <w:p w:rsidR="00A96907" w:rsidRPr="00650A11" w:rsidRDefault="00A96907" w:rsidP="00F41B45">
      <w:pPr>
        <w:ind w:firstLine="0"/>
        <w:rPr>
          <w:rFonts w:ascii="TimesNewRomanPSMT" w:hAnsi="TimesNewRomanPSMT" w:hint="eastAsia"/>
        </w:rPr>
      </w:pPr>
      <w:r w:rsidRPr="00F300DB">
        <w:rPr>
          <w:rStyle w:val="Heading4Char"/>
          <w:i w:val="0"/>
        </w:rPr>
        <w:t xml:space="preserve">Public </w:t>
      </w:r>
      <w:r w:rsidR="006741E5">
        <w:rPr>
          <w:rStyle w:val="Heading4Char"/>
          <w:i w:val="0"/>
        </w:rPr>
        <w:t>Cloud</w:t>
      </w:r>
      <w:r w:rsidR="00F300DB">
        <w:rPr>
          <w:rFonts w:ascii="TimesNewRomanPSMT" w:hAnsi="TimesNewRomanPSMT"/>
        </w:rPr>
        <w:t>. A</w:t>
      </w:r>
      <w:r w:rsidRPr="00650A11">
        <w:rPr>
          <w:rFonts w:ascii="TimesNewRomanPSMT" w:hAnsi="TimesNewRomanPSMT"/>
        </w:rPr>
        <w:t xml:space="preserve"> </w:t>
      </w:r>
      <w:r w:rsidR="006741E5">
        <w:rPr>
          <w:rFonts w:ascii="TimesNewRomanPSMT" w:hAnsi="TimesNewRomanPSMT"/>
        </w:rPr>
        <w:t>Cloud</w:t>
      </w:r>
      <w:r w:rsidRPr="00650A11">
        <w:rPr>
          <w:rFonts w:ascii="TimesNewRomanPSMT" w:hAnsi="TimesNewRomanPSMT"/>
        </w:rPr>
        <w:t xml:space="preserve"> infrastructure provisioned</w:t>
      </w:r>
      <w:r w:rsidR="0017498A" w:rsidRPr="00650A11">
        <w:rPr>
          <w:rFonts w:ascii="TimesNewRomanPSMT" w:hAnsi="TimesNewRomanPSMT"/>
        </w:rPr>
        <w:t xml:space="preserve"> for open use by the public; it </w:t>
      </w:r>
      <w:r w:rsidRPr="00650A11">
        <w:rPr>
          <w:rFonts w:ascii="TimesNewRomanPSMT" w:hAnsi="TimesNewRomanPSMT"/>
        </w:rPr>
        <w:t>exists on the</w:t>
      </w:r>
      <w:r w:rsidR="00F300DB">
        <w:rPr>
          <w:rFonts w:ascii="TimesNewRomanPSMT" w:hAnsi="TimesNewRomanPSMT"/>
        </w:rPr>
        <w:t xml:space="preserve"> premises of the </w:t>
      </w:r>
      <w:r w:rsidR="006741E5">
        <w:rPr>
          <w:rFonts w:ascii="TimesNewRomanPSMT" w:hAnsi="TimesNewRomanPSMT"/>
        </w:rPr>
        <w:t>Cloud</w:t>
      </w:r>
      <w:r w:rsidR="00F300DB">
        <w:rPr>
          <w:rFonts w:ascii="TimesNewRomanPSMT" w:hAnsi="TimesNewRomanPSMT"/>
        </w:rPr>
        <w:t xml:space="preserve"> provider</w:t>
      </w:r>
      <w:r w:rsidR="0017498A" w:rsidRPr="00650A11">
        <w:rPr>
          <w:rFonts w:ascii="TimesNewRomanPSMT" w:hAnsi="TimesNewRomanPSMT"/>
        </w:rPr>
        <w:t>.</w:t>
      </w:r>
      <w:r w:rsidR="00E03B5A" w:rsidRPr="00650A11">
        <w:rPr>
          <w:rFonts w:ascii="TimesNewRomanPSMT" w:hAnsi="TimesNewRomanPSMT"/>
        </w:rPr>
        <w:t xml:space="preserve"> Microsoft Azure and Google App Engine are examples (</w:t>
      </w:r>
      <w:r w:rsidR="003E2913" w:rsidRPr="00650A11">
        <w:rPr>
          <w:rFonts w:ascii="TimesNewRomanPSMT" w:hAnsi="TimesNewRomanPSMT"/>
        </w:rPr>
        <w:t>Sharma, Gupta, &amp;</w:t>
      </w:r>
      <w:r w:rsidR="00577E9F" w:rsidRPr="00650A11">
        <w:rPr>
          <w:rFonts w:ascii="TimesNewRomanPSMT" w:hAnsi="TimesNewRomanPSMT"/>
        </w:rPr>
        <w:t xml:space="preserve"> </w:t>
      </w:r>
      <w:proofErr w:type="spellStart"/>
      <w:r w:rsidR="00577E9F" w:rsidRPr="00650A11">
        <w:rPr>
          <w:rFonts w:ascii="TimesNewRomanPSMT" w:hAnsi="TimesNewRomanPSMT"/>
        </w:rPr>
        <w:t>Laxmi</w:t>
      </w:r>
      <w:proofErr w:type="spellEnd"/>
      <w:r w:rsidR="00577E9F" w:rsidRPr="00650A11">
        <w:rPr>
          <w:rFonts w:ascii="TimesNewRomanPSMT" w:hAnsi="TimesNewRomanPSMT"/>
        </w:rPr>
        <w:t>, 2014</w:t>
      </w:r>
      <w:r w:rsidR="00E03B5A" w:rsidRPr="00650A11">
        <w:rPr>
          <w:rFonts w:ascii="TimesNewRomanPSMT" w:hAnsi="TimesNewRomanPSMT"/>
        </w:rPr>
        <w:t>).</w:t>
      </w:r>
    </w:p>
    <w:p w:rsidR="00A96907" w:rsidRPr="00650A11" w:rsidRDefault="00A96907" w:rsidP="00F41B45">
      <w:pPr>
        <w:ind w:firstLine="0"/>
        <w:rPr>
          <w:rFonts w:ascii="TimesNewRomanPSMT" w:hAnsi="TimesNewRomanPSMT" w:hint="eastAsia"/>
        </w:rPr>
      </w:pPr>
      <w:r w:rsidRPr="00F300DB">
        <w:rPr>
          <w:rStyle w:val="Heading4Char"/>
          <w:i w:val="0"/>
        </w:rPr>
        <w:lastRenderedPageBreak/>
        <w:t xml:space="preserve">Hybrid </w:t>
      </w:r>
      <w:r w:rsidR="006741E5">
        <w:rPr>
          <w:rStyle w:val="Heading4Char"/>
          <w:i w:val="0"/>
        </w:rPr>
        <w:t>Cloud</w:t>
      </w:r>
      <w:r w:rsidR="00F300DB">
        <w:rPr>
          <w:rStyle w:val="Heading4Char"/>
          <w:i w:val="0"/>
        </w:rPr>
        <w:t xml:space="preserve">. </w:t>
      </w:r>
      <w:r w:rsidR="00F300DB" w:rsidRPr="00F300DB">
        <w:rPr>
          <w:rStyle w:val="Heading4Char"/>
          <w:b w:val="0"/>
          <w:i w:val="0"/>
        </w:rPr>
        <w:t>A</w:t>
      </w:r>
      <w:r w:rsidRPr="00650A11">
        <w:rPr>
          <w:rFonts w:ascii="TimesNewRomanPSMT" w:hAnsi="TimesNewRomanPSMT"/>
        </w:rPr>
        <w:t xml:space="preserve"> combination of the above </w:t>
      </w:r>
      <w:r w:rsidR="00E17D49">
        <w:rPr>
          <w:rFonts w:ascii="TimesNewRomanPSMT" w:hAnsi="TimesNewRomanPSMT"/>
        </w:rPr>
        <w:t xml:space="preserve">types of cloud </w:t>
      </w:r>
      <w:r w:rsidRPr="00650A11">
        <w:rPr>
          <w:rFonts w:ascii="TimesNewRomanPSMT" w:hAnsi="TimesNewRomanPSMT"/>
        </w:rPr>
        <w:t>bo</w:t>
      </w:r>
      <w:r w:rsidR="0017498A" w:rsidRPr="00650A11">
        <w:rPr>
          <w:rFonts w:ascii="TimesNewRomanPSMT" w:hAnsi="TimesNewRomanPSMT"/>
        </w:rPr>
        <w:t xml:space="preserve">und together by standardized or </w:t>
      </w:r>
      <w:r w:rsidRPr="00650A11">
        <w:rPr>
          <w:rFonts w:ascii="TimesNewRomanPSMT" w:hAnsi="TimesNewRomanPSMT"/>
        </w:rPr>
        <w:t>proprietary technology that enables d</w:t>
      </w:r>
      <w:r w:rsidR="00F300DB">
        <w:rPr>
          <w:rFonts w:ascii="TimesNewRomanPSMT" w:hAnsi="TimesNewRomanPSMT"/>
        </w:rPr>
        <w:t>ata and application portability</w:t>
      </w:r>
      <w:r w:rsidRPr="00650A11">
        <w:rPr>
          <w:rFonts w:ascii="TimesNewRomanPSMT" w:hAnsi="TimesNewRomanPSMT"/>
        </w:rPr>
        <w:t>.</w:t>
      </w:r>
      <w:r w:rsidR="00646734" w:rsidRPr="00650A11">
        <w:rPr>
          <w:rFonts w:ascii="TimesNewRomanPSMT" w:hAnsi="TimesNewRomanPSMT"/>
        </w:rPr>
        <w:t xml:space="preserve"> Amazon Web Services is a prominent example of a hybrid </w:t>
      </w:r>
      <w:r w:rsidR="006741E5">
        <w:rPr>
          <w:rFonts w:ascii="TimesNewRomanPSMT" w:hAnsi="TimesNewRomanPSMT"/>
        </w:rPr>
        <w:t>Cloud</w:t>
      </w:r>
      <w:r w:rsidR="00646734" w:rsidRPr="00650A11">
        <w:rPr>
          <w:rFonts w:ascii="TimesNewRomanPSMT" w:hAnsi="TimesNewRomanPSMT"/>
        </w:rPr>
        <w:t xml:space="preserve"> (Murthy, et al., 2020).</w:t>
      </w:r>
      <w:r w:rsidRPr="00650A11">
        <w:rPr>
          <w:rFonts w:ascii="TimesNewRomanPSMT" w:hAnsi="TimesNewRomanPSMT"/>
        </w:rPr>
        <w:tab/>
      </w:r>
    </w:p>
    <w:p w:rsidR="0046030D" w:rsidRPr="00650A11" w:rsidRDefault="0046030D" w:rsidP="00F41B45">
      <w:pPr>
        <w:ind w:firstLine="0"/>
        <w:rPr>
          <w:rFonts w:ascii="TimesNewRomanPSMT" w:hAnsi="TimesNewRomanPSMT" w:hint="eastAsia"/>
        </w:rPr>
      </w:pPr>
      <w:r w:rsidRPr="00650A11">
        <w:rPr>
          <w:rFonts w:ascii="TimesNewRomanPSMT" w:hAnsi="TimesNewRomanPSMT"/>
        </w:rPr>
        <w:tab/>
      </w:r>
      <w:r w:rsidRPr="00650A11">
        <w:rPr>
          <w:rFonts w:ascii="TimesNewRomanPSMT" w:hAnsi="TimesNewRomanPSMT" w:hint="eastAsia"/>
        </w:rPr>
        <w:t>A</w:t>
      </w:r>
      <w:r w:rsidRPr="00650A11">
        <w:rPr>
          <w:rFonts w:ascii="TimesNewRomanPSMT" w:hAnsi="TimesNewRomanPSMT"/>
        </w:rPr>
        <w:t xml:space="preserve"> forth type of </w:t>
      </w:r>
      <w:r w:rsidR="006741E5">
        <w:rPr>
          <w:rFonts w:ascii="TimesNewRomanPSMT" w:hAnsi="TimesNewRomanPSMT"/>
        </w:rPr>
        <w:t>Cloud</w:t>
      </w:r>
      <w:r w:rsidRPr="00650A11">
        <w:rPr>
          <w:rFonts w:ascii="TimesNewRomanPSMT" w:hAnsi="TimesNewRomanPSMT"/>
        </w:rPr>
        <w:t xml:space="preserve"> usually found in literature is Community </w:t>
      </w:r>
      <w:r w:rsidR="006741E5">
        <w:rPr>
          <w:rFonts w:ascii="TimesNewRomanPSMT" w:hAnsi="TimesNewRomanPSMT"/>
        </w:rPr>
        <w:t>Cloud</w:t>
      </w:r>
      <w:r w:rsidRPr="00650A11">
        <w:rPr>
          <w:rFonts w:ascii="TimesNewRomanPSMT" w:hAnsi="TimesNewRomanPSMT"/>
        </w:rPr>
        <w:t xml:space="preserve">: This </w:t>
      </w:r>
      <w:proofErr w:type="gramStart"/>
      <w:r w:rsidRPr="00650A11">
        <w:rPr>
          <w:rFonts w:ascii="TimesNewRomanPSMT" w:hAnsi="TimesNewRomanPSMT"/>
        </w:rPr>
        <w:t>is mainly built</w:t>
      </w:r>
      <w:proofErr w:type="gramEnd"/>
      <w:r w:rsidRPr="00650A11">
        <w:rPr>
          <w:rFonts w:ascii="TimesNewRomanPSMT" w:hAnsi="TimesNewRomanPSMT"/>
        </w:rPr>
        <w:t xml:space="preserve"> for a specific community of consumers from different organizations with shared concerns. It </w:t>
      </w:r>
      <w:proofErr w:type="gramStart"/>
      <w:r w:rsidRPr="00650A11">
        <w:rPr>
          <w:rFonts w:ascii="TimesNewRomanPSMT" w:hAnsi="TimesNewRomanPSMT"/>
        </w:rPr>
        <w:t>can be owned, managed, and operated by one or more companies in the community</w:t>
      </w:r>
      <w:proofErr w:type="gramEnd"/>
      <w:r w:rsidRPr="00650A11">
        <w:rPr>
          <w:rFonts w:ascii="TimesNewRomanPSMT" w:hAnsi="TimesNewRomanPSMT"/>
        </w:rPr>
        <w:t xml:space="preserve">. This kind of </w:t>
      </w:r>
      <w:r w:rsidR="006741E5">
        <w:rPr>
          <w:rFonts w:ascii="TimesNewRomanPSMT" w:hAnsi="TimesNewRomanPSMT"/>
        </w:rPr>
        <w:t>Cloud</w:t>
      </w:r>
      <w:r w:rsidR="00E17D49">
        <w:rPr>
          <w:rFonts w:ascii="TimesNewRomanPSMT" w:hAnsi="TimesNewRomanPSMT"/>
        </w:rPr>
        <w:t xml:space="preserve"> is useful in Education</w:t>
      </w:r>
      <w:r w:rsidRPr="00650A11">
        <w:rPr>
          <w:rFonts w:ascii="TimesNewRomanPSMT" w:hAnsi="TimesNewRomanPSMT"/>
        </w:rPr>
        <w:t xml:space="preserve"> or Banking sectors. Facebook is an example of a community </w:t>
      </w:r>
      <w:r w:rsidR="006741E5">
        <w:rPr>
          <w:rFonts w:ascii="TimesNewRomanPSMT" w:hAnsi="TimesNewRomanPSMT"/>
        </w:rPr>
        <w:t>Cloud</w:t>
      </w:r>
      <w:r w:rsidRPr="00650A11">
        <w:rPr>
          <w:rFonts w:ascii="TimesNewRomanPSMT" w:hAnsi="TimesNewRomanPSMT"/>
        </w:rPr>
        <w:t xml:space="preserve"> (</w:t>
      </w:r>
      <w:r w:rsidR="00C83F7A" w:rsidRPr="00650A11">
        <w:rPr>
          <w:rFonts w:ascii="TimesNewRomanPSMT" w:hAnsi="TimesNewRomanPSMT"/>
        </w:rPr>
        <w:t>Murthy, et al., 2020</w:t>
      </w:r>
      <w:r w:rsidRPr="00650A11">
        <w:rPr>
          <w:rFonts w:ascii="TimesNewRomanPSMT" w:hAnsi="TimesNewRomanPSMT"/>
        </w:rPr>
        <w:t>).</w:t>
      </w:r>
    </w:p>
    <w:p w:rsidR="005A5997" w:rsidRPr="00650A11" w:rsidRDefault="005A5997" w:rsidP="00F41B45">
      <w:pPr>
        <w:ind w:firstLine="0"/>
        <w:rPr>
          <w:rFonts w:ascii="TimesNewRomanPSMT" w:hAnsi="TimesNewRomanPSMT" w:hint="eastAsia"/>
        </w:rPr>
      </w:pPr>
      <w:r w:rsidRPr="00650A11">
        <w:rPr>
          <w:rFonts w:ascii="TimesNewRomanPSMT" w:hAnsi="TimesNewRomanPSMT"/>
        </w:rPr>
        <w:tab/>
        <w:t xml:space="preserve">The author would like to mention at this point that this study </w:t>
      </w:r>
      <w:proofErr w:type="gramStart"/>
      <w:r w:rsidRPr="00650A11">
        <w:rPr>
          <w:rFonts w:ascii="TimesNewRomanPSMT" w:hAnsi="TimesNewRomanPSMT"/>
        </w:rPr>
        <w:t>is focused</w:t>
      </w:r>
      <w:proofErr w:type="gramEnd"/>
      <w:r w:rsidRPr="00650A11">
        <w:rPr>
          <w:rFonts w:ascii="TimesNewRomanPSMT" w:hAnsi="TimesNewRomanPSMT"/>
        </w:rPr>
        <w:t xml:space="preserve"> more on the public</w:t>
      </w:r>
      <w:r w:rsidR="00717AEE">
        <w:rPr>
          <w:rFonts w:ascii="TimesNewRomanPSMT" w:hAnsi="TimesNewRomanPSMT"/>
        </w:rPr>
        <w:t>, community</w:t>
      </w:r>
      <w:r w:rsidRPr="00650A11">
        <w:rPr>
          <w:rFonts w:ascii="TimesNewRomanPSMT" w:hAnsi="TimesNewRomanPSMT"/>
        </w:rPr>
        <w:t xml:space="preserve"> and hybrid </w:t>
      </w:r>
      <w:r w:rsidR="006741E5">
        <w:rPr>
          <w:rFonts w:ascii="TimesNewRomanPSMT" w:hAnsi="TimesNewRomanPSMT"/>
        </w:rPr>
        <w:t>Cloud</w:t>
      </w:r>
      <w:r w:rsidR="00717AEE">
        <w:rPr>
          <w:rFonts w:ascii="TimesNewRomanPSMT" w:hAnsi="TimesNewRomanPSMT"/>
        </w:rPr>
        <w:t>s</w:t>
      </w:r>
      <w:r w:rsidRPr="00650A11">
        <w:rPr>
          <w:rFonts w:ascii="TimesNewRomanPSMT" w:hAnsi="TimesNewRomanPSMT"/>
        </w:rPr>
        <w:t xml:space="preserve"> since they are where </w:t>
      </w:r>
      <w:r w:rsidR="006741E5">
        <w:rPr>
          <w:rFonts w:ascii="TimesNewRomanPSMT" w:hAnsi="TimesNewRomanPSMT"/>
        </w:rPr>
        <w:t>Cloud</w:t>
      </w:r>
      <w:r w:rsidRPr="00650A11">
        <w:rPr>
          <w:rFonts w:ascii="TimesNewRomanPSMT" w:hAnsi="TimesNewRomanPSMT"/>
        </w:rPr>
        <w:t xml:space="preserve"> security concerns are most in play.</w:t>
      </w:r>
      <w:r w:rsidR="00465E0D" w:rsidRPr="00650A11">
        <w:rPr>
          <w:rFonts w:ascii="TimesNewRomanPSMT" w:hAnsi="TimesNewRomanPSMT"/>
        </w:rPr>
        <w:t xml:space="preserve"> </w:t>
      </w:r>
      <w:r w:rsidR="00465E0D" w:rsidRPr="00650A11">
        <w:rPr>
          <w:rFonts w:ascii="TimesNewRomanPSMT" w:hAnsi="TimesNewRomanPSMT" w:hint="eastAsia"/>
        </w:rPr>
        <w:t xml:space="preserve">Security </w:t>
      </w:r>
      <w:r w:rsidR="00465E0D" w:rsidRPr="00650A11">
        <w:rPr>
          <w:rFonts w:ascii="TimesNewRomanPSMT" w:hAnsi="TimesNewRomanPSMT"/>
        </w:rPr>
        <w:t xml:space="preserve">and privacy </w:t>
      </w:r>
      <w:proofErr w:type="gramStart"/>
      <w:r w:rsidR="00465E0D" w:rsidRPr="00650A11">
        <w:rPr>
          <w:rFonts w:ascii="TimesNewRomanPSMT" w:hAnsi="TimesNewRomanPSMT"/>
        </w:rPr>
        <w:t>are per</w:t>
      </w:r>
      <w:r w:rsidR="00717AEE">
        <w:rPr>
          <w:rFonts w:ascii="TimesNewRomanPSMT" w:hAnsi="TimesNewRomanPSMT"/>
        </w:rPr>
        <w:t>ceived</w:t>
      </w:r>
      <w:proofErr w:type="gramEnd"/>
      <w:r w:rsidR="00717AEE">
        <w:rPr>
          <w:rFonts w:ascii="TimesNewRomanPSMT" w:hAnsi="TimesNewRomanPSMT"/>
        </w:rPr>
        <w:t xml:space="preserve"> as primary obstacles to the</w:t>
      </w:r>
      <w:r w:rsidR="00465E0D" w:rsidRPr="00650A11">
        <w:rPr>
          <w:rFonts w:ascii="TimesNewRomanPSMT" w:hAnsi="TimesNewRomanPSMT"/>
        </w:rPr>
        <w:t xml:space="preserve"> wide adoption </w:t>
      </w:r>
      <w:r w:rsidR="00717AEE">
        <w:rPr>
          <w:rFonts w:ascii="TimesNewRomanPSMT" w:hAnsi="TimesNewRomanPSMT"/>
        </w:rPr>
        <w:t xml:space="preserve">of </w:t>
      </w:r>
      <w:r w:rsidR="006741E5">
        <w:rPr>
          <w:rFonts w:ascii="TimesNewRomanPSMT" w:hAnsi="TimesNewRomanPSMT"/>
        </w:rPr>
        <w:t>Cloud</w:t>
      </w:r>
      <w:r w:rsidR="00717AEE">
        <w:rPr>
          <w:rFonts w:ascii="TimesNewRomanPSMT" w:hAnsi="TimesNewRomanPSMT"/>
        </w:rPr>
        <w:t xml:space="preserve"> Computing </w:t>
      </w:r>
      <w:r w:rsidR="00465E0D" w:rsidRPr="00650A11">
        <w:rPr>
          <w:rFonts w:ascii="TimesNewRomanPSMT" w:hAnsi="TimesNewRomanPSMT"/>
        </w:rPr>
        <w:t>(Ren, et al., 2012).</w:t>
      </w:r>
    </w:p>
    <w:p w:rsidR="00A96907" w:rsidRPr="00650A11" w:rsidRDefault="00A96907" w:rsidP="00F41B45">
      <w:pPr>
        <w:ind w:firstLine="0"/>
        <w:rPr>
          <w:rFonts w:ascii="TimesNewRomanPSMT" w:hAnsi="TimesNewRomanPSMT" w:hint="eastAsia"/>
        </w:rPr>
      </w:pPr>
      <w:r w:rsidRPr="00650A11">
        <w:rPr>
          <w:rFonts w:ascii="TimesNewRomanPSMT" w:hAnsi="TimesNewRomanPSMT"/>
        </w:rPr>
        <w:tab/>
        <w:t xml:space="preserve">NIST provides a concise description of the infrastructure that underlies the </w:t>
      </w:r>
      <w:r w:rsidR="006741E5">
        <w:rPr>
          <w:rFonts w:ascii="TimesNewRomanPSMT" w:hAnsi="TimesNewRomanPSMT"/>
        </w:rPr>
        <w:t>Cloud</w:t>
      </w:r>
    </w:p>
    <w:p w:rsidR="00A96907" w:rsidRDefault="00A96907" w:rsidP="00F41B45">
      <w:pPr>
        <w:ind w:firstLine="0"/>
        <w:rPr>
          <w:rFonts w:ascii="TimesNewRomanPSMT" w:hAnsi="TimesNewRomanPSMT" w:hint="eastAsia"/>
        </w:rPr>
      </w:pPr>
      <w:proofErr w:type="gramStart"/>
      <w:r w:rsidRPr="00650A11">
        <w:rPr>
          <w:rFonts w:ascii="TimesNewRomanPSMT" w:hAnsi="TimesNewRomanPSMT"/>
        </w:rPr>
        <w:t>as</w:t>
      </w:r>
      <w:proofErr w:type="gramEnd"/>
      <w:r w:rsidRPr="00650A11">
        <w:rPr>
          <w:rFonts w:ascii="TimesNewRomanPSMT" w:hAnsi="TimesNewRomanPSMT"/>
        </w:rPr>
        <w:t xml:space="preserve">: the collection of hardware and software that enables the five essential characteristics of </w:t>
      </w:r>
      <w:r w:rsidR="006741E5">
        <w:rPr>
          <w:rFonts w:ascii="TimesNewRomanPSMT" w:hAnsi="TimesNewRomanPSMT"/>
        </w:rPr>
        <w:t>Cloud</w:t>
      </w:r>
      <w:r w:rsidR="00F065BD" w:rsidRPr="00650A11">
        <w:rPr>
          <w:rFonts w:ascii="TimesNewRomanPSMT" w:hAnsi="TimesNewRomanPSMT"/>
        </w:rPr>
        <w:t xml:space="preserve"> Computing</w:t>
      </w:r>
      <w:r w:rsidR="009D7453">
        <w:rPr>
          <w:rFonts w:ascii="TimesNewRomanPSMT" w:hAnsi="TimesNewRomanPSMT"/>
        </w:rPr>
        <w:t xml:space="preserve"> (discussed below)</w:t>
      </w:r>
      <w:r w:rsidR="00F065BD" w:rsidRPr="00650A11">
        <w:rPr>
          <w:rFonts w:ascii="TimesNewRomanPSMT" w:hAnsi="TimesNewRomanPSMT"/>
        </w:rPr>
        <w:t xml:space="preserve"> </w:t>
      </w:r>
      <w:r w:rsidRPr="00650A11">
        <w:rPr>
          <w:rFonts w:ascii="TimesNewRomanPSMT" w:hAnsi="TimesNewRomanPSMT"/>
        </w:rPr>
        <w:t xml:space="preserve">. The </w:t>
      </w:r>
      <w:r w:rsidR="006741E5">
        <w:rPr>
          <w:rFonts w:ascii="TimesNewRomanPSMT" w:hAnsi="TimesNewRomanPSMT"/>
        </w:rPr>
        <w:t>Cloud</w:t>
      </w:r>
      <w:r w:rsidRPr="00650A11">
        <w:rPr>
          <w:rFonts w:ascii="TimesNewRomanPSMT" w:hAnsi="TimesNewRomanPSMT"/>
        </w:rPr>
        <w:t xml:space="preserve"> infrastructure </w:t>
      </w:r>
      <w:proofErr w:type="gramStart"/>
      <w:r w:rsidRPr="00650A11">
        <w:rPr>
          <w:rFonts w:ascii="TimesNewRomanPSMT" w:hAnsi="TimesNewRomanPSMT"/>
        </w:rPr>
        <w:t>can be viewed</w:t>
      </w:r>
      <w:proofErr w:type="gramEnd"/>
      <w:r w:rsidRPr="00650A11">
        <w:rPr>
          <w:rFonts w:ascii="TimesNewRomanPSMT" w:hAnsi="TimesNewRomanPSMT"/>
        </w:rPr>
        <w:t xml:space="preserve"> as containing both a physical layer and an abstraction layer. The physical layer consists of the hardware resources that are necessary to support the </w:t>
      </w:r>
      <w:r w:rsidR="006741E5">
        <w:rPr>
          <w:rFonts w:ascii="TimesNewRomanPSMT" w:hAnsi="TimesNewRomanPSMT"/>
        </w:rPr>
        <w:t>Cloud</w:t>
      </w:r>
      <w:r w:rsidRPr="00650A11">
        <w:rPr>
          <w:rFonts w:ascii="TimesNewRomanPSMT" w:hAnsi="TimesNewRomanPSMT"/>
        </w:rPr>
        <w:t xml:space="preserve"> services </w:t>
      </w:r>
      <w:proofErr w:type="gramStart"/>
      <w:r w:rsidRPr="00650A11">
        <w:rPr>
          <w:rFonts w:ascii="TimesNewRomanPSMT" w:hAnsi="TimesNewRomanPSMT"/>
        </w:rPr>
        <w:t>being provided</w:t>
      </w:r>
      <w:proofErr w:type="gramEnd"/>
      <w:r w:rsidRPr="00650A11">
        <w:rPr>
          <w:rFonts w:ascii="TimesNewRomanPSMT" w:hAnsi="TimesNewRomanPSMT"/>
        </w:rPr>
        <w:t xml:space="preserve">, and typically includes server, storage and network components. The abstraction layer consists of the software deployed across the physical layer, which manifests the essential </w:t>
      </w:r>
      <w:r w:rsidR="006741E5">
        <w:rPr>
          <w:rFonts w:ascii="TimesNewRomanPSMT" w:hAnsi="TimesNewRomanPSMT"/>
        </w:rPr>
        <w:t>Cloud</w:t>
      </w:r>
      <w:r w:rsidRPr="00650A11">
        <w:rPr>
          <w:rFonts w:ascii="TimesNewRomanPSMT" w:hAnsi="TimesNewRomanPSMT"/>
        </w:rPr>
        <w:t xml:space="preserve"> characteristics. Conceptually the abstraction layer sits above the physical</w:t>
      </w:r>
      <w:r w:rsidR="00845AD5" w:rsidRPr="00650A11">
        <w:rPr>
          <w:rFonts w:ascii="TimesNewRomanPSMT" w:hAnsi="TimesNewRomanPSMT"/>
        </w:rPr>
        <w:t xml:space="preserve"> layer. (Mell &amp; </w:t>
      </w:r>
      <w:proofErr w:type="spellStart"/>
      <w:r w:rsidR="00845AD5" w:rsidRPr="00650A11">
        <w:rPr>
          <w:rFonts w:ascii="TimesNewRomanPSMT" w:hAnsi="TimesNewRomanPSMT"/>
        </w:rPr>
        <w:t>Grance</w:t>
      </w:r>
      <w:proofErr w:type="spellEnd"/>
      <w:r w:rsidR="00845AD5" w:rsidRPr="00650A11">
        <w:rPr>
          <w:rFonts w:ascii="TimesNewRomanPSMT" w:hAnsi="TimesNewRomanPSMT"/>
        </w:rPr>
        <w:t>, 2011</w:t>
      </w:r>
      <w:r w:rsidRPr="00650A11">
        <w:rPr>
          <w:rFonts w:ascii="TimesNewRomanPSMT" w:hAnsi="TimesNewRomanPSMT"/>
        </w:rPr>
        <w:t>)</w:t>
      </w:r>
      <w:r w:rsidR="00E94298" w:rsidRPr="00650A11">
        <w:rPr>
          <w:rFonts w:ascii="TimesNewRomanPSMT" w:hAnsi="TimesNewRomanPSMT"/>
        </w:rPr>
        <w:t>.</w:t>
      </w:r>
    </w:p>
    <w:p w:rsidR="00F41B45" w:rsidRDefault="00F41B45" w:rsidP="00F41B45">
      <w:pPr>
        <w:ind w:firstLine="0"/>
        <w:rPr>
          <w:rFonts w:ascii="TimesNewRomanPSMT" w:hAnsi="TimesNewRomanPSMT" w:hint="eastAsia"/>
        </w:rPr>
      </w:pPr>
    </w:p>
    <w:p w:rsidR="00F41B45" w:rsidRDefault="00F41B45" w:rsidP="00F41B45">
      <w:pPr>
        <w:ind w:firstLine="0"/>
        <w:rPr>
          <w:rFonts w:ascii="TimesNewRomanPSMT" w:hAnsi="TimesNewRomanPSMT" w:hint="eastAsia"/>
        </w:rPr>
      </w:pPr>
    </w:p>
    <w:p w:rsidR="00F41B45" w:rsidRPr="00650A11" w:rsidRDefault="00F41B45" w:rsidP="00F41B45">
      <w:pPr>
        <w:ind w:firstLine="0"/>
        <w:rPr>
          <w:rFonts w:ascii="TimesNewRomanPSMT" w:hAnsi="TimesNewRomanPSMT" w:hint="eastAsia"/>
        </w:rPr>
      </w:pPr>
    </w:p>
    <w:p w:rsidR="00D77B92" w:rsidRPr="00E05324" w:rsidRDefault="006741E5" w:rsidP="00F41B45">
      <w:pPr>
        <w:pStyle w:val="Heading3"/>
        <w:keepNext w:val="0"/>
        <w:keepLines w:val="0"/>
        <w:rPr>
          <w:i/>
        </w:rPr>
      </w:pPr>
      <w:bookmarkStart w:id="14" w:name="_Toc80171312"/>
      <w:r>
        <w:rPr>
          <w:i/>
        </w:rPr>
        <w:lastRenderedPageBreak/>
        <w:t>Cloud</w:t>
      </w:r>
      <w:r w:rsidR="00D77B92" w:rsidRPr="00E05324">
        <w:rPr>
          <w:i/>
        </w:rPr>
        <w:t xml:space="preserve"> </w:t>
      </w:r>
      <w:r w:rsidR="00845AD5" w:rsidRPr="00E05324">
        <w:rPr>
          <w:rFonts w:hint="eastAsia"/>
          <w:i/>
        </w:rPr>
        <w:t>Products</w:t>
      </w:r>
      <w:bookmarkEnd w:id="14"/>
    </w:p>
    <w:p w:rsidR="00D77B92" w:rsidRPr="00650A11" w:rsidRDefault="00D77B92" w:rsidP="00F41B45">
      <w:pPr>
        <w:ind w:firstLine="0"/>
        <w:rPr>
          <w:rFonts w:ascii="TimesNewRomanPSMT" w:hAnsi="TimesNewRomanPSMT" w:hint="eastAsia"/>
        </w:rPr>
      </w:pPr>
      <w:r w:rsidRPr="00650A11">
        <w:rPr>
          <w:rFonts w:ascii="TimesNewRomanPSMT" w:hAnsi="TimesNewRomanPSMT"/>
        </w:rPr>
        <w:t xml:space="preserve">The NIST </w:t>
      </w:r>
      <w:r w:rsidR="006741E5">
        <w:rPr>
          <w:rFonts w:ascii="TimesNewRomanPSMT" w:hAnsi="TimesNewRomanPSMT"/>
        </w:rPr>
        <w:t>Cloud</w:t>
      </w:r>
      <w:r w:rsidR="00F065BD" w:rsidRPr="00650A11">
        <w:rPr>
          <w:rFonts w:ascii="TimesNewRomanPSMT" w:hAnsi="TimesNewRomanPSMT"/>
        </w:rPr>
        <w:t xml:space="preserve"> Computing </w:t>
      </w:r>
      <w:r w:rsidRPr="00650A11">
        <w:rPr>
          <w:rFonts w:ascii="TimesNewRomanPSMT" w:hAnsi="TimesNewRomanPSMT"/>
        </w:rPr>
        <w:t>definition also includes a de</w:t>
      </w:r>
      <w:r w:rsidR="008E786F" w:rsidRPr="00650A11">
        <w:rPr>
          <w:rFonts w:ascii="TimesNewRomanPSMT" w:hAnsi="TimesNewRomanPSMT"/>
        </w:rPr>
        <w:t xml:space="preserve">scription of service models, or </w:t>
      </w:r>
      <w:r w:rsidRPr="00650A11">
        <w:rPr>
          <w:rFonts w:ascii="TimesNewRomanPSMT" w:hAnsi="TimesNewRomanPSMT"/>
        </w:rPr>
        <w:t xml:space="preserve">service offerings. In measurement nomenclature, these </w:t>
      </w:r>
      <w:r w:rsidR="008E786F" w:rsidRPr="00650A11">
        <w:rPr>
          <w:rFonts w:ascii="TimesNewRomanPSMT" w:hAnsi="TimesNewRomanPSMT"/>
        </w:rPr>
        <w:t xml:space="preserve">services correspond to “product </w:t>
      </w:r>
      <w:r w:rsidRPr="00650A11">
        <w:rPr>
          <w:rFonts w:ascii="TimesNewRomanPSMT" w:hAnsi="TimesNewRomanPSMT"/>
        </w:rPr>
        <w:t>types” or product classes. These product classes include:</w:t>
      </w:r>
    </w:p>
    <w:p w:rsidR="00D77B92" w:rsidRPr="00650A11" w:rsidRDefault="00D77B92" w:rsidP="00F41B45">
      <w:pPr>
        <w:ind w:firstLine="0"/>
        <w:rPr>
          <w:rFonts w:ascii="TimesNewRomanPSMT" w:hAnsi="TimesNewRomanPSMT" w:hint="eastAsia"/>
        </w:rPr>
      </w:pPr>
      <w:r w:rsidRPr="00650A11">
        <w:rPr>
          <w:rFonts w:ascii="TimesNewRomanPSMT" w:hAnsi="TimesNewRomanPSMT"/>
        </w:rPr>
        <w:t>• Infrastructure as a service (IaaS)</w:t>
      </w:r>
    </w:p>
    <w:p w:rsidR="00D77B92" w:rsidRPr="00650A11" w:rsidRDefault="00D77B92" w:rsidP="00F41B45">
      <w:pPr>
        <w:ind w:firstLine="0"/>
        <w:rPr>
          <w:rFonts w:ascii="TimesNewRomanPSMT" w:hAnsi="TimesNewRomanPSMT" w:hint="eastAsia"/>
        </w:rPr>
      </w:pPr>
      <w:r w:rsidRPr="00650A11">
        <w:rPr>
          <w:rFonts w:ascii="TimesNewRomanPSMT" w:hAnsi="TimesNewRomanPSMT"/>
        </w:rPr>
        <w:t>• Platform as a service (PaaS)</w:t>
      </w:r>
    </w:p>
    <w:p w:rsidR="00D77B92" w:rsidRPr="00650A11" w:rsidRDefault="00D77B92" w:rsidP="00F41B45">
      <w:pPr>
        <w:ind w:firstLine="0"/>
        <w:rPr>
          <w:rFonts w:ascii="TimesNewRomanPSMT" w:hAnsi="TimesNewRomanPSMT" w:hint="eastAsia"/>
        </w:rPr>
      </w:pPr>
      <w:r w:rsidRPr="00650A11">
        <w:rPr>
          <w:rFonts w:ascii="TimesNewRomanPSMT" w:hAnsi="TimesNewRomanPSMT"/>
        </w:rPr>
        <w:t>• Software as a service (SaaS)</w:t>
      </w:r>
    </w:p>
    <w:p w:rsidR="00584E18" w:rsidRPr="00650A11" w:rsidRDefault="00584E18" w:rsidP="00F41B45">
      <w:pPr>
        <w:ind w:firstLine="0"/>
        <w:rPr>
          <w:rFonts w:ascii="TimesNewRomanPSMT" w:hAnsi="TimesNewRomanPSMT" w:hint="eastAsia"/>
        </w:rPr>
      </w:pPr>
      <w:r w:rsidRPr="00650A11">
        <w:rPr>
          <w:rFonts w:ascii="TimesNewRomanPSMT" w:hAnsi="TimesNewRomanPSMT"/>
        </w:rPr>
        <w:tab/>
        <w:t>IaaS (infrastructure as a service) provides computer processing, storage, networks, and other fundamental computing resources, where the consumer can deploy and run arbitrary software, including operating systems as well as applications. The consumer neither manages nor</w:t>
      </w:r>
    </w:p>
    <w:p w:rsidR="00584E18" w:rsidRPr="00650A11" w:rsidRDefault="00584E18" w:rsidP="00F41B45">
      <w:pPr>
        <w:ind w:firstLine="0"/>
        <w:rPr>
          <w:rFonts w:ascii="TimesNewRomanPSMT" w:hAnsi="TimesNewRomanPSMT" w:hint="eastAsia"/>
        </w:rPr>
      </w:pPr>
      <w:proofErr w:type="gramStart"/>
      <w:r w:rsidRPr="00650A11">
        <w:rPr>
          <w:rFonts w:ascii="TimesNewRomanPSMT" w:hAnsi="TimesNewRomanPSMT"/>
        </w:rPr>
        <w:t>controls</w:t>
      </w:r>
      <w:proofErr w:type="gramEnd"/>
      <w:r w:rsidRPr="00650A11">
        <w:rPr>
          <w:rFonts w:ascii="TimesNewRomanPSMT" w:hAnsi="TimesNewRomanPSMT"/>
        </w:rPr>
        <w:t xml:space="preserve"> the underlying </w:t>
      </w:r>
      <w:r w:rsidR="006741E5">
        <w:rPr>
          <w:rFonts w:ascii="TimesNewRomanPSMT" w:hAnsi="TimesNewRomanPSMT"/>
        </w:rPr>
        <w:t>Cloud</w:t>
      </w:r>
      <w:r w:rsidRPr="00650A11">
        <w:rPr>
          <w:rFonts w:ascii="TimesNewRomanPSMT" w:hAnsi="TimesNewRomanPSMT"/>
        </w:rPr>
        <w:t xml:space="preserve"> infrastructure but has control over operating systems, storage,</w:t>
      </w:r>
    </w:p>
    <w:p w:rsidR="00584E18" w:rsidRPr="00650A11" w:rsidRDefault="00584E18" w:rsidP="00F41B45">
      <w:pPr>
        <w:ind w:firstLine="0"/>
        <w:rPr>
          <w:rFonts w:ascii="TimesNewRomanPSMT" w:hAnsi="TimesNewRomanPSMT" w:hint="eastAsia"/>
        </w:rPr>
      </w:pPr>
      <w:proofErr w:type="gramStart"/>
      <w:r w:rsidRPr="00650A11">
        <w:rPr>
          <w:rFonts w:ascii="TimesNewRomanPSMT" w:hAnsi="TimesNewRomanPSMT"/>
        </w:rPr>
        <w:t>and</w:t>
      </w:r>
      <w:proofErr w:type="gramEnd"/>
      <w:r w:rsidRPr="00650A11">
        <w:rPr>
          <w:rFonts w:ascii="TimesNewRomanPSMT" w:hAnsi="TimesNewRomanPSMT"/>
        </w:rPr>
        <w:t xml:space="preserve"> deployed applications, and possibly some control of select networking components.</w:t>
      </w:r>
    </w:p>
    <w:p w:rsidR="00584E18" w:rsidRPr="00650A11" w:rsidRDefault="00584E18" w:rsidP="00F41B45">
      <w:pPr>
        <w:ind w:firstLine="0"/>
        <w:rPr>
          <w:rFonts w:ascii="TimesNewRomanPSMT" w:hAnsi="TimesNewRomanPSMT" w:hint="eastAsia"/>
        </w:rPr>
      </w:pPr>
      <w:r w:rsidRPr="00650A11">
        <w:rPr>
          <w:rFonts w:ascii="TimesNewRomanPSMT" w:hAnsi="TimesNewRomanPSMT"/>
        </w:rPr>
        <w:tab/>
        <w:t>PaaS (platform as a service) provides ability to deplo</w:t>
      </w:r>
      <w:r w:rsidR="008E786F" w:rsidRPr="00650A11">
        <w:rPr>
          <w:rFonts w:ascii="TimesNewRomanPSMT" w:hAnsi="TimesNewRomanPSMT"/>
        </w:rPr>
        <w:t xml:space="preserve">y consumer-created applications </w:t>
      </w:r>
      <w:r w:rsidRPr="00650A11">
        <w:rPr>
          <w:rFonts w:ascii="TimesNewRomanPSMT" w:hAnsi="TimesNewRomanPSMT"/>
        </w:rPr>
        <w:t>created using programming languages, libraries, services, and tools. The consumer ne</w:t>
      </w:r>
      <w:r w:rsidR="008E786F" w:rsidRPr="00650A11">
        <w:rPr>
          <w:rFonts w:ascii="TimesNewRomanPSMT" w:hAnsi="TimesNewRomanPSMT"/>
        </w:rPr>
        <w:t xml:space="preserve">ither </w:t>
      </w:r>
      <w:r w:rsidRPr="00650A11">
        <w:rPr>
          <w:rFonts w:ascii="TimesNewRomanPSMT" w:hAnsi="TimesNewRomanPSMT"/>
        </w:rPr>
        <w:t xml:space="preserve">manages nor controls the underlying </w:t>
      </w:r>
      <w:r w:rsidR="006741E5">
        <w:rPr>
          <w:rFonts w:ascii="TimesNewRomanPSMT" w:hAnsi="TimesNewRomanPSMT"/>
        </w:rPr>
        <w:t>Cloud</w:t>
      </w:r>
      <w:r w:rsidRPr="00650A11">
        <w:rPr>
          <w:rFonts w:ascii="TimesNewRomanPSMT" w:hAnsi="TimesNewRomanPSMT"/>
        </w:rPr>
        <w:t xml:space="preserve"> infrastructure including network, servers,</w:t>
      </w:r>
    </w:p>
    <w:p w:rsidR="00584E18" w:rsidRPr="00650A11" w:rsidRDefault="00584E18" w:rsidP="00F41B45">
      <w:pPr>
        <w:ind w:firstLine="0"/>
        <w:rPr>
          <w:rFonts w:ascii="TimesNewRomanPSMT" w:hAnsi="TimesNewRomanPSMT" w:hint="eastAsia"/>
        </w:rPr>
      </w:pPr>
      <w:proofErr w:type="gramStart"/>
      <w:r w:rsidRPr="00650A11">
        <w:rPr>
          <w:rFonts w:ascii="TimesNewRomanPSMT" w:hAnsi="TimesNewRomanPSMT"/>
        </w:rPr>
        <w:t>operating</w:t>
      </w:r>
      <w:proofErr w:type="gramEnd"/>
      <w:r w:rsidRPr="00650A11">
        <w:rPr>
          <w:rFonts w:ascii="TimesNewRomanPSMT" w:hAnsi="TimesNewRomanPSMT"/>
        </w:rPr>
        <w:t xml:space="preserve"> systems, or storage but has control over the deployed applications.</w:t>
      </w:r>
    </w:p>
    <w:p w:rsidR="00584E18" w:rsidRPr="00650A11" w:rsidRDefault="00584E18" w:rsidP="00F41B45">
      <w:pPr>
        <w:ind w:firstLine="0"/>
        <w:rPr>
          <w:rFonts w:ascii="TimesNewRomanPSMT" w:hAnsi="TimesNewRomanPSMT" w:hint="eastAsia"/>
        </w:rPr>
      </w:pPr>
      <w:r w:rsidRPr="00650A11">
        <w:rPr>
          <w:rFonts w:ascii="TimesNewRomanPSMT" w:hAnsi="TimesNewRomanPSMT"/>
        </w:rPr>
        <w:tab/>
        <w:t xml:space="preserve">SaaS (software as a service) provides the capability of running providers’ applications on a </w:t>
      </w:r>
      <w:r w:rsidR="006741E5">
        <w:rPr>
          <w:rFonts w:ascii="TimesNewRomanPSMT" w:hAnsi="TimesNewRomanPSMT"/>
        </w:rPr>
        <w:t>Cloud</w:t>
      </w:r>
      <w:r w:rsidRPr="00650A11">
        <w:rPr>
          <w:rFonts w:ascii="TimesNewRomanPSMT" w:hAnsi="TimesNewRomanPSMT"/>
        </w:rPr>
        <w:t xml:space="preserve"> infrastructure. The applications are accessible from various client devices through</w:t>
      </w:r>
    </w:p>
    <w:p w:rsidR="00584E18" w:rsidRPr="00650A11" w:rsidRDefault="00584E18" w:rsidP="00F41B45">
      <w:pPr>
        <w:ind w:firstLine="0"/>
        <w:rPr>
          <w:rFonts w:ascii="TimesNewRomanPSMT" w:hAnsi="TimesNewRomanPSMT" w:hint="eastAsia"/>
        </w:rPr>
      </w:pPr>
      <w:proofErr w:type="gramStart"/>
      <w:r w:rsidRPr="00650A11">
        <w:rPr>
          <w:rFonts w:ascii="TimesNewRomanPSMT" w:hAnsi="TimesNewRomanPSMT"/>
        </w:rPr>
        <w:t>either</w:t>
      </w:r>
      <w:proofErr w:type="gramEnd"/>
      <w:r w:rsidRPr="00650A11">
        <w:rPr>
          <w:rFonts w:ascii="TimesNewRomanPSMT" w:hAnsi="TimesNewRomanPSMT"/>
        </w:rPr>
        <w:t xml:space="preserve"> a thin-client interface (e.g., web browser) or a program interface. The consumer neither</w:t>
      </w:r>
    </w:p>
    <w:p w:rsidR="00584E18" w:rsidRPr="00650A11" w:rsidRDefault="00584E18" w:rsidP="00F41B45">
      <w:pPr>
        <w:ind w:firstLine="0"/>
        <w:rPr>
          <w:rFonts w:ascii="TimesNewRomanPSMT" w:hAnsi="TimesNewRomanPSMT" w:hint="eastAsia"/>
        </w:rPr>
      </w:pPr>
      <w:proofErr w:type="gramStart"/>
      <w:r w:rsidRPr="00650A11">
        <w:rPr>
          <w:rFonts w:ascii="TimesNewRomanPSMT" w:hAnsi="TimesNewRomanPSMT"/>
        </w:rPr>
        <w:t>manages</w:t>
      </w:r>
      <w:proofErr w:type="gramEnd"/>
      <w:r w:rsidRPr="00650A11">
        <w:rPr>
          <w:rFonts w:ascii="TimesNewRomanPSMT" w:hAnsi="TimesNewRomanPSMT"/>
        </w:rPr>
        <w:t xml:space="preserve"> nor controls the underlying </w:t>
      </w:r>
      <w:r w:rsidR="006741E5">
        <w:rPr>
          <w:rFonts w:ascii="TimesNewRomanPSMT" w:hAnsi="TimesNewRomanPSMT"/>
        </w:rPr>
        <w:t>Cloud</w:t>
      </w:r>
      <w:r w:rsidRPr="00650A11">
        <w:rPr>
          <w:rFonts w:ascii="TimesNewRomanPSMT" w:hAnsi="TimesNewRomanPSMT"/>
        </w:rPr>
        <w:t xml:space="preserve"> infrastructure including network, servers,</w:t>
      </w:r>
    </w:p>
    <w:p w:rsidR="00584E18" w:rsidRPr="00650A11" w:rsidRDefault="00584E18" w:rsidP="00F41B45">
      <w:pPr>
        <w:ind w:firstLine="0"/>
        <w:rPr>
          <w:rFonts w:ascii="TimesNewRomanPSMT" w:hAnsi="TimesNewRomanPSMT" w:hint="eastAsia"/>
        </w:rPr>
      </w:pPr>
      <w:proofErr w:type="gramStart"/>
      <w:r w:rsidRPr="00650A11">
        <w:rPr>
          <w:rFonts w:ascii="TimesNewRomanPSMT" w:hAnsi="TimesNewRomanPSMT"/>
        </w:rPr>
        <w:t>operating</w:t>
      </w:r>
      <w:proofErr w:type="gramEnd"/>
      <w:r w:rsidRPr="00650A11">
        <w:rPr>
          <w:rFonts w:ascii="TimesNewRomanPSMT" w:hAnsi="TimesNewRomanPSMT"/>
        </w:rPr>
        <w:t xml:space="preserve"> systems, storage, or even individual application capabilities, apart from limited</w:t>
      </w:r>
    </w:p>
    <w:p w:rsidR="00584E18" w:rsidRDefault="00584E18" w:rsidP="00F41B45">
      <w:pPr>
        <w:ind w:firstLine="0"/>
        <w:rPr>
          <w:rFonts w:ascii="TimesNewRomanPSMT" w:hAnsi="TimesNewRomanPSMT" w:hint="eastAsia"/>
        </w:rPr>
      </w:pPr>
      <w:proofErr w:type="gramStart"/>
      <w:r w:rsidRPr="00650A11">
        <w:rPr>
          <w:rFonts w:ascii="TimesNewRomanPSMT" w:hAnsi="TimesNewRomanPSMT"/>
        </w:rPr>
        <w:t>user-specific</w:t>
      </w:r>
      <w:proofErr w:type="gramEnd"/>
      <w:r w:rsidRPr="00650A11">
        <w:rPr>
          <w:rFonts w:ascii="TimesNewRomanPSMT" w:hAnsi="TimesNewRomanPSMT"/>
        </w:rPr>
        <w:t xml:space="preserve"> application configuration settings.</w:t>
      </w:r>
    </w:p>
    <w:p w:rsidR="002B32CF" w:rsidRDefault="002B32CF" w:rsidP="00F41B45">
      <w:pPr>
        <w:ind w:firstLine="0"/>
        <w:rPr>
          <w:rFonts w:ascii="TimesNewRomanPSMT" w:hAnsi="TimesNewRomanPSMT" w:hint="eastAsia"/>
        </w:rPr>
      </w:pPr>
    </w:p>
    <w:p w:rsidR="0020290A" w:rsidRPr="0020290A" w:rsidRDefault="0020290A" w:rsidP="0020290A">
      <w:pPr>
        <w:pStyle w:val="Caption"/>
        <w:keepNext/>
        <w:rPr>
          <w:color w:val="FFFFFF" w:themeColor="background1"/>
          <w:sz w:val="16"/>
          <w:szCs w:val="16"/>
        </w:rPr>
      </w:pPr>
      <w:bookmarkStart w:id="15" w:name="_Toc80210069"/>
      <w:r w:rsidRPr="0020290A">
        <w:rPr>
          <w:color w:val="FFFFFF" w:themeColor="background1"/>
          <w:sz w:val="16"/>
          <w:szCs w:val="16"/>
        </w:rPr>
        <w:lastRenderedPageBreak/>
        <w:t xml:space="preserve">Table </w:t>
      </w:r>
      <w:r w:rsidRPr="0020290A">
        <w:rPr>
          <w:color w:val="FFFFFF" w:themeColor="background1"/>
          <w:sz w:val="16"/>
          <w:szCs w:val="16"/>
        </w:rPr>
        <w:fldChar w:fldCharType="begin"/>
      </w:r>
      <w:r w:rsidRPr="0020290A">
        <w:rPr>
          <w:color w:val="FFFFFF" w:themeColor="background1"/>
          <w:sz w:val="16"/>
          <w:szCs w:val="16"/>
        </w:rPr>
        <w:instrText xml:space="preserve"> SEQ Table \* ARABIC </w:instrText>
      </w:r>
      <w:r w:rsidRPr="0020290A">
        <w:rPr>
          <w:color w:val="FFFFFF" w:themeColor="background1"/>
          <w:sz w:val="16"/>
          <w:szCs w:val="16"/>
        </w:rPr>
        <w:fldChar w:fldCharType="separate"/>
      </w:r>
      <w:r>
        <w:rPr>
          <w:noProof/>
          <w:color w:val="FFFFFF" w:themeColor="background1"/>
          <w:sz w:val="16"/>
          <w:szCs w:val="16"/>
        </w:rPr>
        <w:t>1</w:t>
      </w:r>
      <w:r w:rsidRPr="0020290A">
        <w:rPr>
          <w:color w:val="FFFFFF" w:themeColor="background1"/>
          <w:sz w:val="16"/>
          <w:szCs w:val="16"/>
        </w:rPr>
        <w:fldChar w:fldCharType="end"/>
      </w:r>
      <w:r w:rsidRPr="0020290A">
        <w:rPr>
          <w:color w:val="FFFFFF" w:themeColor="background1"/>
          <w:sz w:val="16"/>
          <w:szCs w:val="16"/>
        </w:rPr>
        <w:t xml:space="preserve">. </w:t>
      </w:r>
      <w:r w:rsidR="006741E5">
        <w:rPr>
          <w:color w:val="FFFFFF" w:themeColor="background1"/>
          <w:sz w:val="16"/>
          <w:szCs w:val="16"/>
        </w:rPr>
        <w:t>Cloud</w:t>
      </w:r>
      <w:r w:rsidRPr="0020290A">
        <w:rPr>
          <w:color w:val="FFFFFF" w:themeColor="background1"/>
          <w:sz w:val="16"/>
          <w:szCs w:val="16"/>
        </w:rPr>
        <w:t xml:space="preserve"> computing product types or product classes and service management</w:t>
      </w:r>
      <w:bookmarkEnd w:id="15"/>
    </w:p>
    <w:p w:rsidR="0020290A" w:rsidRDefault="0020290A" w:rsidP="0020290A">
      <w:pPr>
        <w:spacing w:line="240" w:lineRule="auto"/>
        <w:ind w:firstLine="0"/>
        <w:rPr>
          <w:rFonts w:ascii="TimesNewRomanPSMT" w:hAnsi="TimesNewRomanPSMT" w:hint="eastAsia"/>
        </w:rPr>
      </w:pPr>
      <w:r>
        <w:rPr>
          <w:rFonts w:ascii="TimesNewRomanPSMT" w:hAnsi="TimesNewRomanPSMT"/>
        </w:rPr>
        <w:t>Table 1</w:t>
      </w:r>
    </w:p>
    <w:p w:rsidR="002B32CF" w:rsidRPr="00ED3852" w:rsidRDefault="006741E5" w:rsidP="0020290A">
      <w:pPr>
        <w:spacing w:line="240" w:lineRule="auto"/>
        <w:ind w:firstLine="0"/>
        <w:rPr>
          <w:rFonts w:ascii="TimesNewRomanPSMT" w:hAnsi="TimesNewRomanPSMT" w:hint="eastAsia"/>
          <w:i/>
        </w:rPr>
      </w:pPr>
      <w:r>
        <w:rPr>
          <w:rFonts w:ascii="TimesNewRomanPSMT" w:hAnsi="TimesNewRomanPSMT"/>
          <w:i/>
        </w:rPr>
        <w:t>Cloud</w:t>
      </w:r>
      <w:r w:rsidR="002B32CF" w:rsidRPr="00ED3852">
        <w:rPr>
          <w:rFonts w:ascii="TimesNewRomanPSMT" w:hAnsi="TimesNewRomanPSMT"/>
          <w:i/>
        </w:rPr>
        <w:t xml:space="preserve"> computing product types or product classes</w:t>
      </w:r>
      <w:r w:rsidR="00ED3852" w:rsidRPr="00ED3852">
        <w:rPr>
          <w:rFonts w:ascii="TimesNewRomanPSMT" w:hAnsi="TimesNewRomanPSMT"/>
          <w:i/>
        </w:rPr>
        <w:t xml:space="preserve"> and service management</w:t>
      </w:r>
    </w:p>
    <w:tbl>
      <w:tblPr>
        <w:tblStyle w:val="APAReport"/>
        <w:tblW w:w="0" w:type="auto"/>
        <w:tblLook w:val="04A0" w:firstRow="1" w:lastRow="0" w:firstColumn="1" w:lastColumn="0" w:noHBand="0" w:noVBand="1"/>
      </w:tblPr>
      <w:tblGrid>
        <w:gridCol w:w="720"/>
        <w:gridCol w:w="3024"/>
        <w:gridCol w:w="1872"/>
        <w:gridCol w:w="1872"/>
        <w:gridCol w:w="1872"/>
      </w:tblGrid>
      <w:tr w:rsidR="004344D8" w:rsidTr="00003BA7">
        <w:trPr>
          <w:cnfStyle w:val="100000000000" w:firstRow="1" w:lastRow="0" w:firstColumn="0" w:lastColumn="0" w:oddVBand="0" w:evenVBand="0" w:oddHBand="0" w:evenHBand="0" w:firstRowFirstColumn="0" w:firstRowLastColumn="0" w:lastRowFirstColumn="0" w:lastRowLastColumn="0"/>
        </w:trPr>
        <w:tc>
          <w:tcPr>
            <w:tcW w:w="720" w:type="dxa"/>
          </w:tcPr>
          <w:p w:rsidR="004344D8" w:rsidRDefault="004344D8" w:rsidP="00F41B45">
            <w:pPr>
              <w:rPr>
                <w:rFonts w:ascii="TimesNewRomanPSMT" w:hAnsi="TimesNewRomanPSMT" w:hint="eastAsia"/>
              </w:rPr>
            </w:pPr>
            <w:r>
              <w:rPr>
                <w:rFonts w:ascii="TimesNewRomanPSMT" w:hAnsi="TimesNewRomanPSMT"/>
              </w:rPr>
              <w:t>S/N</w:t>
            </w:r>
          </w:p>
        </w:tc>
        <w:tc>
          <w:tcPr>
            <w:tcW w:w="3024" w:type="dxa"/>
          </w:tcPr>
          <w:p w:rsidR="004344D8" w:rsidRDefault="009D2FDE" w:rsidP="00F41B45">
            <w:pPr>
              <w:rPr>
                <w:rFonts w:ascii="TimesNewRomanPSMT" w:hAnsi="TimesNewRomanPSMT" w:hint="eastAsia"/>
              </w:rPr>
            </w:pPr>
            <w:r>
              <w:rPr>
                <w:rFonts w:ascii="TimesNewRomanPSMT" w:hAnsi="TimesNewRomanPSMT"/>
              </w:rPr>
              <w:t>Services</w:t>
            </w:r>
            <w:r w:rsidR="00ED3852">
              <w:rPr>
                <w:rFonts w:ascii="TimesNewRomanPSMT" w:hAnsi="TimesNewRomanPSMT"/>
              </w:rPr>
              <w:t xml:space="preserve"> </w:t>
            </w:r>
            <w:r w:rsidR="00ED3852">
              <w:rPr>
                <w:rFonts w:ascii="TimesNewRomanPSMT" w:hAnsi="TimesNewRomanPSMT" w:hint="eastAsia"/>
              </w:rPr>
              <w:t>Managed by User</w:t>
            </w:r>
          </w:p>
        </w:tc>
        <w:tc>
          <w:tcPr>
            <w:tcW w:w="1872" w:type="dxa"/>
          </w:tcPr>
          <w:p w:rsidR="004344D8" w:rsidRDefault="009D2FDE" w:rsidP="00F41B45">
            <w:pPr>
              <w:rPr>
                <w:rFonts w:ascii="TimesNewRomanPSMT" w:hAnsi="TimesNewRomanPSMT" w:hint="eastAsia"/>
              </w:rPr>
            </w:pPr>
            <w:r>
              <w:rPr>
                <w:rFonts w:ascii="TimesNewRomanPSMT" w:hAnsi="TimesNewRomanPSMT"/>
              </w:rPr>
              <w:t>IaaS</w:t>
            </w:r>
          </w:p>
        </w:tc>
        <w:tc>
          <w:tcPr>
            <w:tcW w:w="1872" w:type="dxa"/>
          </w:tcPr>
          <w:p w:rsidR="004344D8" w:rsidRDefault="009D2FDE" w:rsidP="00F41B45">
            <w:pPr>
              <w:rPr>
                <w:rFonts w:ascii="TimesNewRomanPSMT" w:hAnsi="TimesNewRomanPSMT" w:hint="eastAsia"/>
              </w:rPr>
            </w:pPr>
            <w:r>
              <w:rPr>
                <w:rFonts w:ascii="TimesNewRomanPSMT" w:hAnsi="TimesNewRomanPSMT"/>
              </w:rPr>
              <w:t>PaaS</w:t>
            </w:r>
          </w:p>
        </w:tc>
        <w:tc>
          <w:tcPr>
            <w:tcW w:w="1872" w:type="dxa"/>
          </w:tcPr>
          <w:p w:rsidR="004344D8" w:rsidRDefault="009D2FDE" w:rsidP="00F41B45">
            <w:pPr>
              <w:rPr>
                <w:rFonts w:ascii="TimesNewRomanPSMT" w:hAnsi="TimesNewRomanPSMT" w:hint="eastAsia"/>
              </w:rPr>
            </w:pPr>
            <w:r>
              <w:rPr>
                <w:rFonts w:ascii="TimesNewRomanPSMT" w:hAnsi="TimesNewRomanPSMT"/>
              </w:rPr>
              <w:t>SaaS</w:t>
            </w:r>
          </w:p>
        </w:tc>
      </w:tr>
      <w:tr w:rsidR="006637F1" w:rsidTr="0006438D">
        <w:trPr>
          <w:trHeight w:val="204"/>
        </w:trPr>
        <w:tc>
          <w:tcPr>
            <w:tcW w:w="720" w:type="dxa"/>
            <w:tcBorders>
              <w:bottom w:val="nil"/>
            </w:tcBorders>
          </w:tcPr>
          <w:p w:rsidR="006637F1" w:rsidRDefault="006637F1" w:rsidP="006637F1">
            <w:pPr>
              <w:rPr>
                <w:rFonts w:ascii="TimesNewRomanPSMT" w:hAnsi="TimesNewRomanPSMT" w:hint="eastAsia"/>
              </w:rPr>
            </w:pPr>
            <w:r>
              <w:rPr>
                <w:rFonts w:ascii="TimesNewRomanPSMT" w:hAnsi="TimesNewRomanPSMT"/>
              </w:rPr>
              <w:t>1</w:t>
            </w:r>
          </w:p>
        </w:tc>
        <w:tc>
          <w:tcPr>
            <w:tcW w:w="3024" w:type="dxa"/>
            <w:tcBorders>
              <w:bottom w:val="nil"/>
            </w:tcBorders>
          </w:tcPr>
          <w:p w:rsidR="006637F1" w:rsidRDefault="006637F1" w:rsidP="006637F1">
            <w:pPr>
              <w:rPr>
                <w:rFonts w:ascii="TimesNewRomanPSMT" w:hAnsi="TimesNewRomanPSMT" w:hint="eastAsia"/>
              </w:rPr>
            </w:pPr>
            <w:r>
              <w:rPr>
                <w:rFonts w:ascii="TimesNewRomanPSMT" w:hAnsi="TimesNewRomanPSMT"/>
              </w:rPr>
              <w:t>Application</w:t>
            </w:r>
          </w:p>
        </w:tc>
        <w:tc>
          <w:tcPr>
            <w:tcW w:w="1872" w:type="dxa"/>
            <w:tcBorders>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72"/>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204"/>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2</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D</w:t>
            </w:r>
            <w:r>
              <w:rPr>
                <w:rFonts w:ascii="TimesNewRomanPSMT" w:hAnsi="TimesNewRomanPSMT"/>
              </w:rPr>
              <w:t>ata</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72"/>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180"/>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3</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R</w:t>
            </w:r>
            <w:r>
              <w:rPr>
                <w:rFonts w:ascii="TimesNewRomanPSMT" w:hAnsi="TimesNewRomanPSMT"/>
              </w:rPr>
              <w:t>untime</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96"/>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192"/>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4</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M</w:t>
            </w:r>
            <w:r>
              <w:rPr>
                <w:rFonts w:ascii="TimesNewRomanPSMT" w:hAnsi="TimesNewRomanPSMT"/>
              </w:rPr>
              <w:t>iddleware</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84"/>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204"/>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5</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Operating System (O/S)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Y</w:t>
            </w:r>
            <w:r>
              <w:rPr>
                <w:rFonts w:ascii="TimesNewRomanPSMT" w:hAnsi="TimesNewRomanPSMT"/>
              </w:rPr>
              <w:t>es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72"/>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192"/>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6</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Virtualization</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84"/>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156"/>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7</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S</w:t>
            </w:r>
            <w:r>
              <w:rPr>
                <w:rFonts w:ascii="TimesNewRomanPSMT" w:hAnsi="TimesNewRomanPSMT"/>
              </w:rPr>
              <w:t>ervers</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108"/>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180"/>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8</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S</w:t>
            </w:r>
            <w:r>
              <w:rPr>
                <w:rFonts w:ascii="TimesNewRomanPSMT" w:hAnsi="TimesNewRomanPSMT"/>
              </w:rPr>
              <w:t>torage</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84"/>
        </w:trPr>
        <w:tc>
          <w:tcPr>
            <w:tcW w:w="720" w:type="dxa"/>
            <w:tcBorders>
              <w:top w:val="nil"/>
              <w:bottom w:val="nil"/>
            </w:tcBorders>
          </w:tcPr>
          <w:p w:rsidR="00543FF7" w:rsidRDefault="00543FF7" w:rsidP="006637F1">
            <w:pPr>
              <w:rPr>
                <w:rFonts w:ascii="TimesNewRomanPSMT" w:hAnsi="TimesNewRomanPSMT" w:hint="eastAsia"/>
              </w:rPr>
            </w:pPr>
          </w:p>
        </w:tc>
        <w:tc>
          <w:tcPr>
            <w:tcW w:w="3024"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c>
          <w:tcPr>
            <w:tcW w:w="1872" w:type="dxa"/>
            <w:tcBorders>
              <w:top w:val="nil"/>
              <w:bottom w:val="nil"/>
            </w:tcBorders>
          </w:tcPr>
          <w:p w:rsidR="00543FF7" w:rsidRDefault="00543FF7" w:rsidP="006637F1">
            <w:pPr>
              <w:rPr>
                <w:rFonts w:ascii="TimesNewRomanPSMT" w:hAnsi="TimesNewRomanPSMT" w:hint="eastAsia"/>
              </w:rPr>
            </w:pPr>
          </w:p>
        </w:tc>
      </w:tr>
      <w:tr w:rsidR="006637F1" w:rsidTr="0006438D">
        <w:trPr>
          <w:trHeight w:val="144"/>
        </w:trPr>
        <w:tc>
          <w:tcPr>
            <w:tcW w:w="720"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9</w:t>
            </w:r>
          </w:p>
        </w:tc>
        <w:tc>
          <w:tcPr>
            <w:tcW w:w="3024" w:type="dxa"/>
            <w:tcBorders>
              <w:top w:val="nil"/>
              <w:bottom w:val="nil"/>
            </w:tcBorders>
          </w:tcPr>
          <w:p w:rsidR="006637F1" w:rsidRDefault="006637F1" w:rsidP="006637F1">
            <w:pPr>
              <w:rPr>
                <w:rFonts w:ascii="TimesNewRomanPSMT" w:hAnsi="TimesNewRomanPSMT" w:hint="eastAsia"/>
              </w:rPr>
            </w:pPr>
            <w:r>
              <w:rPr>
                <w:rFonts w:ascii="TimesNewRomanPSMT" w:hAnsi="TimesNewRomanPSMT"/>
              </w:rPr>
              <w:t>Networking</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c>
          <w:tcPr>
            <w:tcW w:w="1872" w:type="dxa"/>
            <w:tcBorders>
              <w:top w:val="nil"/>
              <w:bottom w:val="nil"/>
            </w:tcBorders>
          </w:tcPr>
          <w:p w:rsidR="006637F1" w:rsidRDefault="006637F1" w:rsidP="006637F1">
            <w:pPr>
              <w:rPr>
                <w:rFonts w:ascii="TimesNewRomanPSMT" w:hAnsi="TimesNewRomanPSMT" w:hint="eastAsia"/>
              </w:rPr>
            </w:pPr>
            <w:r>
              <w:rPr>
                <w:rFonts w:ascii="TimesNewRomanPSMT" w:hAnsi="TimesNewRomanPSMT" w:hint="eastAsia"/>
              </w:rPr>
              <w:t>N</w:t>
            </w:r>
            <w:r>
              <w:rPr>
                <w:rFonts w:ascii="TimesNewRomanPSMT" w:hAnsi="TimesNewRomanPSMT"/>
              </w:rPr>
              <w:t>o</w:t>
            </w:r>
          </w:p>
        </w:tc>
      </w:tr>
      <w:tr w:rsidR="00543FF7" w:rsidTr="0006438D">
        <w:trPr>
          <w:trHeight w:val="120"/>
        </w:trPr>
        <w:tc>
          <w:tcPr>
            <w:tcW w:w="720" w:type="dxa"/>
            <w:tcBorders>
              <w:top w:val="nil"/>
            </w:tcBorders>
          </w:tcPr>
          <w:p w:rsidR="00543FF7" w:rsidRDefault="00543FF7" w:rsidP="006637F1">
            <w:pPr>
              <w:rPr>
                <w:rFonts w:ascii="TimesNewRomanPSMT" w:hAnsi="TimesNewRomanPSMT" w:hint="eastAsia"/>
              </w:rPr>
            </w:pPr>
          </w:p>
        </w:tc>
        <w:tc>
          <w:tcPr>
            <w:tcW w:w="3024" w:type="dxa"/>
            <w:tcBorders>
              <w:top w:val="nil"/>
            </w:tcBorders>
          </w:tcPr>
          <w:p w:rsidR="00543FF7" w:rsidRDefault="00543FF7" w:rsidP="006637F1">
            <w:pPr>
              <w:rPr>
                <w:rFonts w:ascii="TimesNewRomanPSMT" w:hAnsi="TimesNewRomanPSMT" w:hint="eastAsia"/>
              </w:rPr>
            </w:pPr>
          </w:p>
        </w:tc>
        <w:tc>
          <w:tcPr>
            <w:tcW w:w="1872" w:type="dxa"/>
            <w:tcBorders>
              <w:top w:val="nil"/>
            </w:tcBorders>
          </w:tcPr>
          <w:p w:rsidR="00543FF7" w:rsidRDefault="00543FF7" w:rsidP="006637F1">
            <w:pPr>
              <w:rPr>
                <w:rFonts w:ascii="TimesNewRomanPSMT" w:hAnsi="TimesNewRomanPSMT" w:hint="eastAsia"/>
              </w:rPr>
            </w:pPr>
          </w:p>
        </w:tc>
        <w:tc>
          <w:tcPr>
            <w:tcW w:w="1872" w:type="dxa"/>
            <w:tcBorders>
              <w:top w:val="nil"/>
            </w:tcBorders>
          </w:tcPr>
          <w:p w:rsidR="00543FF7" w:rsidRDefault="00543FF7" w:rsidP="006637F1">
            <w:pPr>
              <w:rPr>
                <w:rFonts w:ascii="TimesNewRomanPSMT" w:hAnsi="TimesNewRomanPSMT" w:hint="eastAsia"/>
              </w:rPr>
            </w:pPr>
          </w:p>
        </w:tc>
        <w:tc>
          <w:tcPr>
            <w:tcW w:w="1872" w:type="dxa"/>
            <w:tcBorders>
              <w:top w:val="nil"/>
            </w:tcBorders>
          </w:tcPr>
          <w:p w:rsidR="00543FF7" w:rsidRDefault="00543FF7" w:rsidP="006637F1">
            <w:pPr>
              <w:rPr>
                <w:rFonts w:ascii="TimesNewRomanPSMT" w:hAnsi="TimesNewRomanPSMT" w:hint="eastAsia"/>
              </w:rPr>
            </w:pPr>
          </w:p>
        </w:tc>
      </w:tr>
    </w:tbl>
    <w:p w:rsidR="00003BA7" w:rsidRDefault="002B32CF" w:rsidP="00F41B45">
      <w:pPr>
        <w:ind w:firstLine="0"/>
        <w:rPr>
          <w:rFonts w:ascii="TimesNewRomanPSMT" w:hAnsi="TimesNewRomanPSMT" w:hint="eastAsia"/>
        </w:rPr>
      </w:pPr>
      <w:r w:rsidRPr="002B32CF">
        <w:rPr>
          <w:rFonts w:ascii="TimesNewRomanPSMT" w:hAnsi="TimesNewRomanPSMT"/>
        </w:rPr>
        <w:t xml:space="preserve"> </w:t>
      </w:r>
      <w:r>
        <w:rPr>
          <w:rFonts w:ascii="TimesNewRomanPSMT" w:hAnsi="TimesNewRomanPSMT"/>
        </w:rPr>
        <w:t xml:space="preserve"> </w:t>
      </w:r>
    </w:p>
    <w:p w:rsidR="00702014" w:rsidRPr="00650A11" w:rsidRDefault="00702014" w:rsidP="00F41B45">
      <w:pPr>
        <w:ind w:firstLine="0"/>
        <w:rPr>
          <w:rFonts w:ascii="TimesNewRomanPSMT" w:hAnsi="TimesNewRomanPSMT" w:hint="eastAsia"/>
        </w:rPr>
      </w:pPr>
      <w:r w:rsidRPr="00650A11">
        <w:rPr>
          <w:rFonts w:ascii="TimesNewRomanPSMT" w:hAnsi="TimesNewRomanPSMT"/>
        </w:rPr>
        <w:tab/>
        <w:t xml:space="preserve">Since the NIST definition </w:t>
      </w:r>
      <w:proofErr w:type="gramStart"/>
      <w:r w:rsidRPr="00650A11">
        <w:rPr>
          <w:rFonts w:ascii="TimesNewRomanPSMT" w:hAnsi="TimesNewRomanPSMT"/>
        </w:rPr>
        <w:t>was published</w:t>
      </w:r>
      <w:proofErr w:type="gramEnd"/>
      <w:r w:rsidRPr="00650A11">
        <w:rPr>
          <w:rFonts w:ascii="TimesNewRomanPSMT" w:hAnsi="TimesNewRomanPSMT"/>
        </w:rPr>
        <w:t>, the industry has introduced a new layer</w:t>
      </w:r>
    </w:p>
    <w:p w:rsidR="00702014" w:rsidRPr="00650A11" w:rsidRDefault="00702014" w:rsidP="00F41B45">
      <w:pPr>
        <w:ind w:firstLine="0"/>
        <w:rPr>
          <w:rFonts w:ascii="TimesNewRomanPSMT" w:hAnsi="TimesNewRomanPSMT" w:hint="eastAsia"/>
        </w:rPr>
      </w:pPr>
      <w:proofErr w:type="gramStart"/>
      <w:r w:rsidRPr="00650A11">
        <w:rPr>
          <w:rFonts w:ascii="TimesNewRomanPSMT" w:hAnsi="TimesNewRomanPSMT"/>
        </w:rPr>
        <w:t>of</w:t>
      </w:r>
      <w:proofErr w:type="gramEnd"/>
      <w:r w:rsidRPr="00650A11">
        <w:rPr>
          <w:rFonts w:ascii="TimesNewRomanPSMT" w:hAnsi="TimesNewRomanPSMT"/>
        </w:rPr>
        <w:t xml:space="preserve"> abstraction, called “</w:t>
      </w:r>
      <w:r w:rsidR="00845AD5" w:rsidRPr="00650A11">
        <w:rPr>
          <w:rFonts w:ascii="TimesNewRomanPSMT" w:hAnsi="TimesNewRomanPSMT" w:hint="eastAsia"/>
        </w:rPr>
        <w:t>Serverless</w:t>
      </w:r>
      <w:r w:rsidRPr="00650A11">
        <w:rPr>
          <w:rFonts w:ascii="TimesNewRomanPSMT" w:hAnsi="TimesNewRomanPSMT"/>
        </w:rPr>
        <w:t>” or Function as a Service. At this level of abstraction,</w:t>
      </w:r>
    </w:p>
    <w:p w:rsidR="00702014" w:rsidRPr="00650A11" w:rsidRDefault="00702014" w:rsidP="00F41B45">
      <w:pPr>
        <w:ind w:firstLine="0"/>
        <w:rPr>
          <w:rFonts w:ascii="TimesNewRomanPSMT" w:hAnsi="TimesNewRomanPSMT" w:hint="eastAsia"/>
        </w:rPr>
      </w:pPr>
      <w:proofErr w:type="gramStart"/>
      <w:r w:rsidRPr="00650A11">
        <w:rPr>
          <w:rFonts w:ascii="TimesNewRomanPSMT" w:hAnsi="TimesNewRomanPSMT"/>
        </w:rPr>
        <w:t>the</w:t>
      </w:r>
      <w:proofErr w:type="gramEnd"/>
      <w:r w:rsidRPr="00650A11">
        <w:rPr>
          <w:rFonts w:ascii="TimesNewRomanPSMT" w:hAnsi="TimesNewRomanPSMT"/>
        </w:rPr>
        <w:t xml:space="preserve"> final user only needs to think about functions or code that are to be performed and the</w:t>
      </w:r>
    </w:p>
    <w:p w:rsidR="00D77B92" w:rsidRDefault="006741E5" w:rsidP="00F41B45">
      <w:pPr>
        <w:ind w:firstLine="0"/>
      </w:pPr>
      <w:r>
        <w:rPr>
          <w:rFonts w:ascii="TimesNewRomanPSMT" w:hAnsi="TimesNewRomanPSMT"/>
        </w:rPr>
        <w:t>Cloud</w:t>
      </w:r>
      <w:r w:rsidR="00702014" w:rsidRPr="00650A11">
        <w:rPr>
          <w:rFonts w:ascii="TimesNewRomanPSMT" w:hAnsi="TimesNewRomanPSMT"/>
        </w:rPr>
        <w:t xml:space="preserve"> services provider manages all other aspects of the infrastructure. </w:t>
      </w:r>
      <w:r w:rsidR="005E20EF" w:rsidRPr="00650A11">
        <w:rPr>
          <w:rFonts w:ascii="TimesNewRomanPSMT" w:hAnsi="TimesNewRomanPSMT"/>
        </w:rPr>
        <w:t xml:space="preserve">Serverless also known as </w:t>
      </w:r>
      <w:proofErr w:type="spellStart"/>
      <w:r w:rsidR="005E20EF" w:rsidRPr="00650A11">
        <w:rPr>
          <w:rFonts w:ascii="TimesNewRomanPSMT" w:hAnsi="TimesNewRomanPSMT"/>
        </w:rPr>
        <w:t>FaaS</w:t>
      </w:r>
      <w:proofErr w:type="spellEnd"/>
      <w:r w:rsidR="005E20EF" w:rsidRPr="00650A11">
        <w:rPr>
          <w:rFonts w:ascii="TimesNewRomanPSMT" w:hAnsi="TimesNewRomanPSMT"/>
        </w:rPr>
        <w:t xml:space="preserve"> or Function as a Service provides the capability of deploying functions (code) on a </w:t>
      </w:r>
      <w:r>
        <w:rPr>
          <w:rFonts w:ascii="TimesNewRomanPSMT" w:hAnsi="TimesNewRomanPSMT"/>
        </w:rPr>
        <w:t>Cloud</w:t>
      </w:r>
      <w:r w:rsidR="005E20EF" w:rsidRPr="00650A11">
        <w:rPr>
          <w:rFonts w:ascii="TimesNewRomanPSMT" w:hAnsi="TimesNewRomanPSMT"/>
        </w:rPr>
        <w:t xml:space="preserve"> infrastructure. The consumer (who would be a software developer) no longer manages nor controls the underlying </w:t>
      </w:r>
      <w:r>
        <w:rPr>
          <w:rFonts w:ascii="TimesNewRomanPSMT" w:hAnsi="TimesNewRomanPSMT"/>
        </w:rPr>
        <w:t>Cloud</w:t>
      </w:r>
      <w:r w:rsidR="005E20EF" w:rsidRPr="00650A11">
        <w:rPr>
          <w:rFonts w:ascii="TimesNewRomanPSMT" w:hAnsi="TimesNewRomanPSMT"/>
        </w:rPr>
        <w:t xml:space="preserve"> infrastructure including network, servers, operating systems, storage, or the computing program. An Application Program Interface (API) gateway controls all aspects of execution. </w:t>
      </w:r>
      <w:r w:rsidR="00702014" w:rsidRPr="00650A11">
        <w:rPr>
          <w:rFonts w:ascii="TimesNewRomanPSMT" w:hAnsi="TimesNewRomanPSMT"/>
        </w:rPr>
        <w:t xml:space="preserve">Serverless </w:t>
      </w:r>
      <w:proofErr w:type="gramStart"/>
      <w:r w:rsidR="00702014" w:rsidRPr="00650A11">
        <w:rPr>
          <w:rFonts w:ascii="TimesNewRomanPSMT" w:hAnsi="TimesNewRomanPSMT"/>
        </w:rPr>
        <w:t>may also be regarded</w:t>
      </w:r>
      <w:proofErr w:type="gramEnd"/>
      <w:r w:rsidR="00702014" w:rsidRPr="00650A11">
        <w:rPr>
          <w:rFonts w:ascii="TimesNewRomanPSMT" w:hAnsi="TimesNewRomanPSMT"/>
        </w:rPr>
        <w:t xml:space="preserve"> as a refined PaaS service (</w:t>
      </w:r>
      <w:r w:rsidR="00D0302C" w:rsidRPr="00650A11">
        <w:t xml:space="preserve">Byrne, </w:t>
      </w:r>
      <w:proofErr w:type="spellStart"/>
      <w:r w:rsidR="00D0302C" w:rsidRPr="00650A11">
        <w:t>Corrado</w:t>
      </w:r>
      <w:proofErr w:type="spellEnd"/>
      <w:r w:rsidR="00D0302C" w:rsidRPr="00650A11">
        <w:t xml:space="preserve">, </w:t>
      </w:r>
      <w:r w:rsidR="00702014" w:rsidRPr="00650A11">
        <w:t xml:space="preserve">&amp; </w:t>
      </w:r>
      <w:proofErr w:type="spellStart"/>
      <w:r w:rsidR="00702014" w:rsidRPr="00650A11">
        <w:t>Sichel</w:t>
      </w:r>
      <w:proofErr w:type="spellEnd"/>
      <w:r w:rsidR="00702014" w:rsidRPr="00650A11">
        <w:t>, 2018)</w:t>
      </w:r>
      <w:r w:rsidR="00D0277C" w:rsidRPr="00650A11">
        <w:t>.</w:t>
      </w:r>
    </w:p>
    <w:p w:rsidR="0006438D" w:rsidRPr="00650A11" w:rsidRDefault="0006438D" w:rsidP="00F41B45">
      <w:pPr>
        <w:ind w:firstLine="0"/>
      </w:pPr>
    </w:p>
    <w:p w:rsidR="00B772C9" w:rsidRPr="00E05324" w:rsidRDefault="006741E5" w:rsidP="00F41B45">
      <w:pPr>
        <w:pStyle w:val="Heading3"/>
        <w:keepNext w:val="0"/>
        <w:keepLines w:val="0"/>
        <w:rPr>
          <w:i/>
        </w:rPr>
      </w:pPr>
      <w:bookmarkStart w:id="16" w:name="_Toc80171313"/>
      <w:r>
        <w:rPr>
          <w:i/>
        </w:rPr>
        <w:lastRenderedPageBreak/>
        <w:t>Cloud</w:t>
      </w:r>
      <w:r w:rsidR="00B772C9" w:rsidRPr="00E05324">
        <w:rPr>
          <w:i/>
        </w:rPr>
        <w:t xml:space="preserve"> </w:t>
      </w:r>
      <w:r w:rsidR="00845AD5" w:rsidRPr="00E05324">
        <w:rPr>
          <w:rFonts w:hint="eastAsia"/>
          <w:i/>
        </w:rPr>
        <w:t>Technologies</w:t>
      </w:r>
      <w:bookmarkEnd w:id="16"/>
    </w:p>
    <w:p w:rsidR="00B772C9" w:rsidRPr="00650A11" w:rsidRDefault="00B772C9" w:rsidP="00F41B45">
      <w:pPr>
        <w:rPr>
          <w:rFonts w:ascii="TimesNewRomanPSMT" w:hAnsi="TimesNewRomanPSMT" w:hint="eastAsia"/>
        </w:rPr>
      </w:pPr>
      <w:r w:rsidRPr="00650A11">
        <w:rPr>
          <w:rFonts w:ascii="TimesNewRomanPSMT" w:hAnsi="TimesNewRomanPSMT"/>
        </w:rPr>
        <w:t xml:space="preserve">The </w:t>
      </w:r>
      <w:r w:rsidR="006741E5">
        <w:rPr>
          <w:rFonts w:ascii="TimesNewRomanPSMT" w:hAnsi="TimesNewRomanPSMT"/>
        </w:rPr>
        <w:t>Cloud</w:t>
      </w:r>
      <w:r w:rsidRPr="00650A11">
        <w:rPr>
          <w:rFonts w:ascii="TimesNewRomanPSMT" w:hAnsi="TimesNewRomanPSMT"/>
        </w:rPr>
        <w:t xml:space="preserve"> platform relies on a suite of technologies mainly virtualization, grid</w:t>
      </w:r>
    </w:p>
    <w:p w:rsidR="00B772C9" w:rsidRPr="00650A11" w:rsidRDefault="00B772C9" w:rsidP="00F41B45">
      <w:pPr>
        <w:ind w:firstLine="0"/>
        <w:rPr>
          <w:rFonts w:ascii="TimesNewRomanPSMT" w:hAnsi="TimesNewRomanPSMT" w:hint="eastAsia"/>
        </w:rPr>
      </w:pPr>
      <w:proofErr w:type="gramStart"/>
      <w:r w:rsidRPr="00650A11">
        <w:rPr>
          <w:rFonts w:ascii="TimesNewRomanPSMT" w:hAnsi="TimesNewRomanPSMT"/>
        </w:rPr>
        <w:t>computing</w:t>
      </w:r>
      <w:proofErr w:type="gramEnd"/>
      <w:r w:rsidRPr="00650A11">
        <w:rPr>
          <w:rFonts w:ascii="TimesNewRomanPSMT" w:hAnsi="TimesNewRomanPSMT"/>
        </w:rPr>
        <w:t>, and micro-services architectures but also e</w:t>
      </w:r>
      <w:r w:rsidR="004F2033" w:rsidRPr="00650A11">
        <w:rPr>
          <w:rFonts w:ascii="TimesNewRomanPSMT" w:hAnsi="TimesNewRomanPSMT"/>
        </w:rPr>
        <w:t xml:space="preserve">verything that makes high-speed </w:t>
      </w:r>
      <w:r w:rsidRPr="00650A11">
        <w:rPr>
          <w:rFonts w:ascii="TimesNewRomanPSMT" w:hAnsi="TimesNewRomanPSMT"/>
        </w:rPr>
        <w:t>broadband possible</w:t>
      </w:r>
      <w:r w:rsidR="00D73E38" w:rsidRPr="00650A11">
        <w:rPr>
          <w:rFonts w:ascii="TimesNewRomanPSMT" w:hAnsi="TimesNewRomanPSMT"/>
        </w:rPr>
        <w:t xml:space="preserve"> </w:t>
      </w:r>
      <w:r w:rsidR="006D766E" w:rsidRPr="00650A11">
        <w:rPr>
          <w:rFonts w:ascii="TimesNewRomanPSMT" w:hAnsi="TimesNewRomanPSMT"/>
        </w:rPr>
        <w:t>(</w:t>
      </w:r>
      <w:r w:rsidR="006D766E" w:rsidRPr="00650A11">
        <w:t xml:space="preserve">Byrne, </w:t>
      </w:r>
      <w:proofErr w:type="spellStart"/>
      <w:r w:rsidR="006D766E" w:rsidRPr="00650A11">
        <w:t>Corrado</w:t>
      </w:r>
      <w:proofErr w:type="spellEnd"/>
      <w:r w:rsidR="006D766E" w:rsidRPr="00650A11">
        <w:t xml:space="preserve">, &amp; </w:t>
      </w:r>
      <w:proofErr w:type="spellStart"/>
      <w:r w:rsidR="006D766E" w:rsidRPr="00650A11">
        <w:t>Sichel</w:t>
      </w:r>
      <w:proofErr w:type="spellEnd"/>
      <w:r w:rsidR="006D766E" w:rsidRPr="00650A11">
        <w:t>, 2018)</w:t>
      </w:r>
      <w:r w:rsidRPr="00650A11">
        <w:rPr>
          <w:rFonts w:ascii="TimesNewRomanPSMT" w:hAnsi="TimesNewRomanPSMT"/>
        </w:rPr>
        <w:t>.</w:t>
      </w:r>
    </w:p>
    <w:p w:rsidR="00A02E7D" w:rsidRPr="00650A11" w:rsidRDefault="005413C9" w:rsidP="00F41B45">
      <w:pPr>
        <w:ind w:firstLine="0"/>
        <w:rPr>
          <w:rFonts w:ascii="TimesNewRomanPSMT" w:hAnsi="TimesNewRomanPSMT" w:hint="eastAsia"/>
        </w:rPr>
      </w:pPr>
      <w:r w:rsidRPr="00650A11">
        <w:rPr>
          <w:rFonts w:ascii="TimesNewRomanPSMT" w:hAnsi="TimesNewRomanPSMT"/>
        </w:rPr>
        <w:tab/>
      </w:r>
      <w:r w:rsidR="00210336" w:rsidRPr="00650A11">
        <w:rPr>
          <w:rFonts w:ascii="TimesNewRomanPSMT" w:hAnsi="TimesNewRomanPSMT"/>
        </w:rPr>
        <w:t xml:space="preserve">Virtualization is basically making a </w:t>
      </w:r>
      <w:r w:rsidR="00DD7AA4" w:rsidRPr="00650A11">
        <w:rPr>
          <w:rFonts w:ascii="TimesNewRomanPSMT" w:hAnsi="TimesNewRomanPSMT"/>
        </w:rPr>
        <w:t>simulat</w:t>
      </w:r>
      <w:r w:rsidR="00DD7AA4" w:rsidRPr="00650A11">
        <w:rPr>
          <w:rFonts w:ascii="TimesNewRomanPSMT" w:hAnsi="TimesNewRomanPSMT" w:hint="eastAsia"/>
        </w:rPr>
        <w:t>ed</w:t>
      </w:r>
      <w:r w:rsidR="00210336" w:rsidRPr="00650A11">
        <w:rPr>
          <w:rFonts w:ascii="TimesNewRomanPSMT" w:hAnsi="TimesNewRomanPSMT"/>
        </w:rPr>
        <w:t xml:space="preserve"> image or “version” of something such as server, operating system, storage devices or network resources so that they can be used on multiple machines at the same time. The main aim of virtualization is to manage the workload by transforming traditional computing to make it more scalable, efficient and economical. Virtualization </w:t>
      </w:r>
      <w:r w:rsidR="00F20F72">
        <w:rPr>
          <w:rFonts w:ascii="TimesNewRomanPSMT" w:hAnsi="TimesNewRomanPSMT"/>
        </w:rPr>
        <w:t xml:space="preserve">has </w:t>
      </w:r>
      <w:r w:rsidR="00210336" w:rsidRPr="00650A11">
        <w:rPr>
          <w:rFonts w:ascii="TimesNewRomanPSMT" w:hAnsi="TimesNewRomanPSMT"/>
        </w:rPr>
        <w:t xml:space="preserve">a wide range </w:t>
      </w:r>
      <w:r w:rsidR="00F20F72">
        <w:rPr>
          <w:rFonts w:ascii="TimesNewRomanPSMT" w:hAnsi="TimesNewRomanPSMT"/>
        </w:rPr>
        <w:t xml:space="preserve">of applications </w:t>
      </w:r>
      <w:r w:rsidR="00210336" w:rsidRPr="00650A11">
        <w:rPr>
          <w:rFonts w:ascii="TimesNewRomanPSMT" w:hAnsi="TimesNewRomanPSMT"/>
        </w:rPr>
        <w:t xml:space="preserve">such as operating system virtualization, hardware-level virtualization and server virtualization (Malhotra, Agarwal, </w:t>
      </w:r>
      <w:r w:rsidR="00C81BAC" w:rsidRPr="00650A11">
        <w:rPr>
          <w:rFonts w:ascii="TimesNewRomanPSMT" w:hAnsi="TimesNewRomanPSMT"/>
        </w:rPr>
        <w:t xml:space="preserve">&amp; </w:t>
      </w:r>
      <w:proofErr w:type="spellStart"/>
      <w:r w:rsidR="00210336" w:rsidRPr="00650A11">
        <w:rPr>
          <w:rFonts w:ascii="TimesNewRomanPSMT" w:hAnsi="TimesNewRomanPSMT"/>
        </w:rPr>
        <w:t>Jaiswal</w:t>
      </w:r>
      <w:proofErr w:type="spellEnd"/>
      <w:r w:rsidR="00210336" w:rsidRPr="00650A11">
        <w:rPr>
          <w:rFonts w:ascii="TimesNewRomanPSMT" w:hAnsi="TimesNewRomanPSMT"/>
        </w:rPr>
        <w:t>, 2014).</w:t>
      </w:r>
    </w:p>
    <w:p w:rsidR="00A02E7D" w:rsidRPr="00650A11" w:rsidRDefault="005413C9" w:rsidP="00F41B45">
      <w:pPr>
        <w:ind w:firstLine="0"/>
      </w:pPr>
      <w:r w:rsidRPr="00650A11">
        <w:tab/>
      </w:r>
      <w:r w:rsidR="00A02E7D" w:rsidRPr="00650A11">
        <w:t xml:space="preserve">Grid computing is applying the resources of many computers in a network to a single problem at the same time; the technology </w:t>
      </w:r>
      <w:proofErr w:type="gramStart"/>
      <w:r w:rsidR="00A02E7D" w:rsidRPr="00650A11">
        <w:t>was first used</w:t>
      </w:r>
      <w:proofErr w:type="gramEnd"/>
      <w:r w:rsidR="00A02E7D" w:rsidRPr="00650A11">
        <w:t xml:space="preserve"> in 1989 to link supercomputers and thereafter grew and evolved along with the Internet (De </w:t>
      </w:r>
      <w:proofErr w:type="spellStart"/>
      <w:r w:rsidR="00A02E7D" w:rsidRPr="00650A11">
        <w:t>Roure</w:t>
      </w:r>
      <w:proofErr w:type="spellEnd"/>
      <w:r w:rsidR="00A02E7D" w:rsidRPr="00650A11">
        <w:t xml:space="preserve"> et al., 2003)</w:t>
      </w:r>
      <w:r w:rsidR="008D31B7" w:rsidRPr="00650A11">
        <w:t>.</w:t>
      </w:r>
    </w:p>
    <w:p w:rsidR="00577F41" w:rsidRPr="00650A11" w:rsidRDefault="009B1980" w:rsidP="00F41B45">
      <w:r w:rsidRPr="00650A11">
        <w:t>“</w:t>
      </w:r>
      <w:r w:rsidR="008D31B7" w:rsidRPr="00650A11">
        <w:t>Micro-services</w:t>
      </w:r>
      <w:r w:rsidRPr="00650A11">
        <w:t>”</w:t>
      </w:r>
      <w:r w:rsidR="008D31B7" w:rsidRPr="00650A11">
        <w:t xml:space="preserve"> </w:t>
      </w:r>
      <w:proofErr w:type="gramStart"/>
      <w:r w:rsidRPr="00650A11">
        <w:t>is</w:t>
      </w:r>
      <w:r w:rsidR="008D31B7" w:rsidRPr="00650A11">
        <w:t xml:space="preserve"> achieved</w:t>
      </w:r>
      <w:proofErr w:type="gramEnd"/>
      <w:r w:rsidR="008D31B7" w:rsidRPr="00650A11">
        <w:t xml:space="preserve"> through containers. “Containers” are </w:t>
      </w:r>
      <w:r w:rsidR="00C26D9D" w:rsidRPr="00650A11">
        <w:t xml:space="preserve">scalable recent form of </w:t>
      </w:r>
      <w:r w:rsidR="006741E5">
        <w:t>Cloud</w:t>
      </w:r>
      <w:r w:rsidR="00C26D9D" w:rsidRPr="00650A11">
        <w:t xml:space="preserve"> technology. A Container</w:t>
      </w:r>
      <w:r w:rsidR="008D31B7" w:rsidRPr="00650A11">
        <w:t xml:space="preserve"> </w:t>
      </w:r>
      <w:r w:rsidR="00C26D9D" w:rsidRPr="00650A11">
        <w:t xml:space="preserve">is a </w:t>
      </w:r>
      <w:r w:rsidR="008D31B7" w:rsidRPr="00650A11">
        <w:t xml:space="preserve">form of virtualization technology </w:t>
      </w:r>
      <w:r w:rsidR="00C26D9D" w:rsidRPr="00650A11">
        <w:t xml:space="preserve">that </w:t>
      </w:r>
      <w:r w:rsidR="00C25515" w:rsidRPr="00650A11">
        <w:t>gives users the ability to</w:t>
      </w:r>
      <w:r w:rsidR="008D31B7" w:rsidRPr="00650A11">
        <w:t xml:space="preserve"> run and deploy applications without </w:t>
      </w:r>
      <w:r w:rsidR="00C26D9D" w:rsidRPr="00650A11">
        <w:t xml:space="preserve">the need of </w:t>
      </w:r>
      <w:r w:rsidR="008D31B7" w:rsidRPr="00650A11">
        <w:t>launching a new virtual machine for each</w:t>
      </w:r>
      <w:r w:rsidR="00C26D9D" w:rsidRPr="00650A11">
        <w:t xml:space="preserve"> new</w:t>
      </w:r>
      <w:r w:rsidR="008D31B7" w:rsidRPr="00650A11">
        <w:t xml:space="preserve"> application, </w:t>
      </w:r>
      <w:r w:rsidR="00C26D9D" w:rsidRPr="00650A11">
        <w:t xml:space="preserve">thereby </w:t>
      </w:r>
      <w:r w:rsidR="008D31B7" w:rsidRPr="00650A11">
        <w:t>increasing the speed of software application development,</w:t>
      </w:r>
      <w:r w:rsidR="00C25515" w:rsidRPr="00650A11">
        <w:t xml:space="preserve"> and deployment</w:t>
      </w:r>
      <w:r w:rsidR="008D31B7" w:rsidRPr="00650A11">
        <w:t>.</w:t>
      </w:r>
      <w:r w:rsidR="00D0277C" w:rsidRPr="00650A11">
        <w:t xml:space="preserve"> </w:t>
      </w:r>
      <w:r w:rsidR="00393080" w:rsidRPr="00650A11">
        <w:t xml:space="preserve">Container technology generally was not widely understood outside </w:t>
      </w:r>
      <w:r w:rsidR="006741E5">
        <w:t>Cloud</w:t>
      </w:r>
      <w:r w:rsidR="00393080" w:rsidRPr="00650A11">
        <w:t xml:space="preserve"> vendors until the release of open source LINUX formats (Docker 1.0) in March 2013 </w:t>
      </w:r>
      <w:r w:rsidR="005B5034" w:rsidRPr="00650A11">
        <w:rPr>
          <w:rFonts w:ascii="TimesNewRomanPSMT" w:hAnsi="TimesNewRomanPSMT"/>
        </w:rPr>
        <w:t>(</w:t>
      </w:r>
      <w:r w:rsidR="005B5034" w:rsidRPr="00650A11">
        <w:t xml:space="preserve">Byrne, </w:t>
      </w:r>
      <w:proofErr w:type="spellStart"/>
      <w:r w:rsidR="005B5034" w:rsidRPr="00650A11">
        <w:t>Corrado</w:t>
      </w:r>
      <w:proofErr w:type="spellEnd"/>
      <w:r w:rsidR="005B5034" w:rsidRPr="00650A11">
        <w:t xml:space="preserve">, &amp; </w:t>
      </w:r>
      <w:proofErr w:type="spellStart"/>
      <w:r w:rsidR="005B5034" w:rsidRPr="00650A11">
        <w:t>Sichel</w:t>
      </w:r>
      <w:proofErr w:type="spellEnd"/>
      <w:r w:rsidR="005B5034" w:rsidRPr="00650A11">
        <w:t>, 2018)</w:t>
      </w:r>
      <w:r w:rsidR="005B5034" w:rsidRPr="00650A11">
        <w:rPr>
          <w:rFonts w:ascii="TimesNewRomanPSMT" w:hAnsi="TimesNewRomanPSMT"/>
        </w:rPr>
        <w:t>.</w:t>
      </w:r>
    </w:p>
    <w:p w:rsidR="001F71CD" w:rsidRPr="00E05324" w:rsidRDefault="001F71CD" w:rsidP="00F41B45">
      <w:pPr>
        <w:pStyle w:val="Heading3"/>
        <w:keepNext w:val="0"/>
        <w:keepLines w:val="0"/>
        <w:rPr>
          <w:i/>
        </w:rPr>
      </w:pPr>
      <w:bookmarkStart w:id="17" w:name="_Toc80171314"/>
      <w:r w:rsidRPr="00E05324">
        <w:rPr>
          <w:i/>
        </w:rPr>
        <w:t xml:space="preserve">Major Characteristics of the </w:t>
      </w:r>
      <w:r w:rsidR="006741E5">
        <w:rPr>
          <w:i/>
        </w:rPr>
        <w:t>Cloud</w:t>
      </w:r>
      <w:bookmarkEnd w:id="17"/>
    </w:p>
    <w:p w:rsidR="008E786F" w:rsidRPr="00650A11" w:rsidRDefault="001F71CD" w:rsidP="00F41B45">
      <w:pPr>
        <w:ind w:firstLine="0"/>
        <w:rPr>
          <w:b/>
        </w:rPr>
      </w:pPr>
      <w:r w:rsidRPr="00650A11">
        <w:tab/>
      </w:r>
      <w:r w:rsidR="006741E5">
        <w:t>Cloud</w:t>
      </w:r>
      <w:r w:rsidR="00F065BD" w:rsidRPr="00650A11">
        <w:t xml:space="preserve"> Computing </w:t>
      </w:r>
      <w:r w:rsidRPr="00650A11">
        <w:t xml:space="preserve">consists of five major characteristics. On-demand self-service is the one in which the users can spontaneously provide network storage capabilities. Broad network </w:t>
      </w:r>
      <w:r w:rsidRPr="00650A11">
        <w:lastRenderedPageBreak/>
        <w:t xml:space="preserve">access offers service across the network, which </w:t>
      </w:r>
      <w:proofErr w:type="gramStart"/>
      <w:r w:rsidRPr="00650A11">
        <w:t>can be accessed</w:t>
      </w:r>
      <w:proofErr w:type="gramEnd"/>
      <w:r w:rsidRPr="00650A11">
        <w:t xml:space="preserve"> with standard mechanisms to promote different kinds of client platforms. Resource pooling provides most of its computing reso</w:t>
      </w:r>
      <w:r w:rsidR="00BC51CA">
        <w:t>urces to serve many consumers on</w:t>
      </w:r>
      <w:r w:rsidRPr="00650A11">
        <w:t xml:space="preserve"> their demand using a multi-tenant model. Measured </w:t>
      </w:r>
      <w:proofErr w:type="gramStart"/>
      <w:r w:rsidRPr="00650A11">
        <w:t>service</w:t>
      </w:r>
      <w:proofErr w:type="gramEnd"/>
      <w:r w:rsidRPr="00650A11">
        <w:t xml:space="preserve"> is </w:t>
      </w:r>
      <w:proofErr w:type="gramStart"/>
      <w:r w:rsidRPr="00650A11">
        <w:t>when</w:t>
      </w:r>
      <w:proofErr w:type="gramEnd"/>
      <w:r w:rsidRPr="00650A11">
        <w:t xml:space="preserve"> resources are owned, maintained, and optimized by the metering capabilities. Elastic Scalability is the one that can make changes in IT resources as needed to meet changing demand. For example, when an application needs to create more servers, it can automatically scale with demand (</w:t>
      </w:r>
      <w:r w:rsidR="00F43BE4" w:rsidRPr="00650A11">
        <w:t>Agrawal, et al., 2011</w:t>
      </w:r>
      <w:r w:rsidRPr="00650A11">
        <w:t>).</w:t>
      </w:r>
    </w:p>
    <w:p w:rsidR="007823A7" w:rsidRPr="00650A11" w:rsidRDefault="00CC5511" w:rsidP="00F41B45">
      <w:pPr>
        <w:pStyle w:val="Heading2"/>
        <w:keepNext w:val="0"/>
        <w:keepLines w:val="0"/>
        <w:jc w:val="left"/>
      </w:pPr>
      <w:bookmarkStart w:id="18" w:name="_Toc80171315"/>
      <w:r w:rsidRPr="00650A11">
        <w:t>Blockchain</w:t>
      </w:r>
      <w:r w:rsidR="00F04E7A" w:rsidRPr="00650A11">
        <w:t xml:space="preserve"> </w:t>
      </w:r>
      <w:r w:rsidR="00C02D27" w:rsidRPr="00650A11">
        <w:t>Technology</w:t>
      </w:r>
      <w:bookmarkEnd w:id="18"/>
    </w:p>
    <w:p w:rsidR="00405EFB" w:rsidRPr="00650A11" w:rsidRDefault="007B1B97" w:rsidP="00F41B45">
      <w:pPr>
        <w:ind w:firstLine="0"/>
      </w:pPr>
      <w:r w:rsidRPr="00650A11">
        <w:tab/>
      </w:r>
      <w:r w:rsidR="00CC5511" w:rsidRPr="00650A11">
        <w:t>Blockchain</w:t>
      </w:r>
      <w:r w:rsidRPr="00650A11">
        <w:t xml:space="preserve"> </w:t>
      </w:r>
      <w:proofErr w:type="gramStart"/>
      <w:r w:rsidRPr="00650A11">
        <w:t>can be defined</w:t>
      </w:r>
      <w:proofErr w:type="gramEnd"/>
      <w:r w:rsidRPr="00650A11">
        <w:t xml:space="preserve"> as transparent distributed ledgers of digitally signed transactions that are grouped into blocks</w:t>
      </w:r>
      <w:r w:rsidR="008E55D2" w:rsidRPr="00650A11">
        <w:t xml:space="preserve"> (</w:t>
      </w:r>
      <w:r w:rsidR="001341EA" w:rsidRPr="00650A11">
        <w:rPr>
          <w:rFonts w:ascii="TimesNewRomanPSMT" w:hAnsi="TimesNewRomanPSMT"/>
        </w:rPr>
        <w:t>Murthy, et al., 2020</w:t>
      </w:r>
      <w:r w:rsidR="008E55D2" w:rsidRPr="00650A11">
        <w:t>)</w:t>
      </w:r>
      <w:r w:rsidRPr="00650A11">
        <w:t>.</w:t>
      </w:r>
      <w:r w:rsidR="008E55D2" w:rsidRPr="00650A11">
        <w:t xml:space="preserve"> </w:t>
      </w:r>
      <w:r w:rsidR="006910A0" w:rsidRPr="00650A11">
        <w:t xml:space="preserve">The blocks </w:t>
      </w:r>
      <w:proofErr w:type="gramStart"/>
      <w:r w:rsidR="006910A0" w:rsidRPr="00650A11">
        <w:t>are linked</w:t>
      </w:r>
      <w:proofErr w:type="gramEnd"/>
      <w:r w:rsidR="006910A0" w:rsidRPr="00650A11">
        <w:t xml:space="preserve"> together in the sense that e</w:t>
      </w:r>
      <w:r w:rsidR="008E55D2" w:rsidRPr="00650A11">
        <w:t>ach block contains a hash value produced through cryptography, a timestamp, and the transaction</w:t>
      </w:r>
      <w:r w:rsidR="001341EA" w:rsidRPr="00650A11">
        <w:t xml:space="preserve"> </w:t>
      </w:r>
      <w:r w:rsidR="008E55D2" w:rsidRPr="00650A11">
        <w:t>data</w:t>
      </w:r>
      <w:r w:rsidR="006910A0" w:rsidRPr="00650A11">
        <w:t xml:space="preserve"> of the previous block</w:t>
      </w:r>
      <w:r w:rsidR="008E55D2" w:rsidRPr="00650A11">
        <w:t xml:space="preserve">. </w:t>
      </w:r>
      <w:r w:rsidR="009F2018" w:rsidRPr="00650A11">
        <w:t xml:space="preserve">The </w:t>
      </w:r>
      <w:r w:rsidR="00CC5511" w:rsidRPr="00650A11">
        <w:t>Blockchain</w:t>
      </w:r>
      <w:r w:rsidR="009D0E7D" w:rsidRPr="00650A11">
        <w:t xml:space="preserve"> </w:t>
      </w:r>
      <w:r w:rsidR="009F2018" w:rsidRPr="00650A11">
        <w:t xml:space="preserve">recorded transactions among parties </w:t>
      </w:r>
      <w:proofErr w:type="gramStart"/>
      <w:r w:rsidR="009F2018" w:rsidRPr="00650A11">
        <w:t>are done</w:t>
      </w:r>
      <w:proofErr w:type="gramEnd"/>
      <w:r w:rsidR="009F2018" w:rsidRPr="00650A11">
        <w:t xml:space="preserve"> in an efficient and permanent manner. </w:t>
      </w:r>
      <w:r w:rsidR="00CC5511" w:rsidRPr="00650A11">
        <w:t>Blockchain</w:t>
      </w:r>
      <w:r w:rsidR="008E55D2" w:rsidRPr="00650A11">
        <w:t xml:space="preserve"> data </w:t>
      </w:r>
      <w:proofErr w:type="gramStart"/>
      <w:r w:rsidR="008E55D2" w:rsidRPr="00650A11">
        <w:t>cannot be modified</w:t>
      </w:r>
      <w:proofErr w:type="gramEnd"/>
      <w:r w:rsidR="008E55D2" w:rsidRPr="00650A11">
        <w:t xml:space="preserve"> by design (</w:t>
      </w:r>
      <w:proofErr w:type="spellStart"/>
      <w:r w:rsidR="001341EA" w:rsidRPr="00650A11">
        <w:t>Popovski</w:t>
      </w:r>
      <w:proofErr w:type="spellEnd"/>
      <w:r w:rsidR="001341EA" w:rsidRPr="00650A11">
        <w:t xml:space="preserve">, </w:t>
      </w:r>
      <w:proofErr w:type="spellStart"/>
      <w:r w:rsidR="001341EA" w:rsidRPr="00650A11">
        <w:t>Soussou</w:t>
      </w:r>
      <w:proofErr w:type="spellEnd"/>
      <w:r w:rsidR="001341EA" w:rsidRPr="00650A11">
        <w:t>, &amp; Webb, 2014</w:t>
      </w:r>
      <w:r w:rsidR="008E55D2" w:rsidRPr="00650A11">
        <w:t>).</w:t>
      </w:r>
      <w:r w:rsidR="009F2018" w:rsidRPr="00650A11">
        <w:t xml:space="preserve"> </w:t>
      </w:r>
    </w:p>
    <w:p w:rsidR="00405EFB" w:rsidRPr="00650A11" w:rsidRDefault="008A4C89" w:rsidP="00F41B45">
      <w:pPr>
        <w:ind w:firstLine="0"/>
      </w:pPr>
      <w:r w:rsidRPr="00650A11">
        <w:tab/>
      </w:r>
      <w:r w:rsidR="00405EFB" w:rsidRPr="00650A11">
        <w:t xml:space="preserve">A </w:t>
      </w:r>
      <w:r w:rsidR="00CC5511" w:rsidRPr="00650A11">
        <w:t>Blockchain</w:t>
      </w:r>
      <w:r w:rsidR="00405EFB" w:rsidRPr="00650A11">
        <w:t xml:space="preserve"> is </w:t>
      </w:r>
      <w:r w:rsidR="008816B0" w:rsidRPr="00650A11">
        <w:t>an</w:t>
      </w:r>
      <w:r w:rsidR="00405EFB" w:rsidRPr="00650A11">
        <w:t xml:space="preserve"> increasing collection of </w:t>
      </w:r>
      <w:r w:rsidR="008816B0" w:rsidRPr="00650A11">
        <w:t xml:space="preserve">transaction </w:t>
      </w:r>
      <w:r w:rsidR="00405EFB" w:rsidRPr="00650A11">
        <w:t xml:space="preserve">files that </w:t>
      </w:r>
      <w:proofErr w:type="gramStart"/>
      <w:r w:rsidR="00405EFB" w:rsidRPr="00650A11">
        <w:t>are</w:t>
      </w:r>
      <w:r w:rsidR="008816B0" w:rsidRPr="00650A11">
        <w:t xml:space="preserve"> </w:t>
      </w:r>
      <w:r w:rsidR="00405EFB" w:rsidRPr="00650A11">
        <w:t>known</w:t>
      </w:r>
      <w:proofErr w:type="gramEnd"/>
      <w:r w:rsidR="00405EFB" w:rsidRPr="00650A11">
        <w:t xml:space="preserve"> as </w:t>
      </w:r>
      <w:r w:rsidR="0081618C" w:rsidRPr="00650A11">
        <w:t>blocks, which</w:t>
      </w:r>
      <w:r w:rsidR="00405EFB" w:rsidRPr="00650A11">
        <w:t xml:space="preserve"> </w:t>
      </w:r>
      <w:r w:rsidR="008816B0" w:rsidRPr="00650A11">
        <w:t>are bound together using cryptography</w:t>
      </w:r>
      <w:r w:rsidR="00405EFB" w:rsidRPr="00650A11">
        <w:t>.</w:t>
      </w:r>
      <w:r w:rsidR="008816B0" w:rsidRPr="00650A11">
        <w:t xml:space="preserve"> </w:t>
      </w:r>
      <w:r w:rsidR="00405EFB" w:rsidRPr="00650A11">
        <w:t>Each block contains the cryptographic hash,</w:t>
      </w:r>
      <w:r w:rsidR="008816B0" w:rsidRPr="00650A11">
        <w:t xml:space="preserve"> </w:t>
      </w:r>
      <w:r w:rsidR="00405EFB" w:rsidRPr="00650A11">
        <w:t>timestamp and transaction data of the previous block.</w:t>
      </w:r>
      <w:r w:rsidR="008816B0" w:rsidRPr="00650A11">
        <w:t xml:space="preserve"> </w:t>
      </w:r>
      <w:r w:rsidR="00CC5511" w:rsidRPr="00650A11">
        <w:t>Blockchain</w:t>
      </w:r>
      <w:r w:rsidR="008816B0" w:rsidRPr="00650A11">
        <w:t xml:space="preserve"> uses </w:t>
      </w:r>
      <w:r w:rsidR="00405EFB" w:rsidRPr="00650A11">
        <w:t>Asymmetric cryptography for security and Ledger</w:t>
      </w:r>
      <w:r w:rsidR="008816B0" w:rsidRPr="00650A11">
        <w:t xml:space="preserve"> </w:t>
      </w:r>
      <w:r w:rsidR="00405EFB" w:rsidRPr="00650A11">
        <w:t>to build trust</w:t>
      </w:r>
      <w:r w:rsidR="009F2222" w:rsidRPr="00650A11">
        <w:t xml:space="preserve"> </w:t>
      </w:r>
      <w:r w:rsidR="00667D03" w:rsidRPr="00650A11">
        <w:t>(Murthy &amp; Shri, 2020)</w:t>
      </w:r>
      <w:r w:rsidR="00405EFB" w:rsidRPr="00650A11">
        <w:t>.</w:t>
      </w:r>
      <w:r w:rsidR="008816B0" w:rsidRPr="00650A11">
        <w:t xml:space="preserve"> </w:t>
      </w:r>
      <w:r w:rsidR="006207A9" w:rsidRPr="00650A11">
        <w:t>Asymmetric cryptography</w:t>
      </w:r>
      <w:r w:rsidR="002028EB" w:rsidRPr="00650A11">
        <w:t xml:space="preserve"> </w:t>
      </w:r>
      <w:proofErr w:type="gramStart"/>
      <w:r w:rsidR="002028EB" w:rsidRPr="00650A11">
        <w:t xml:space="preserve">or </w:t>
      </w:r>
      <w:r w:rsidR="006207A9" w:rsidRPr="00650A11">
        <w:t xml:space="preserve"> </w:t>
      </w:r>
      <w:r w:rsidR="002028EB" w:rsidRPr="00650A11">
        <w:t>asymmetric</w:t>
      </w:r>
      <w:proofErr w:type="gramEnd"/>
      <w:r w:rsidR="002028EB" w:rsidRPr="00650A11">
        <w:t xml:space="preserve"> encryption also known as public-key encryption require</w:t>
      </w:r>
      <w:r w:rsidR="00A74881" w:rsidRPr="00650A11">
        <w:t>s</w:t>
      </w:r>
      <w:r w:rsidR="002028EB" w:rsidRPr="00650A11">
        <w:t xml:space="preserve"> two different keys (private and</w:t>
      </w:r>
      <w:r w:rsidR="009E37D1" w:rsidRPr="00650A11">
        <w:t xml:space="preserve"> </w:t>
      </w:r>
      <w:r w:rsidR="002028EB" w:rsidRPr="00650A11">
        <w:t>Public keys) to encrypt or encipher and decrypt or decipher messages</w:t>
      </w:r>
      <w:r w:rsidR="00A74881" w:rsidRPr="00650A11">
        <w:t xml:space="preserve"> respectively</w:t>
      </w:r>
      <w:r w:rsidR="006207A9" w:rsidRPr="00650A11">
        <w:t>.</w:t>
      </w:r>
      <w:r w:rsidR="002028EB" w:rsidRPr="00650A11">
        <w:t xml:space="preserve"> The private key </w:t>
      </w:r>
      <w:proofErr w:type="gramStart"/>
      <w:r w:rsidR="002028EB" w:rsidRPr="00650A11">
        <w:t>is kept</w:t>
      </w:r>
      <w:proofErr w:type="gramEnd"/>
      <w:r w:rsidR="009E37D1" w:rsidRPr="00650A11">
        <w:t xml:space="preserve"> </w:t>
      </w:r>
      <w:r w:rsidR="002028EB" w:rsidRPr="00650A11">
        <w:t xml:space="preserve">secret and is known only to the owner of the key pair (private-public key pair) for decryption. The public key is stored in a public location where anyone can use it for encryption of messages going to the public key owner </w:t>
      </w:r>
      <w:r w:rsidR="006207A9" w:rsidRPr="00650A11">
        <w:t>(</w:t>
      </w:r>
      <w:r w:rsidR="00C10C18" w:rsidRPr="00650A11">
        <w:t>Michael &amp; Herbert, 2018</w:t>
      </w:r>
      <w:r w:rsidR="006207A9" w:rsidRPr="00650A11">
        <w:t>).</w:t>
      </w:r>
      <w:r w:rsidR="002028EB" w:rsidRPr="00650A11">
        <w:t xml:space="preserve"> </w:t>
      </w:r>
      <w:r w:rsidR="00405EFB" w:rsidRPr="00650A11">
        <w:t xml:space="preserve">A ledger is </w:t>
      </w:r>
      <w:r w:rsidR="006207A9" w:rsidRPr="00650A11">
        <w:t xml:space="preserve">a </w:t>
      </w:r>
      <w:r w:rsidR="006207A9" w:rsidRPr="00650A11">
        <w:lastRenderedPageBreak/>
        <w:t>form of</w:t>
      </w:r>
      <w:r w:rsidR="00405EFB" w:rsidRPr="00650A11">
        <w:t xml:space="preserve"> database </w:t>
      </w:r>
      <w:r w:rsidR="006207A9" w:rsidRPr="00650A11">
        <w:t xml:space="preserve">that </w:t>
      </w:r>
      <w:r w:rsidR="00405EFB" w:rsidRPr="00650A11">
        <w:t>store</w:t>
      </w:r>
      <w:r w:rsidR="006207A9" w:rsidRPr="00650A11">
        <w:t xml:space="preserve">s every transaction in the </w:t>
      </w:r>
      <w:r w:rsidR="00CC5511" w:rsidRPr="00650A11">
        <w:t>Blockchain</w:t>
      </w:r>
      <w:r w:rsidR="00405EFB" w:rsidRPr="00650A11">
        <w:t>. This</w:t>
      </w:r>
      <w:r w:rsidR="002028EB" w:rsidRPr="00650A11">
        <w:t xml:space="preserve"> </w:t>
      </w:r>
      <w:r w:rsidR="00405EFB" w:rsidRPr="00650A11">
        <w:t xml:space="preserve">ledger maintains copies </w:t>
      </w:r>
      <w:r w:rsidR="006207A9" w:rsidRPr="00650A11">
        <w:t xml:space="preserve">of itself </w:t>
      </w:r>
      <w:r w:rsidR="00405EFB" w:rsidRPr="00650A11">
        <w:t xml:space="preserve">in every </w:t>
      </w:r>
      <w:r w:rsidR="006207A9" w:rsidRPr="00650A11">
        <w:t>node (</w:t>
      </w:r>
      <w:r w:rsidR="00405EFB" w:rsidRPr="00650A11">
        <w:t>machine</w:t>
      </w:r>
      <w:r w:rsidR="006207A9" w:rsidRPr="00650A11">
        <w:t xml:space="preserve">s on the </w:t>
      </w:r>
      <w:r w:rsidR="00CC5511" w:rsidRPr="00650A11">
        <w:t>Blockchain</w:t>
      </w:r>
      <w:r w:rsidR="002A1DDB" w:rsidRPr="00650A11">
        <w:t xml:space="preserve"> </w:t>
      </w:r>
      <w:r w:rsidR="006207A9" w:rsidRPr="00650A11">
        <w:t>network) (</w:t>
      </w:r>
      <w:proofErr w:type="spellStart"/>
      <w:r w:rsidR="00E70B54" w:rsidRPr="00650A11">
        <w:t>Rawat</w:t>
      </w:r>
      <w:proofErr w:type="spellEnd"/>
      <w:r w:rsidR="00E70B54" w:rsidRPr="00650A11">
        <w:t xml:space="preserve">, Chaudhary, &amp; </w:t>
      </w:r>
      <w:proofErr w:type="spellStart"/>
      <w:r w:rsidR="00E70B54" w:rsidRPr="00650A11">
        <w:t>Doku</w:t>
      </w:r>
      <w:proofErr w:type="spellEnd"/>
      <w:r w:rsidR="00E70B54" w:rsidRPr="00650A11">
        <w:t>, 2019).</w:t>
      </w:r>
    </w:p>
    <w:p w:rsidR="00F41B45" w:rsidRPr="00650A11" w:rsidRDefault="00CC5511" w:rsidP="00F41B45">
      <w:r w:rsidRPr="00650A11">
        <w:t>Blockchain</w:t>
      </w:r>
      <w:r w:rsidR="008A4C89" w:rsidRPr="00650A11">
        <w:t xml:space="preserve"> technology </w:t>
      </w:r>
      <w:proofErr w:type="gramStart"/>
      <w:r w:rsidR="008A4C89" w:rsidRPr="00650A11">
        <w:t>was introduced</w:t>
      </w:r>
      <w:proofErr w:type="gramEnd"/>
      <w:r w:rsidR="008A4C89" w:rsidRPr="00650A11">
        <w:t xml:space="preserve"> to the world in 2008 through Bitcoin. Bitcoin is a form of digital currency introduced by a pseudo name called ‘‘Satoshi </w:t>
      </w:r>
      <w:proofErr w:type="spellStart"/>
      <w:r w:rsidR="008A4C89" w:rsidRPr="00650A11">
        <w:t>Nakamoto</w:t>
      </w:r>
      <w:proofErr w:type="spellEnd"/>
      <w:r w:rsidR="008A4C89" w:rsidRPr="00650A11">
        <w:t xml:space="preserve">’’ in 2008. Satoshi </w:t>
      </w:r>
      <w:proofErr w:type="spellStart"/>
      <w:r w:rsidR="008A4C89" w:rsidRPr="00650A11">
        <w:t>Nakamoto</w:t>
      </w:r>
      <w:proofErr w:type="spellEnd"/>
      <w:r w:rsidR="008A4C89" w:rsidRPr="00650A11">
        <w:t xml:space="preserve"> published a white paper, ‘‘Bitcoin: A Peer to Peer Electronic Cash System,’’ which is a direct online payment from one party to another without using </w:t>
      </w:r>
      <w:r w:rsidR="00850089" w:rsidRPr="00650A11">
        <w:t>any third party (</w:t>
      </w:r>
      <w:proofErr w:type="spellStart"/>
      <w:r w:rsidR="00850089" w:rsidRPr="00650A11">
        <w:t>Nakamoto</w:t>
      </w:r>
      <w:proofErr w:type="spellEnd"/>
      <w:r w:rsidR="00850089" w:rsidRPr="00650A11">
        <w:t>, 2008)</w:t>
      </w:r>
      <w:r w:rsidR="008A4C89" w:rsidRPr="00650A11">
        <w:t>.</w:t>
      </w:r>
    </w:p>
    <w:p w:rsidR="007A4505" w:rsidRPr="00E05324" w:rsidRDefault="007A4505" w:rsidP="00F41B45">
      <w:pPr>
        <w:pStyle w:val="Heading3"/>
        <w:keepNext w:val="0"/>
        <w:keepLines w:val="0"/>
        <w:rPr>
          <w:i/>
        </w:rPr>
      </w:pPr>
      <w:bookmarkStart w:id="19" w:name="_Toc80171316"/>
      <w:r w:rsidRPr="00E05324">
        <w:rPr>
          <w:i/>
        </w:rPr>
        <w:t>The gener</w:t>
      </w:r>
      <w:r w:rsidR="0014246D" w:rsidRPr="00E05324">
        <w:rPr>
          <w:i/>
        </w:rPr>
        <w:t xml:space="preserve">al architecture of </w:t>
      </w:r>
      <w:r w:rsidRPr="00E05324">
        <w:rPr>
          <w:i/>
        </w:rPr>
        <w:t>Blockchain</w:t>
      </w:r>
      <w:r w:rsidR="002E20CC" w:rsidRPr="00E05324">
        <w:rPr>
          <w:i/>
        </w:rPr>
        <w:t xml:space="preserve"> Technology</w:t>
      </w:r>
      <w:bookmarkEnd w:id="19"/>
    </w:p>
    <w:p w:rsidR="0014246D" w:rsidRPr="00650A11" w:rsidRDefault="0014246D" w:rsidP="00F41B45">
      <w:pPr>
        <w:ind w:firstLine="0"/>
        <w:jc w:val="center"/>
        <w:rPr>
          <w:b/>
        </w:rPr>
      </w:pPr>
      <w:r w:rsidRPr="00650A11">
        <w:rPr>
          <w:noProof/>
          <w:lang w:eastAsia="en-US"/>
        </w:rPr>
        <w:drawing>
          <wp:inline distT="0" distB="0" distL="0" distR="0" wp14:anchorId="4DCB6D54" wp14:editId="3752C405">
            <wp:extent cx="3249637" cy="217980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03" t="22722" r="33696" b="12047"/>
                    <a:stretch/>
                  </pic:blipFill>
                  <pic:spPr bwMode="auto">
                    <a:xfrm>
                      <a:off x="0" y="0"/>
                      <a:ext cx="3251212" cy="2180863"/>
                    </a:xfrm>
                    <a:prstGeom prst="rect">
                      <a:avLst/>
                    </a:prstGeom>
                    <a:ln>
                      <a:noFill/>
                    </a:ln>
                    <a:extLst>
                      <a:ext uri="{53640926-AAD7-44D8-BBD7-CCE9431645EC}">
                        <a14:shadowObscured xmlns:a14="http://schemas.microsoft.com/office/drawing/2010/main"/>
                      </a:ext>
                    </a:extLst>
                  </pic:spPr>
                </pic:pic>
              </a:graphicData>
            </a:graphic>
          </wp:inline>
        </w:drawing>
      </w:r>
    </w:p>
    <w:p w:rsidR="00E128D4" w:rsidRPr="00E128D4" w:rsidRDefault="00E128D4" w:rsidP="00F41B45">
      <w:pPr>
        <w:ind w:firstLine="0"/>
      </w:pPr>
      <w:bookmarkStart w:id="20" w:name="_Toc80210088"/>
      <w:r w:rsidRPr="00E128D4">
        <w:rPr>
          <w:i/>
        </w:rPr>
        <w:t xml:space="preserve">Figure </w:t>
      </w:r>
      <w:r w:rsidRPr="00E128D4">
        <w:rPr>
          <w:i/>
        </w:rPr>
        <w:fldChar w:fldCharType="begin"/>
      </w:r>
      <w:r w:rsidRPr="00E128D4">
        <w:rPr>
          <w:i/>
        </w:rPr>
        <w:instrText xml:space="preserve"> SEQ Figure \* ARABIC </w:instrText>
      </w:r>
      <w:r w:rsidRPr="00E128D4">
        <w:rPr>
          <w:i/>
        </w:rPr>
        <w:fldChar w:fldCharType="separate"/>
      </w:r>
      <w:r>
        <w:rPr>
          <w:i/>
          <w:noProof/>
        </w:rPr>
        <w:t>1</w:t>
      </w:r>
      <w:r w:rsidRPr="00E128D4">
        <w:rPr>
          <w:i/>
        </w:rPr>
        <w:fldChar w:fldCharType="end"/>
      </w:r>
      <w:r w:rsidRPr="00E128D4">
        <w:t>. Blockchain Block structure</w:t>
      </w:r>
      <w:r>
        <w:rPr>
          <w:i/>
        </w:rPr>
        <w:t xml:space="preserve"> </w:t>
      </w:r>
      <w:r w:rsidRPr="00650A11">
        <w:rPr>
          <w:b/>
        </w:rPr>
        <w:t>(</w:t>
      </w:r>
      <w:proofErr w:type="spellStart"/>
      <w:r w:rsidRPr="00650A11">
        <w:t>zibin</w:t>
      </w:r>
      <w:proofErr w:type="spellEnd"/>
      <w:r w:rsidRPr="00650A11">
        <w:t xml:space="preserve"> et al., 2017</w:t>
      </w:r>
      <w:r w:rsidRPr="00650A11">
        <w:rPr>
          <w:b/>
        </w:rPr>
        <w:t>)</w:t>
      </w:r>
      <w:bookmarkEnd w:id="20"/>
    </w:p>
    <w:p w:rsidR="002E496C" w:rsidRPr="00650A11" w:rsidRDefault="00A5455E" w:rsidP="00F41B45">
      <w:pPr>
        <w:ind w:firstLine="0"/>
      </w:pPr>
      <w:r w:rsidRPr="00650A11">
        <w:tab/>
      </w:r>
      <w:r w:rsidR="002E496C" w:rsidRPr="00650A11">
        <w:t xml:space="preserve">Figure </w:t>
      </w:r>
      <w:proofErr w:type="gramStart"/>
      <w:r w:rsidR="002E496C" w:rsidRPr="00650A11">
        <w:t>1</w:t>
      </w:r>
      <w:proofErr w:type="gramEnd"/>
      <w:r w:rsidR="002E496C" w:rsidRPr="00650A11">
        <w:t xml:space="preserve"> </w:t>
      </w:r>
      <w:r w:rsidR="00AC2099" w:rsidRPr="00650A11">
        <w:t>shows</w:t>
      </w:r>
      <w:r w:rsidR="002E496C" w:rsidRPr="00650A11">
        <w:t xml:space="preserve"> an example of a </w:t>
      </w:r>
      <w:r w:rsidR="00AC2099" w:rsidRPr="00650A11">
        <w:t xml:space="preserve">block as found in a </w:t>
      </w:r>
      <w:r w:rsidR="00D2488D" w:rsidRPr="00650A11">
        <w:t>Blockchain</w:t>
      </w:r>
      <w:r w:rsidR="002E496C" w:rsidRPr="00650A11">
        <w:t xml:space="preserve">. </w:t>
      </w:r>
      <w:r w:rsidR="00AC2099" w:rsidRPr="00650A11">
        <w:t xml:space="preserve">A </w:t>
      </w:r>
      <w:r w:rsidR="002E496C" w:rsidRPr="00650A11">
        <w:t xml:space="preserve">previous block hash </w:t>
      </w:r>
      <w:r w:rsidR="00AC2099" w:rsidRPr="00650A11">
        <w:t xml:space="preserve">is </w:t>
      </w:r>
      <w:r w:rsidR="002E496C" w:rsidRPr="00650A11">
        <w:t xml:space="preserve">contained in the block header, </w:t>
      </w:r>
      <w:r w:rsidR="00AC2099" w:rsidRPr="00650A11">
        <w:t xml:space="preserve">and </w:t>
      </w:r>
      <w:r w:rsidR="002E496C" w:rsidRPr="00650A11">
        <w:t>a block</w:t>
      </w:r>
      <w:r w:rsidR="00AC2099" w:rsidRPr="00650A11">
        <w:t xml:space="preserve"> </w:t>
      </w:r>
      <w:r w:rsidR="002E496C" w:rsidRPr="00650A11">
        <w:t>has only one paren</w:t>
      </w:r>
      <w:r w:rsidR="00AC2099" w:rsidRPr="00650A11">
        <w:t xml:space="preserve">t block. It is worthy of note </w:t>
      </w:r>
      <w:r w:rsidR="002E496C" w:rsidRPr="00650A11">
        <w:t>that uncle blocks</w:t>
      </w:r>
      <w:r w:rsidR="00AC2099" w:rsidRPr="00650A11">
        <w:t xml:space="preserve"> </w:t>
      </w:r>
      <w:r w:rsidR="002E496C" w:rsidRPr="00650A11">
        <w:t>(children of the block’s ancestors) hashes would also be stored</w:t>
      </w:r>
      <w:r w:rsidR="00AC2099" w:rsidRPr="00650A11">
        <w:t xml:space="preserve"> </w:t>
      </w:r>
      <w:r w:rsidR="002E496C" w:rsidRPr="00650A11">
        <w:t xml:space="preserve">in </w:t>
      </w:r>
      <w:proofErr w:type="spellStart"/>
      <w:r w:rsidR="00845AD5" w:rsidRPr="00650A11">
        <w:t>Ethereum</w:t>
      </w:r>
      <w:proofErr w:type="spellEnd"/>
      <w:r w:rsidR="00845AD5" w:rsidRPr="00650A11">
        <w:t xml:space="preserve"> </w:t>
      </w:r>
      <w:r w:rsidR="000920F5" w:rsidRPr="00650A11">
        <w:t xml:space="preserve">Blockchain </w:t>
      </w:r>
      <w:r w:rsidR="00845AD5" w:rsidRPr="00650A11">
        <w:t xml:space="preserve">Network </w:t>
      </w:r>
      <w:r w:rsidR="0012119B" w:rsidRPr="00650A11">
        <w:t>(</w:t>
      </w:r>
      <w:proofErr w:type="spellStart"/>
      <w:r w:rsidR="0012119B" w:rsidRPr="00650A11">
        <w:t>Buterin</w:t>
      </w:r>
      <w:proofErr w:type="spellEnd"/>
      <w:r w:rsidR="0012119B" w:rsidRPr="00650A11">
        <w:t>, 2014)</w:t>
      </w:r>
      <w:r w:rsidR="002E496C" w:rsidRPr="00650A11">
        <w:t xml:space="preserve">. The first block of a </w:t>
      </w:r>
      <w:r w:rsidR="0012119B" w:rsidRPr="00650A11">
        <w:t xml:space="preserve">Blockchain </w:t>
      </w:r>
      <w:proofErr w:type="gramStart"/>
      <w:r w:rsidR="002E496C" w:rsidRPr="00650A11">
        <w:t>is called</w:t>
      </w:r>
      <w:proofErr w:type="gramEnd"/>
      <w:r w:rsidR="002E496C" w:rsidRPr="00650A11">
        <w:t xml:space="preserve"> genesis block </w:t>
      </w:r>
      <w:r w:rsidR="00345B5A" w:rsidRPr="00650A11">
        <w:t xml:space="preserve">and it </w:t>
      </w:r>
      <w:r w:rsidR="002E496C" w:rsidRPr="00650A11">
        <w:t>has no parent block.</w:t>
      </w:r>
    </w:p>
    <w:p w:rsidR="00372501" w:rsidRPr="00650A11" w:rsidRDefault="0014246D" w:rsidP="00F41B45">
      <w:pPr>
        <w:ind w:firstLine="0"/>
        <w:jc w:val="center"/>
      </w:pPr>
      <w:r w:rsidRPr="00650A11">
        <w:rPr>
          <w:noProof/>
          <w:lang w:eastAsia="en-US"/>
        </w:rPr>
        <w:lastRenderedPageBreak/>
        <w:drawing>
          <wp:inline distT="0" distB="0" distL="0" distR="0" wp14:anchorId="67B965F4" wp14:editId="29EA90F3">
            <wp:extent cx="4986715" cy="18357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64" t="28612" r="4692" b="16450"/>
                    <a:stretch/>
                  </pic:blipFill>
                  <pic:spPr bwMode="auto">
                    <a:xfrm>
                      <a:off x="0" y="0"/>
                      <a:ext cx="4989282" cy="1836730"/>
                    </a:xfrm>
                    <a:prstGeom prst="rect">
                      <a:avLst/>
                    </a:prstGeom>
                    <a:ln>
                      <a:noFill/>
                    </a:ln>
                    <a:extLst>
                      <a:ext uri="{53640926-AAD7-44D8-BBD7-CCE9431645EC}">
                        <a14:shadowObscured xmlns:a14="http://schemas.microsoft.com/office/drawing/2010/main"/>
                      </a:ext>
                    </a:extLst>
                  </pic:spPr>
                </pic:pic>
              </a:graphicData>
            </a:graphic>
          </wp:inline>
        </w:drawing>
      </w:r>
    </w:p>
    <w:p w:rsidR="00E128D4" w:rsidRPr="00E128D4" w:rsidRDefault="00E128D4" w:rsidP="00F41B45">
      <w:pPr>
        <w:pStyle w:val="Caption"/>
        <w:rPr>
          <w:i w:val="0"/>
          <w:sz w:val="24"/>
          <w:szCs w:val="24"/>
        </w:rPr>
      </w:pPr>
      <w:bookmarkStart w:id="21" w:name="_Toc80210089"/>
      <w:r w:rsidRPr="00E128D4">
        <w:rPr>
          <w:sz w:val="24"/>
          <w:szCs w:val="24"/>
        </w:rPr>
        <w:t xml:space="preserve">Figure </w:t>
      </w:r>
      <w:r w:rsidRPr="00E128D4">
        <w:rPr>
          <w:sz w:val="24"/>
          <w:szCs w:val="24"/>
        </w:rPr>
        <w:fldChar w:fldCharType="begin"/>
      </w:r>
      <w:r w:rsidRPr="00E128D4">
        <w:rPr>
          <w:sz w:val="24"/>
          <w:szCs w:val="24"/>
        </w:rPr>
        <w:instrText xml:space="preserve"> SEQ Figure \* ARABIC </w:instrText>
      </w:r>
      <w:r w:rsidRPr="00E128D4">
        <w:rPr>
          <w:sz w:val="24"/>
          <w:szCs w:val="24"/>
        </w:rPr>
        <w:fldChar w:fldCharType="separate"/>
      </w:r>
      <w:r>
        <w:rPr>
          <w:noProof/>
          <w:sz w:val="24"/>
          <w:szCs w:val="24"/>
        </w:rPr>
        <w:t>2</w:t>
      </w:r>
      <w:r w:rsidRPr="00E128D4">
        <w:rPr>
          <w:sz w:val="24"/>
          <w:szCs w:val="24"/>
        </w:rPr>
        <w:fldChar w:fldCharType="end"/>
      </w:r>
      <w:r w:rsidRPr="00E128D4">
        <w:rPr>
          <w:sz w:val="24"/>
          <w:szCs w:val="24"/>
        </w:rPr>
        <w:t xml:space="preserve">. </w:t>
      </w:r>
      <w:proofErr w:type="gramStart"/>
      <w:r w:rsidRPr="00E128D4">
        <w:rPr>
          <w:i w:val="0"/>
          <w:sz w:val="24"/>
          <w:szCs w:val="24"/>
        </w:rPr>
        <w:t>Blockchain which consists of a continuous sequence of</w:t>
      </w:r>
      <w:proofErr w:type="gramEnd"/>
      <w:r w:rsidRPr="00E128D4">
        <w:rPr>
          <w:i w:val="0"/>
          <w:sz w:val="24"/>
          <w:szCs w:val="24"/>
        </w:rPr>
        <w:t xml:space="preserve"> blocks (</w:t>
      </w:r>
      <w:proofErr w:type="spellStart"/>
      <w:r w:rsidRPr="00E128D4">
        <w:rPr>
          <w:i w:val="0"/>
          <w:sz w:val="24"/>
          <w:szCs w:val="24"/>
        </w:rPr>
        <w:t>Zibin</w:t>
      </w:r>
      <w:proofErr w:type="spellEnd"/>
      <w:r w:rsidRPr="00E128D4">
        <w:rPr>
          <w:i w:val="0"/>
          <w:sz w:val="24"/>
          <w:szCs w:val="24"/>
        </w:rPr>
        <w:t xml:space="preserve"> et al., 2017)</w:t>
      </w:r>
      <w:bookmarkEnd w:id="21"/>
    </w:p>
    <w:p w:rsidR="00A4444F" w:rsidRPr="00650A11" w:rsidRDefault="009705A7" w:rsidP="00F41B45">
      <w:r>
        <w:t>Figure 2</w:t>
      </w:r>
      <w:r w:rsidR="00A5455E" w:rsidRPr="00650A11">
        <w:t xml:space="preserve"> </w:t>
      </w:r>
      <w:r w:rsidRPr="00650A11">
        <w:t xml:space="preserve">shows </w:t>
      </w:r>
      <w:r w:rsidR="00A5455E" w:rsidRPr="00650A11">
        <w:t xml:space="preserve">a Blockchain which consists of a continuous sequence of blocks. Each block in a </w:t>
      </w:r>
      <w:r w:rsidR="00A52633" w:rsidRPr="00650A11">
        <w:t xml:space="preserve">Blockchain </w:t>
      </w:r>
      <w:r w:rsidR="00A5455E" w:rsidRPr="00650A11">
        <w:t xml:space="preserve">consists of the block header and the block body. </w:t>
      </w:r>
      <w:proofErr w:type="gramStart"/>
      <w:r w:rsidR="006935FA" w:rsidRPr="00650A11">
        <w:t>The</w:t>
      </w:r>
      <w:r w:rsidR="0075346F" w:rsidRPr="00650A11">
        <w:t xml:space="preserve"> block header includes;</w:t>
      </w:r>
      <w:r w:rsidR="00A5455E" w:rsidRPr="00650A11">
        <w:t xml:space="preserve"> Block version: </w:t>
      </w:r>
      <w:r w:rsidR="006935FA" w:rsidRPr="00650A11">
        <w:t>This specifies</w:t>
      </w:r>
      <w:r w:rsidR="00A5455E" w:rsidRPr="00650A11">
        <w:t xml:space="preserve"> which set of block validation</w:t>
      </w:r>
      <w:r w:rsidR="006935FA" w:rsidRPr="00650A11">
        <w:t xml:space="preserve"> </w:t>
      </w:r>
      <w:r w:rsidR="0075346F" w:rsidRPr="00650A11">
        <w:t xml:space="preserve">rules to follow; </w:t>
      </w:r>
      <w:proofErr w:type="spellStart"/>
      <w:r w:rsidR="00A5455E" w:rsidRPr="00650A11">
        <w:t>Merkle</w:t>
      </w:r>
      <w:proofErr w:type="spellEnd"/>
      <w:r w:rsidR="00A5455E" w:rsidRPr="00650A11">
        <w:t xml:space="preserve"> tree root hash: </w:t>
      </w:r>
      <w:r w:rsidR="006935FA" w:rsidRPr="00650A11">
        <w:t xml:space="preserve">contains </w:t>
      </w:r>
      <w:r w:rsidR="00A5455E" w:rsidRPr="00650A11">
        <w:t>the hash value of all</w:t>
      </w:r>
      <w:r w:rsidR="0075346F" w:rsidRPr="00650A11">
        <w:t xml:space="preserve"> the transactions in the block; </w:t>
      </w:r>
      <w:r w:rsidR="00A5455E" w:rsidRPr="00650A11">
        <w:t xml:space="preserve">Timestamp: </w:t>
      </w:r>
      <w:r w:rsidR="006935FA" w:rsidRPr="00650A11">
        <w:t xml:space="preserve">keeps the </w:t>
      </w:r>
      <w:r w:rsidR="00A5455E" w:rsidRPr="00650A11">
        <w:t>current time as seconds in universal time</w:t>
      </w:r>
      <w:r w:rsidR="0075346F" w:rsidRPr="00650A11">
        <w:t xml:space="preserve"> since January 1, 1970;</w:t>
      </w:r>
      <w:r w:rsidR="00A5455E" w:rsidRPr="00650A11">
        <w:t xml:space="preserve"> </w:t>
      </w:r>
      <w:proofErr w:type="spellStart"/>
      <w:r w:rsidR="00A5455E" w:rsidRPr="00650A11">
        <w:t>nBits</w:t>
      </w:r>
      <w:proofErr w:type="spellEnd"/>
      <w:r w:rsidR="00A5455E" w:rsidRPr="00650A11">
        <w:t xml:space="preserve">: </w:t>
      </w:r>
      <w:r w:rsidR="006935FA" w:rsidRPr="00650A11">
        <w:t xml:space="preserve">shows the </w:t>
      </w:r>
      <w:r w:rsidR="00A5455E" w:rsidRPr="00650A11">
        <w:t>target threshol</w:t>
      </w:r>
      <w:r w:rsidR="0075346F" w:rsidRPr="00650A11">
        <w:t xml:space="preserve">d of a valid block hash; </w:t>
      </w:r>
      <w:r w:rsidR="006935FA" w:rsidRPr="00650A11">
        <w:t>Nonce: This is a</w:t>
      </w:r>
      <w:r w:rsidR="00A5455E" w:rsidRPr="00650A11">
        <w:t xml:space="preserve"> 4-byte field, which usually starts with 0</w:t>
      </w:r>
      <w:r w:rsidR="0075346F" w:rsidRPr="00650A11">
        <w:t xml:space="preserve"> </w:t>
      </w:r>
      <w:r w:rsidR="00A5455E" w:rsidRPr="00650A11">
        <w:t>and increases for every hash calculation</w:t>
      </w:r>
      <w:r w:rsidR="0075346F" w:rsidRPr="00650A11">
        <w:t xml:space="preserve">; </w:t>
      </w:r>
      <w:r w:rsidR="00A5455E" w:rsidRPr="00650A11">
        <w:t xml:space="preserve">Parent block hash: </w:t>
      </w:r>
      <w:r w:rsidR="006935FA" w:rsidRPr="00650A11">
        <w:t xml:space="preserve">This is </w:t>
      </w:r>
      <w:r w:rsidR="00A5455E" w:rsidRPr="00650A11">
        <w:t>a 256-bit hash value that points to</w:t>
      </w:r>
      <w:r w:rsidR="0075346F" w:rsidRPr="00650A11">
        <w:t xml:space="preserve"> </w:t>
      </w:r>
      <w:r w:rsidR="00A5455E" w:rsidRPr="00650A11">
        <w:t>the previous block.</w:t>
      </w:r>
      <w:proofErr w:type="gramEnd"/>
      <w:r w:rsidR="0075346F" w:rsidRPr="00650A11">
        <w:t xml:space="preserve"> </w:t>
      </w:r>
      <w:r w:rsidR="00A5455E" w:rsidRPr="00650A11">
        <w:t>The block body is compos</w:t>
      </w:r>
      <w:r w:rsidR="0075346F" w:rsidRPr="00650A11">
        <w:t xml:space="preserve">ed of a transaction counter and </w:t>
      </w:r>
      <w:r w:rsidR="00A5455E" w:rsidRPr="00650A11">
        <w:t>transactions</w:t>
      </w:r>
      <w:r w:rsidR="006935FA" w:rsidRPr="00650A11">
        <w:t xml:space="preserve"> (TX)</w:t>
      </w:r>
      <w:r w:rsidR="00A5455E" w:rsidRPr="00650A11">
        <w:t>. The</w:t>
      </w:r>
      <w:r w:rsidR="006935FA" w:rsidRPr="00650A11">
        <w:t xml:space="preserve"> </w:t>
      </w:r>
      <w:r w:rsidR="00A5455E" w:rsidRPr="00650A11">
        <w:t>maximum number of transactions that a</w:t>
      </w:r>
      <w:r w:rsidR="0075346F" w:rsidRPr="00650A11">
        <w:t xml:space="preserve"> </w:t>
      </w:r>
      <w:r w:rsidR="00A5455E" w:rsidRPr="00650A11">
        <w:t xml:space="preserve">block </w:t>
      </w:r>
      <w:r w:rsidR="006935FA" w:rsidRPr="00650A11">
        <w:t xml:space="preserve">in a Blockchain </w:t>
      </w:r>
      <w:r w:rsidR="00A5455E" w:rsidRPr="00650A11">
        <w:t>can contain depends on the block size and the size of</w:t>
      </w:r>
      <w:r w:rsidR="0075346F" w:rsidRPr="00650A11">
        <w:t xml:space="preserve"> </w:t>
      </w:r>
      <w:r w:rsidR="00A5455E" w:rsidRPr="00650A11">
        <w:t xml:space="preserve">each transaction. </w:t>
      </w:r>
    </w:p>
    <w:p w:rsidR="00EA5482" w:rsidRPr="00E05324" w:rsidRDefault="00EA5482" w:rsidP="00F41B45">
      <w:pPr>
        <w:pStyle w:val="Heading3"/>
        <w:keepNext w:val="0"/>
        <w:keepLines w:val="0"/>
        <w:rPr>
          <w:i/>
        </w:rPr>
      </w:pPr>
      <w:bookmarkStart w:id="22" w:name="_Toc80171317"/>
      <w:r w:rsidRPr="00E05324">
        <w:rPr>
          <w:i/>
        </w:rPr>
        <w:t>Characteristics</w:t>
      </w:r>
      <w:r w:rsidR="00665859" w:rsidRPr="00E05324">
        <w:rPr>
          <w:i/>
        </w:rPr>
        <w:t xml:space="preserve"> of </w:t>
      </w:r>
      <w:r w:rsidR="00CC5511" w:rsidRPr="00E05324">
        <w:rPr>
          <w:i/>
        </w:rPr>
        <w:t>Blockchain</w:t>
      </w:r>
      <w:r w:rsidR="00665859" w:rsidRPr="00E05324">
        <w:rPr>
          <w:i/>
        </w:rPr>
        <w:t xml:space="preserve"> Technology</w:t>
      </w:r>
      <w:bookmarkEnd w:id="22"/>
    </w:p>
    <w:p w:rsidR="001169CD" w:rsidRPr="001169CD" w:rsidRDefault="00ED525C" w:rsidP="00F41B45">
      <w:r w:rsidRPr="00650A11">
        <w:t xml:space="preserve">Below is a discussion of the core characteristics of </w:t>
      </w:r>
      <w:r w:rsidR="00CC5511" w:rsidRPr="00650A11">
        <w:t>Blockchain</w:t>
      </w:r>
      <w:r w:rsidRPr="00650A11">
        <w:t xml:space="preserve"> Technology</w:t>
      </w:r>
      <w:r w:rsidR="00486433" w:rsidRPr="00650A11">
        <w:t xml:space="preserve"> (</w:t>
      </w:r>
      <w:r w:rsidR="002A1115" w:rsidRPr="00650A11">
        <w:t>Murthy et al., 2020</w:t>
      </w:r>
      <w:r w:rsidR="00486433" w:rsidRPr="00650A11">
        <w:t>).</w:t>
      </w:r>
      <w:r w:rsidR="00206407" w:rsidRPr="00650A11">
        <w:t xml:space="preserve"> </w:t>
      </w:r>
    </w:p>
    <w:p w:rsidR="00406BB6" w:rsidRPr="00E05324" w:rsidRDefault="00886D04" w:rsidP="00F41B45">
      <w:pPr>
        <w:pStyle w:val="Heading4"/>
        <w:keepNext w:val="0"/>
        <w:keepLines w:val="0"/>
        <w:rPr>
          <w:b w:val="0"/>
          <w:i w:val="0"/>
        </w:rPr>
      </w:pPr>
      <w:r w:rsidRPr="00E05324">
        <w:rPr>
          <w:i w:val="0"/>
        </w:rPr>
        <w:t>Decentralized</w:t>
      </w:r>
      <w:r w:rsidR="00E05324">
        <w:rPr>
          <w:i w:val="0"/>
        </w:rPr>
        <w:t xml:space="preserve">. </w:t>
      </w:r>
      <w:r w:rsidR="00206407" w:rsidRPr="00E05324">
        <w:rPr>
          <w:b w:val="0"/>
          <w:i w:val="0"/>
        </w:rPr>
        <w:t xml:space="preserve">Unlike the </w:t>
      </w:r>
      <w:r w:rsidR="00DC2F05" w:rsidRPr="00E05324">
        <w:rPr>
          <w:b w:val="0"/>
          <w:i w:val="0"/>
        </w:rPr>
        <w:t xml:space="preserve">traditional centralized network, that the nodes have to </w:t>
      </w:r>
      <w:proofErr w:type="gramStart"/>
      <w:r w:rsidR="00DC2F05" w:rsidRPr="00E05324">
        <w:rPr>
          <w:b w:val="0"/>
          <w:i w:val="0"/>
        </w:rPr>
        <w:t>be validated</w:t>
      </w:r>
      <w:proofErr w:type="gramEnd"/>
      <w:r w:rsidR="00DC2F05" w:rsidRPr="00E05324">
        <w:rPr>
          <w:b w:val="0"/>
          <w:i w:val="0"/>
        </w:rPr>
        <w:t xml:space="preserve"> through a trustworthy centralized server</w:t>
      </w:r>
      <w:r w:rsidR="00004CB3" w:rsidRPr="00E05324">
        <w:rPr>
          <w:b w:val="0"/>
          <w:i w:val="0"/>
        </w:rPr>
        <w:t xml:space="preserve">, </w:t>
      </w:r>
      <w:r w:rsidR="00CC5511" w:rsidRPr="00E05324">
        <w:rPr>
          <w:b w:val="0"/>
          <w:i w:val="0"/>
        </w:rPr>
        <w:t>Blockchain</w:t>
      </w:r>
      <w:r w:rsidR="00004CB3" w:rsidRPr="00E05324">
        <w:rPr>
          <w:b w:val="0"/>
          <w:i w:val="0"/>
        </w:rPr>
        <w:t xml:space="preserve"> </w:t>
      </w:r>
      <w:r w:rsidR="00DC2F05" w:rsidRPr="00E05324">
        <w:rPr>
          <w:b w:val="0"/>
          <w:i w:val="0"/>
        </w:rPr>
        <w:t xml:space="preserve">does not </w:t>
      </w:r>
      <w:r w:rsidR="00206407" w:rsidRPr="00E05324">
        <w:rPr>
          <w:b w:val="0"/>
          <w:i w:val="0"/>
        </w:rPr>
        <w:t>rely on a centralized server to store and update</w:t>
      </w:r>
      <w:r w:rsidR="00DC2F05" w:rsidRPr="00E05324">
        <w:rPr>
          <w:b w:val="0"/>
          <w:i w:val="0"/>
        </w:rPr>
        <w:t xml:space="preserve"> </w:t>
      </w:r>
      <w:r w:rsidR="00206407" w:rsidRPr="00E05324">
        <w:rPr>
          <w:b w:val="0"/>
          <w:i w:val="0"/>
        </w:rPr>
        <w:t>multiple systems</w:t>
      </w:r>
      <w:r w:rsidR="00406BB6" w:rsidRPr="00E05324">
        <w:rPr>
          <w:b w:val="0"/>
          <w:i w:val="0"/>
        </w:rPr>
        <w:t xml:space="preserve"> data.</w:t>
      </w:r>
      <w:r w:rsidR="005B4BEC" w:rsidRPr="00E05324">
        <w:rPr>
          <w:b w:val="0"/>
          <w:i w:val="0"/>
        </w:rPr>
        <w:t xml:space="preserve"> In the </w:t>
      </w:r>
      <w:r w:rsidR="00CC5511" w:rsidRPr="00E05324">
        <w:rPr>
          <w:b w:val="0"/>
          <w:i w:val="0"/>
        </w:rPr>
        <w:t>Blockchain</w:t>
      </w:r>
      <w:r w:rsidR="00004CB3" w:rsidRPr="00E05324">
        <w:rPr>
          <w:b w:val="0"/>
          <w:i w:val="0"/>
        </w:rPr>
        <w:t xml:space="preserve"> </w:t>
      </w:r>
      <w:r w:rsidR="005B4BEC" w:rsidRPr="00E05324">
        <w:rPr>
          <w:b w:val="0"/>
          <w:i w:val="0"/>
        </w:rPr>
        <w:t xml:space="preserve">network, all the participants </w:t>
      </w:r>
      <w:r w:rsidR="005B4BEC" w:rsidRPr="00E05324">
        <w:rPr>
          <w:b w:val="0"/>
          <w:i w:val="0"/>
        </w:rPr>
        <w:lastRenderedPageBreak/>
        <w:t>or nodes actively participate in transactions in a decentralized server manner thus; each node also serves as a server within the network.</w:t>
      </w:r>
    </w:p>
    <w:p w:rsidR="00E32A8F" w:rsidRPr="00650A11" w:rsidRDefault="00886D04" w:rsidP="00F41B45">
      <w:pPr>
        <w:pStyle w:val="Heading4"/>
        <w:keepNext w:val="0"/>
        <w:keepLines w:val="0"/>
      </w:pPr>
      <w:r w:rsidRPr="00E05324">
        <w:rPr>
          <w:i w:val="0"/>
        </w:rPr>
        <w:t>Persistent</w:t>
      </w:r>
      <w:r w:rsidR="00E05324">
        <w:rPr>
          <w:rFonts w:asciiTheme="minorHAnsi" w:eastAsiaTheme="minorEastAsia" w:hAnsiTheme="minorHAnsi" w:cstheme="minorBidi"/>
          <w:bCs w:val="0"/>
          <w:iCs w:val="0"/>
        </w:rPr>
        <w:t xml:space="preserve">. </w:t>
      </w:r>
      <w:r w:rsidR="00E32A8F" w:rsidRPr="00E05324">
        <w:rPr>
          <w:b w:val="0"/>
          <w:i w:val="0"/>
        </w:rPr>
        <w:t xml:space="preserve">All transactions </w:t>
      </w:r>
      <w:proofErr w:type="gramStart"/>
      <w:r w:rsidR="00E32A8F" w:rsidRPr="00E05324">
        <w:rPr>
          <w:b w:val="0"/>
          <w:i w:val="0"/>
        </w:rPr>
        <w:t xml:space="preserve">are validated and stored </w:t>
      </w:r>
      <w:r w:rsidR="006B4F68" w:rsidRPr="00E05324">
        <w:rPr>
          <w:b w:val="0"/>
          <w:i w:val="0"/>
        </w:rPr>
        <w:t xml:space="preserve">permanently </w:t>
      </w:r>
      <w:r w:rsidR="00E32A8F" w:rsidRPr="00E05324">
        <w:rPr>
          <w:b w:val="0"/>
          <w:i w:val="0"/>
        </w:rPr>
        <w:t xml:space="preserve">in the </w:t>
      </w:r>
      <w:r w:rsidR="00CC5511" w:rsidRPr="00E05324">
        <w:rPr>
          <w:b w:val="0"/>
          <w:i w:val="0"/>
        </w:rPr>
        <w:t>Blockchain</w:t>
      </w:r>
      <w:r w:rsidR="00E32A8F" w:rsidRPr="00E05324">
        <w:rPr>
          <w:b w:val="0"/>
          <w:i w:val="0"/>
        </w:rPr>
        <w:t xml:space="preserve"> therefore</w:t>
      </w:r>
      <w:proofErr w:type="gramEnd"/>
      <w:r w:rsidR="00E32A8F" w:rsidRPr="00E05324">
        <w:rPr>
          <w:b w:val="0"/>
          <w:i w:val="0"/>
        </w:rPr>
        <w:t>, they cannot be manipulated. If the transactions are included in the list, rolling back or erasing the transactions is difficult</w:t>
      </w:r>
      <w:r w:rsidR="007074CF" w:rsidRPr="00E05324">
        <w:rPr>
          <w:b w:val="0"/>
          <w:i w:val="0"/>
        </w:rPr>
        <w:t xml:space="preserve"> (Nguyen et al., 2019)</w:t>
      </w:r>
      <w:r w:rsidR="00E32A8F" w:rsidRPr="00E05324">
        <w:rPr>
          <w:b w:val="0"/>
          <w:i w:val="0"/>
        </w:rPr>
        <w:t>.</w:t>
      </w:r>
      <w:r w:rsidR="00566C6B" w:rsidRPr="00650A11">
        <w:t xml:space="preserve"> </w:t>
      </w:r>
    </w:p>
    <w:p w:rsidR="008A66D8" w:rsidRPr="00E05324" w:rsidRDefault="00886D04" w:rsidP="00F41B45">
      <w:pPr>
        <w:pStyle w:val="Heading4"/>
        <w:keepNext w:val="0"/>
        <w:keepLines w:val="0"/>
        <w:rPr>
          <w:b w:val="0"/>
          <w:i w:val="0"/>
        </w:rPr>
      </w:pPr>
      <w:r w:rsidRPr="00E05324">
        <w:rPr>
          <w:i w:val="0"/>
        </w:rPr>
        <w:t>Auditable</w:t>
      </w:r>
      <w:r w:rsidR="00E05324">
        <w:t xml:space="preserve">. </w:t>
      </w:r>
      <w:r w:rsidR="008A66D8" w:rsidRPr="00E05324">
        <w:rPr>
          <w:b w:val="0"/>
          <w:i w:val="0"/>
        </w:rPr>
        <w:t xml:space="preserve">Each transaction initiated on a </w:t>
      </w:r>
      <w:r w:rsidR="00CC5511" w:rsidRPr="00E05324">
        <w:rPr>
          <w:b w:val="0"/>
          <w:i w:val="0"/>
        </w:rPr>
        <w:t>Blockchain</w:t>
      </w:r>
      <w:r w:rsidR="008A66D8" w:rsidRPr="00E05324">
        <w:rPr>
          <w:b w:val="0"/>
          <w:i w:val="0"/>
        </w:rPr>
        <w:t xml:space="preserve"> is digitally signed by the sender and stored with a timestamp, by this </w:t>
      </w:r>
      <w:proofErr w:type="gramStart"/>
      <w:r w:rsidR="008A66D8" w:rsidRPr="00E05324">
        <w:rPr>
          <w:b w:val="0"/>
          <w:i w:val="0"/>
        </w:rPr>
        <w:t>means,</w:t>
      </w:r>
      <w:proofErr w:type="gramEnd"/>
      <w:r w:rsidR="008A66D8" w:rsidRPr="00E05324">
        <w:rPr>
          <w:b w:val="0"/>
          <w:i w:val="0"/>
        </w:rPr>
        <w:t xml:space="preserve"> every transaction can be tracked and verified by the nodes on the </w:t>
      </w:r>
      <w:r w:rsidR="00CC5511" w:rsidRPr="00E05324">
        <w:rPr>
          <w:b w:val="0"/>
          <w:i w:val="0"/>
        </w:rPr>
        <w:t>Blockchain</w:t>
      </w:r>
      <w:r w:rsidR="00841CD8" w:rsidRPr="00E05324">
        <w:rPr>
          <w:b w:val="0"/>
          <w:i w:val="0"/>
        </w:rPr>
        <w:t xml:space="preserve"> (Murthy et al., 2020)</w:t>
      </w:r>
      <w:r w:rsidR="008A66D8" w:rsidRPr="00E05324">
        <w:rPr>
          <w:b w:val="0"/>
          <w:i w:val="0"/>
        </w:rPr>
        <w:t xml:space="preserve">. </w:t>
      </w:r>
    </w:p>
    <w:p w:rsidR="006F0E68" w:rsidRPr="00650A11" w:rsidRDefault="00886D04" w:rsidP="00F41B45">
      <w:pPr>
        <w:pStyle w:val="Heading4"/>
        <w:keepNext w:val="0"/>
        <w:keepLines w:val="0"/>
      </w:pPr>
      <w:r w:rsidRPr="00E05324">
        <w:rPr>
          <w:i w:val="0"/>
        </w:rPr>
        <w:t>Anonymous</w:t>
      </w:r>
      <w:r w:rsidR="00E05324">
        <w:rPr>
          <w:i w:val="0"/>
        </w:rPr>
        <w:t xml:space="preserve">. </w:t>
      </w:r>
      <w:r w:rsidR="00E91259" w:rsidRPr="00650A11">
        <w:tab/>
      </w:r>
      <w:r w:rsidR="00E91259" w:rsidRPr="00E05324">
        <w:rPr>
          <w:b w:val="0"/>
          <w:i w:val="0"/>
        </w:rPr>
        <w:t>Unlike a centralized network where, a centralized owner will retain the user’s</w:t>
      </w:r>
      <w:r w:rsidR="00E05324" w:rsidRPr="00E05324">
        <w:rPr>
          <w:b w:val="0"/>
          <w:i w:val="0"/>
        </w:rPr>
        <w:t xml:space="preserve"> </w:t>
      </w:r>
      <w:r w:rsidR="00E91259" w:rsidRPr="00E05324">
        <w:rPr>
          <w:b w:val="0"/>
          <w:i w:val="0"/>
        </w:rPr>
        <w:t xml:space="preserve">real identities, </w:t>
      </w:r>
      <w:r w:rsidR="00CC5511" w:rsidRPr="00E05324">
        <w:rPr>
          <w:b w:val="0"/>
          <w:i w:val="0"/>
        </w:rPr>
        <w:t>Blockchain</w:t>
      </w:r>
      <w:r w:rsidR="00F17303" w:rsidRPr="00E05324">
        <w:rPr>
          <w:b w:val="0"/>
          <w:i w:val="0"/>
        </w:rPr>
        <w:t xml:space="preserve"> </w:t>
      </w:r>
      <w:r w:rsidR="00E91259" w:rsidRPr="00E05324">
        <w:rPr>
          <w:b w:val="0"/>
          <w:i w:val="0"/>
        </w:rPr>
        <w:t>transactions make the users anonymous</w:t>
      </w:r>
      <w:r w:rsidR="00E105BC">
        <w:rPr>
          <w:b w:val="0"/>
          <w:i w:val="0"/>
        </w:rPr>
        <w:t xml:space="preserve"> (user identity is kept</w:t>
      </w:r>
      <w:bookmarkStart w:id="23" w:name="_GoBack"/>
      <w:bookmarkEnd w:id="23"/>
      <w:r w:rsidR="00E105BC">
        <w:rPr>
          <w:b w:val="0"/>
          <w:i w:val="0"/>
        </w:rPr>
        <w:t xml:space="preserve"> secret)</w:t>
      </w:r>
      <w:r w:rsidR="00E91259" w:rsidRPr="00E05324">
        <w:rPr>
          <w:b w:val="0"/>
          <w:i w:val="0"/>
        </w:rPr>
        <w:t xml:space="preserve">. In the </w:t>
      </w:r>
      <w:r w:rsidR="00CC5511" w:rsidRPr="00E05324">
        <w:rPr>
          <w:b w:val="0"/>
          <w:i w:val="0"/>
        </w:rPr>
        <w:t>Blockchain</w:t>
      </w:r>
      <w:r w:rsidR="00E91259" w:rsidRPr="00E05324">
        <w:rPr>
          <w:b w:val="0"/>
          <w:i w:val="0"/>
        </w:rPr>
        <w:t xml:space="preserve">, transaction data </w:t>
      </w:r>
      <w:proofErr w:type="gramStart"/>
      <w:r w:rsidR="00E91259" w:rsidRPr="00E05324">
        <w:rPr>
          <w:b w:val="0"/>
          <w:i w:val="0"/>
        </w:rPr>
        <w:t>is secured</w:t>
      </w:r>
      <w:proofErr w:type="gramEnd"/>
      <w:r w:rsidR="00E91259" w:rsidRPr="00E05324">
        <w:rPr>
          <w:b w:val="0"/>
          <w:i w:val="0"/>
        </w:rPr>
        <w:t xml:space="preserve"> by using asymmetric encryption techniques and authentication is done by digitally signing the transaction data. The sender interacts with the </w:t>
      </w:r>
      <w:r w:rsidR="00CC5511" w:rsidRPr="00E05324">
        <w:rPr>
          <w:b w:val="0"/>
          <w:i w:val="0"/>
        </w:rPr>
        <w:t>Blockchain</w:t>
      </w:r>
      <w:r w:rsidR="00E91259" w:rsidRPr="00E05324">
        <w:rPr>
          <w:b w:val="0"/>
          <w:i w:val="0"/>
        </w:rPr>
        <w:t xml:space="preserve"> to support a self-generated email and generates a different set of addresses to preserve their identity as a secret </w:t>
      </w:r>
      <w:r w:rsidR="00F17303" w:rsidRPr="00E05324">
        <w:rPr>
          <w:b w:val="0"/>
          <w:i w:val="0"/>
        </w:rPr>
        <w:t>(Feng et al., 2019)</w:t>
      </w:r>
      <w:r w:rsidR="00E91259" w:rsidRPr="00E05324">
        <w:rPr>
          <w:b w:val="0"/>
          <w:i w:val="0"/>
        </w:rPr>
        <w:t xml:space="preserve">. </w:t>
      </w:r>
    </w:p>
    <w:p w:rsidR="00B52276" w:rsidRPr="00E05324" w:rsidRDefault="00886D04" w:rsidP="00F41B45">
      <w:pPr>
        <w:pStyle w:val="Heading4"/>
        <w:keepNext w:val="0"/>
        <w:keepLines w:val="0"/>
        <w:rPr>
          <w:b w:val="0"/>
          <w:i w:val="0"/>
        </w:rPr>
      </w:pPr>
      <w:r w:rsidRPr="00E05324">
        <w:rPr>
          <w:i w:val="0"/>
        </w:rPr>
        <w:t>Autonomous</w:t>
      </w:r>
      <w:r w:rsidR="00E05324">
        <w:rPr>
          <w:i w:val="0"/>
        </w:rPr>
        <w:t xml:space="preserve">. </w:t>
      </w:r>
      <w:r w:rsidR="00C069FD" w:rsidRPr="00E05324">
        <w:rPr>
          <w:b w:val="0"/>
          <w:i w:val="0"/>
        </w:rPr>
        <w:t xml:space="preserve">No single entity or node controls the </w:t>
      </w:r>
      <w:r w:rsidR="00CC5511" w:rsidRPr="00E05324">
        <w:rPr>
          <w:b w:val="0"/>
          <w:i w:val="0"/>
        </w:rPr>
        <w:t>Blockchain</w:t>
      </w:r>
      <w:r w:rsidR="00C069FD" w:rsidRPr="00E05324">
        <w:rPr>
          <w:b w:val="0"/>
          <w:i w:val="0"/>
        </w:rPr>
        <w:t xml:space="preserve"> network.</w:t>
      </w:r>
      <w:r w:rsidR="00137F8B" w:rsidRPr="00E05324">
        <w:rPr>
          <w:b w:val="0"/>
          <w:i w:val="0"/>
        </w:rPr>
        <w:t xml:space="preserve"> </w:t>
      </w:r>
      <w:r w:rsidR="00B339BA" w:rsidRPr="00E05324">
        <w:rPr>
          <w:b w:val="0"/>
          <w:i w:val="0"/>
        </w:rPr>
        <w:t xml:space="preserve">Each new node joining the </w:t>
      </w:r>
      <w:r w:rsidR="00CC5511" w:rsidRPr="00E05324">
        <w:rPr>
          <w:b w:val="0"/>
          <w:i w:val="0"/>
        </w:rPr>
        <w:t>Blockchain</w:t>
      </w:r>
      <w:r w:rsidR="00B339BA" w:rsidRPr="00E05324">
        <w:rPr>
          <w:b w:val="0"/>
          <w:i w:val="0"/>
        </w:rPr>
        <w:t xml:space="preserve"> network is signed</w:t>
      </w:r>
      <w:r w:rsidR="00EC26AD">
        <w:rPr>
          <w:b w:val="0"/>
          <w:i w:val="0"/>
        </w:rPr>
        <w:t xml:space="preserve"> and accepted by consensus</w:t>
      </w:r>
      <w:r w:rsidR="00B339BA" w:rsidRPr="00E05324">
        <w:rPr>
          <w:b w:val="0"/>
          <w:i w:val="0"/>
        </w:rPr>
        <w:t xml:space="preserve"> whereby the new node is reviewed and accepted by every other node in the network, ensuring that transactions or data transfer </w:t>
      </w:r>
      <w:proofErr w:type="gramStart"/>
      <w:r w:rsidR="00B339BA" w:rsidRPr="00E05324">
        <w:rPr>
          <w:b w:val="0"/>
          <w:i w:val="0"/>
        </w:rPr>
        <w:t>will be done</w:t>
      </w:r>
      <w:proofErr w:type="gramEnd"/>
      <w:r w:rsidR="00B339BA" w:rsidRPr="00E05324">
        <w:rPr>
          <w:b w:val="0"/>
          <w:i w:val="0"/>
        </w:rPr>
        <w:t xml:space="preserve"> safely in the </w:t>
      </w:r>
      <w:r w:rsidR="00CC5511" w:rsidRPr="00E05324">
        <w:rPr>
          <w:b w:val="0"/>
          <w:i w:val="0"/>
        </w:rPr>
        <w:t>Blockchain</w:t>
      </w:r>
      <w:r w:rsidR="00B339BA" w:rsidRPr="00E05324">
        <w:rPr>
          <w:b w:val="0"/>
          <w:i w:val="0"/>
        </w:rPr>
        <w:t xml:space="preserve"> network</w:t>
      </w:r>
      <w:r w:rsidR="007E1E5F" w:rsidRPr="00E05324">
        <w:rPr>
          <w:b w:val="0"/>
          <w:i w:val="0"/>
        </w:rPr>
        <w:t xml:space="preserve"> (Murthy et al., 2020).</w:t>
      </w:r>
    </w:p>
    <w:p w:rsidR="00E97378" w:rsidRPr="00E05324" w:rsidRDefault="00886D04" w:rsidP="00F41B45">
      <w:pPr>
        <w:pStyle w:val="Heading4"/>
        <w:keepNext w:val="0"/>
        <w:keepLines w:val="0"/>
        <w:rPr>
          <w:b w:val="0"/>
          <w:i w:val="0"/>
        </w:rPr>
      </w:pPr>
      <w:r w:rsidRPr="00E05324">
        <w:rPr>
          <w:i w:val="0"/>
        </w:rPr>
        <w:t>Immutable</w:t>
      </w:r>
      <w:r w:rsidR="00E05324">
        <w:rPr>
          <w:i w:val="0"/>
        </w:rPr>
        <w:t xml:space="preserve">. </w:t>
      </w:r>
      <w:r w:rsidR="00CC5511" w:rsidRPr="00E05324">
        <w:rPr>
          <w:b w:val="0"/>
          <w:i w:val="0"/>
        </w:rPr>
        <w:t>Blockchain</w:t>
      </w:r>
      <w:r w:rsidR="00F341D2" w:rsidRPr="00E05324">
        <w:rPr>
          <w:b w:val="0"/>
          <w:i w:val="0"/>
        </w:rPr>
        <w:t xml:space="preserve"> transactions are immutable or tamper proof. The transaction data in the </w:t>
      </w:r>
      <w:r w:rsidR="00CC5511" w:rsidRPr="00E05324">
        <w:rPr>
          <w:b w:val="0"/>
          <w:i w:val="0"/>
        </w:rPr>
        <w:t>Blockchain</w:t>
      </w:r>
      <w:r w:rsidR="00F341D2" w:rsidRPr="00E05324">
        <w:rPr>
          <w:b w:val="0"/>
          <w:i w:val="0"/>
        </w:rPr>
        <w:t xml:space="preserve"> </w:t>
      </w:r>
      <w:proofErr w:type="gramStart"/>
      <w:r w:rsidR="00F341D2" w:rsidRPr="00E05324">
        <w:rPr>
          <w:b w:val="0"/>
          <w:i w:val="0"/>
        </w:rPr>
        <w:t>is validated</w:t>
      </w:r>
      <w:proofErr w:type="gramEnd"/>
      <w:r w:rsidR="00F341D2" w:rsidRPr="00E05324">
        <w:rPr>
          <w:b w:val="0"/>
          <w:i w:val="0"/>
        </w:rPr>
        <w:t xml:space="preserve"> before it is accepted into the </w:t>
      </w:r>
      <w:r w:rsidR="00790843" w:rsidRPr="00E05324">
        <w:rPr>
          <w:b w:val="0"/>
          <w:i w:val="0"/>
        </w:rPr>
        <w:t>Block</w:t>
      </w:r>
      <w:r w:rsidR="00F341D2" w:rsidRPr="00E05324">
        <w:rPr>
          <w:b w:val="0"/>
          <w:i w:val="0"/>
        </w:rPr>
        <w:t xml:space="preserve">. Each transaction in the </w:t>
      </w:r>
      <w:r w:rsidR="00CC5511" w:rsidRPr="00E05324">
        <w:rPr>
          <w:b w:val="0"/>
          <w:i w:val="0"/>
        </w:rPr>
        <w:t>Blockchain</w:t>
      </w:r>
      <w:r w:rsidR="00F341D2" w:rsidRPr="00E05324">
        <w:rPr>
          <w:b w:val="0"/>
          <w:i w:val="0"/>
        </w:rPr>
        <w:t xml:space="preserve"> network </w:t>
      </w:r>
      <w:proofErr w:type="gramStart"/>
      <w:r w:rsidR="00F341D2" w:rsidRPr="00E05324">
        <w:rPr>
          <w:b w:val="0"/>
          <w:i w:val="0"/>
        </w:rPr>
        <w:t>is recorded</w:t>
      </w:r>
      <w:proofErr w:type="gramEnd"/>
      <w:r w:rsidR="00F341D2" w:rsidRPr="00E05324">
        <w:rPr>
          <w:b w:val="0"/>
          <w:i w:val="0"/>
        </w:rPr>
        <w:t xml:space="preserve"> permanently. The data in the blocks </w:t>
      </w:r>
      <w:proofErr w:type="gramStart"/>
      <w:r w:rsidR="00F341D2" w:rsidRPr="00E05324">
        <w:rPr>
          <w:b w:val="0"/>
          <w:i w:val="0"/>
        </w:rPr>
        <w:t xml:space="preserve">cannot </w:t>
      </w:r>
      <w:r w:rsidR="00A61E20" w:rsidRPr="00E05324">
        <w:rPr>
          <w:b w:val="0"/>
          <w:i w:val="0"/>
        </w:rPr>
        <w:t xml:space="preserve">be </w:t>
      </w:r>
      <w:r w:rsidR="00F341D2" w:rsidRPr="00E05324">
        <w:rPr>
          <w:b w:val="0"/>
          <w:i w:val="0"/>
        </w:rPr>
        <w:t>altered</w:t>
      </w:r>
      <w:proofErr w:type="gramEnd"/>
      <w:r w:rsidR="00F341D2" w:rsidRPr="00E05324">
        <w:rPr>
          <w:b w:val="0"/>
          <w:i w:val="0"/>
        </w:rPr>
        <w:t xml:space="preserve">. If some entity tries to alter the data, it </w:t>
      </w:r>
      <w:proofErr w:type="gramStart"/>
      <w:r w:rsidR="00F341D2" w:rsidRPr="00E05324">
        <w:rPr>
          <w:b w:val="0"/>
          <w:i w:val="0"/>
        </w:rPr>
        <w:t>would be easily caught</w:t>
      </w:r>
      <w:proofErr w:type="gramEnd"/>
      <w:r w:rsidR="00F341D2" w:rsidRPr="00E05324">
        <w:rPr>
          <w:b w:val="0"/>
          <w:i w:val="0"/>
        </w:rPr>
        <w:t xml:space="preserve"> because data in the blocks is linked through </w:t>
      </w:r>
      <w:r w:rsidR="00F341D2" w:rsidRPr="00E05324">
        <w:rPr>
          <w:b w:val="0"/>
          <w:i w:val="0"/>
        </w:rPr>
        <w:lastRenderedPageBreak/>
        <w:t>the hash key, and change in the data in one block would invalidate the next blocks (</w:t>
      </w:r>
      <w:r w:rsidR="002F25D7" w:rsidRPr="00E05324">
        <w:rPr>
          <w:b w:val="0"/>
          <w:i w:val="0"/>
        </w:rPr>
        <w:t xml:space="preserve">Zhu, </w:t>
      </w:r>
      <w:proofErr w:type="spellStart"/>
      <w:r w:rsidR="002F25D7" w:rsidRPr="00E05324">
        <w:rPr>
          <w:b w:val="0"/>
          <w:i w:val="0"/>
        </w:rPr>
        <w:t>Gai</w:t>
      </w:r>
      <w:proofErr w:type="spellEnd"/>
      <w:r w:rsidR="002F25D7" w:rsidRPr="00E05324">
        <w:rPr>
          <w:b w:val="0"/>
          <w:i w:val="0"/>
        </w:rPr>
        <w:t>, &amp; Li, 2019</w:t>
      </w:r>
      <w:r w:rsidR="00F341D2" w:rsidRPr="00E05324">
        <w:rPr>
          <w:b w:val="0"/>
          <w:i w:val="0"/>
        </w:rPr>
        <w:t>).</w:t>
      </w:r>
    </w:p>
    <w:p w:rsidR="008016C4" w:rsidRPr="00E05324" w:rsidRDefault="00886D04" w:rsidP="00F41B45">
      <w:pPr>
        <w:pStyle w:val="Heading4"/>
        <w:keepNext w:val="0"/>
        <w:keepLines w:val="0"/>
        <w:rPr>
          <w:b w:val="0"/>
          <w:i w:val="0"/>
        </w:rPr>
      </w:pPr>
      <w:r w:rsidRPr="00E05324">
        <w:rPr>
          <w:i w:val="0"/>
        </w:rPr>
        <w:t>Transparent</w:t>
      </w:r>
      <w:r w:rsidR="00E05324">
        <w:rPr>
          <w:i w:val="0"/>
        </w:rPr>
        <w:t xml:space="preserve">. </w:t>
      </w:r>
      <w:r w:rsidR="003114E0" w:rsidRPr="00E05324">
        <w:rPr>
          <w:b w:val="0"/>
          <w:i w:val="0"/>
        </w:rPr>
        <w:t xml:space="preserve">The decentralized structure of </w:t>
      </w:r>
      <w:r w:rsidR="00CC5511" w:rsidRPr="00E05324">
        <w:rPr>
          <w:b w:val="0"/>
          <w:i w:val="0"/>
        </w:rPr>
        <w:t>Blockchain</w:t>
      </w:r>
      <w:r w:rsidR="003114E0" w:rsidRPr="00E05324">
        <w:rPr>
          <w:b w:val="0"/>
          <w:i w:val="0"/>
        </w:rPr>
        <w:t xml:space="preserve"> is such that all participants can publish their records and query other nodes’ data. In the </w:t>
      </w:r>
      <w:r w:rsidR="00CC5511" w:rsidRPr="00E05324">
        <w:rPr>
          <w:b w:val="0"/>
          <w:i w:val="0"/>
        </w:rPr>
        <w:t>Blockchain</w:t>
      </w:r>
      <w:r w:rsidR="00E11AA4" w:rsidRPr="00E05324">
        <w:rPr>
          <w:b w:val="0"/>
          <w:i w:val="0"/>
        </w:rPr>
        <w:t xml:space="preserve"> </w:t>
      </w:r>
      <w:proofErr w:type="gramStart"/>
      <w:r w:rsidR="00E11AA4" w:rsidRPr="00E05324">
        <w:rPr>
          <w:b w:val="0"/>
          <w:i w:val="0"/>
        </w:rPr>
        <w:t>Technology</w:t>
      </w:r>
      <w:proofErr w:type="gramEnd"/>
      <w:r w:rsidR="00E11AA4" w:rsidRPr="00E05324">
        <w:rPr>
          <w:b w:val="0"/>
          <w:i w:val="0"/>
        </w:rPr>
        <w:t xml:space="preserve"> </w:t>
      </w:r>
      <w:r w:rsidR="003114E0" w:rsidRPr="00E05324">
        <w:rPr>
          <w:b w:val="0"/>
          <w:i w:val="0"/>
        </w:rPr>
        <w:t xml:space="preserve">system records and maintains transaction data information in an open distributed ledger </w:t>
      </w:r>
      <w:r w:rsidR="001C08EF" w:rsidRPr="00E05324">
        <w:rPr>
          <w:b w:val="0"/>
          <w:i w:val="0"/>
        </w:rPr>
        <w:t>(Zhao, 2019)</w:t>
      </w:r>
      <w:r w:rsidR="003114E0" w:rsidRPr="00E05324">
        <w:rPr>
          <w:b w:val="0"/>
          <w:i w:val="0"/>
        </w:rPr>
        <w:t xml:space="preserve">. The recorded data in a </w:t>
      </w:r>
      <w:r w:rsidR="00CC5511" w:rsidRPr="00E05324">
        <w:rPr>
          <w:b w:val="0"/>
          <w:i w:val="0"/>
        </w:rPr>
        <w:t>Blockchain</w:t>
      </w:r>
      <w:r w:rsidR="003114E0" w:rsidRPr="00E05324">
        <w:rPr>
          <w:b w:val="0"/>
          <w:i w:val="0"/>
        </w:rPr>
        <w:t xml:space="preserve"> ledger is open and reliable to all the nodes present in the same </w:t>
      </w:r>
      <w:r w:rsidR="00CC5511" w:rsidRPr="00E05324">
        <w:rPr>
          <w:b w:val="0"/>
          <w:i w:val="0"/>
        </w:rPr>
        <w:t>Blockchain</w:t>
      </w:r>
      <w:r w:rsidR="003114E0" w:rsidRPr="00E05324">
        <w:rPr>
          <w:b w:val="0"/>
          <w:i w:val="0"/>
        </w:rPr>
        <w:t xml:space="preserve"> network to access the information.</w:t>
      </w:r>
    </w:p>
    <w:p w:rsidR="006F0E68" w:rsidRPr="00650A11" w:rsidRDefault="00886D04" w:rsidP="00F41B45">
      <w:pPr>
        <w:pStyle w:val="Heading4"/>
        <w:keepNext w:val="0"/>
        <w:keepLines w:val="0"/>
        <w:rPr>
          <w:b w:val="0"/>
          <w:i w:val="0"/>
        </w:rPr>
      </w:pPr>
      <w:r w:rsidRPr="00E05324">
        <w:rPr>
          <w:i w:val="0"/>
        </w:rPr>
        <w:t>Traceable</w:t>
      </w:r>
      <w:r w:rsidR="00E05324">
        <w:rPr>
          <w:i w:val="0"/>
        </w:rPr>
        <w:t xml:space="preserve">. </w:t>
      </w:r>
      <w:r w:rsidR="00516A37" w:rsidRPr="00D67E2E">
        <w:rPr>
          <w:b w:val="0"/>
          <w:i w:val="0"/>
        </w:rPr>
        <w:t xml:space="preserve">The data in the blocks of </w:t>
      </w:r>
      <w:r w:rsidR="00CC5511" w:rsidRPr="00D67E2E">
        <w:rPr>
          <w:b w:val="0"/>
          <w:i w:val="0"/>
        </w:rPr>
        <w:t>Blockchain</w:t>
      </w:r>
      <w:r w:rsidR="00516A37" w:rsidRPr="00D67E2E">
        <w:rPr>
          <w:b w:val="0"/>
          <w:i w:val="0"/>
        </w:rPr>
        <w:t xml:space="preserve"> </w:t>
      </w:r>
      <w:proofErr w:type="gramStart"/>
      <w:r w:rsidR="00516A37" w:rsidRPr="00D67E2E">
        <w:rPr>
          <w:b w:val="0"/>
          <w:i w:val="0"/>
        </w:rPr>
        <w:t>is encrypted</w:t>
      </w:r>
      <w:proofErr w:type="gramEnd"/>
      <w:r w:rsidR="00516A37" w:rsidRPr="00D67E2E">
        <w:rPr>
          <w:b w:val="0"/>
          <w:i w:val="0"/>
        </w:rPr>
        <w:t xml:space="preserve"> using hashing algorithms. Each block will have a hash key. Each block in the network contains the p</w:t>
      </w:r>
      <w:r w:rsidR="00520013" w:rsidRPr="00D67E2E">
        <w:rPr>
          <w:b w:val="0"/>
          <w:i w:val="0"/>
        </w:rPr>
        <w:t xml:space="preserve">revious blocks’ hash key and </w:t>
      </w:r>
      <w:proofErr w:type="gramStart"/>
      <w:r w:rsidR="00520013" w:rsidRPr="00D67E2E">
        <w:rPr>
          <w:b w:val="0"/>
          <w:i w:val="0"/>
        </w:rPr>
        <w:t xml:space="preserve">is </w:t>
      </w:r>
      <w:r w:rsidR="00516A37" w:rsidRPr="00D67E2E">
        <w:rPr>
          <w:b w:val="0"/>
          <w:i w:val="0"/>
        </w:rPr>
        <w:t>linked</w:t>
      </w:r>
      <w:proofErr w:type="gramEnd"/>
      <w:r w:rsidR="00516A37" w:rsidRPr="00D67E2E">
        <w:rPr>
          <w:b w:val="0"/>
          <w:i w:val="0"/>
        </w:rPr>
        <w:t xml:space="preserve"> through them (Lu, 2019). Therefore, tracing</w:t>
      </w:r>
      <w:r w:rsidR="009A5BF0">
        <w:rPr>
          <w:b w:val="0"/>
          <w:i w:val="0"/>
        </w:rPr>
        <w:t>, finding</w:t>
      </w:r>
      <w:r w:rsidR="00121307">
        <w:rPr>
          <w:b w:val="0"/>
          <w:i w:val="0"/>
        </w:rPr>
        <w:t xml:space="preserve"> or locating</w:t>
      </w:r>
      <w:r w:rsidR="00516A37" w:rsidRPr="00D67E2E">
        <w:rPr>
          <w:b w:val="0"/>
          <w:i w:val="0"/>
        </w:rPr>
        <w:t xml:space="preserve"> a block in the </w:t>
      </w:r>
      <w:r w:rsidR="00CC5511" w:rsidRPr="00D67E2E">
        <w:rPr>
          <w:b w:val="0"/>
          <w:i w:val="0"/>
        </w:rPr>
        <w:t>Blockchain</w:t>
      </w:r>
      <w:r w:rsidR="00516A37" w:rsidRPr="00D67E2E">
        <w:rPr>
          <w:b w:val="0"/>
          <w:i w:val="0"/>
        </w:rPr>
        <w:t xml:space="preserve"> through the hash key is possible in the </w:t>
      </w:r>
      <w:r w:rsidR="00CC5511" w:rsidRPr="00D67E2E">
        <w:rPr>
          <w:b w:val="0"/>
          <w:i w:val="0"/>
        </w:rPr>
        <w:t>Blockchain</w:t>
      </w:r>
      <w:r w:rsidR="00516A37" w:rsidRPr="00D67E2E">
        <w:rPr>
          <w:b w:val="0"/>
          <w:i w:val="0"/>
        </w:rPr>
        <w:t xml:space="preserve"> network.</w:t>
      </w:r>
    </w:p>
    <w:p w:rsidR="00F458FE" w:rsidRPr="00D67E2E" w:rsidRDefault="00F458FE" w:rsidP="00F41B45">
      <w:pPr>
        <w:pStyle w:val="Heading3"/>
        <w:keepNext w:val="0"/>
        <w:keepLines w:val="0"/>
        <w:rPr>
          <w:i/>
        </w:rPr>
      </w:pPr>
      <w:bookmarkStart w:id="24" w:name="_Toc80171318"/>
      <w:r w:rsidRPr="00D67E2E">
        <w:rPr>
          <w:i/>
        </w:rPr>
        <w:t xml:space="preserve">Types of </w:t>
      </w:r>
      <w:r w:rsidR="00CC5511" w:rsidRPr="00D67E2E">
        <w:rPr>
          <w:i/>
        </w:rPr>
        <w:t>Blockchain</w:t>
      </w:r>
      <w:r w:rsidRPr="00D67E2E">
        <w:rPr>
          <w:i/>
        </w:rPr>
        <w:t xml:space="preserve"> Technology</w:t>
      </w:r>
      <w:bookmarkEnd w:id="24"/>
    </w:p>
    <w:p w:rsidR="00B52276" w:rsidRPr="00650A11" w:rsidRDefault="00D75F34" w:rsidP="00F41B45">
      <w:pPr>
        <w:ind w:firstLine="0"/>
      </w:pPr>
      <w:r w:rsidRPr="00650A11">
        <w:tab/>
      </w:r>
      <w:r w:rsidR="0016550C" w:rsidRPr="00650A11">
        <w:t xml:space="preserve">According to </w:t>
      </w:r>
      <w:proofErr w:type="spellStart"/>
      <w:r w:rsidR="00082076" w:rsidRPr="00650A11">
        <w:t>Niranjanamurthy</w:t>
      </w:r>
      <w:proofErr w:type="spellEnd"/>
      <w:r w:rsidR="00082076" w:rsidRPr="00650A11">
        <w:t xml:space="preserve">, </w:t>
      </w:r>
      <w:proofErr w:type="spellStart"/>
      <w:r w:rsidR="00082076" w:rsidRPr="00650A11">
        <w:t>Nithya</w:t>
      </w:r>
      <w:proofErr w:type="spellEnd"/>
      <w:r w:rsidR="00082076" w:rsidRPr="00650A11">
        <w:t>, &amp;</w:t>
      </w:r>
      <w:r w:rsidR="0016550C" w:rsidRPr="00650A11">
        <w:t xml:space="preserve"> </w:t>
      </w:r>
      <w:proofErr w:type="spellStart"/>
      <w:r w:rsidR="0016550C" w:rsidRPr="00650A11">
        <w:t>Jagannatha</w:t>
      </w:r>
      <w:proofErr w:type="spellEnd"/>
      <w:r w:rsidR="0016550C" w:rsidRPr="00650A11">
        <w:t xml:space="preserve"> (2019), we can categorize </w:t>
      </w:r>
      <w:r w:rsidR="00CC5511" w:rsidRPr="00650A11">
        <w:t>Blockchain</w:t>
      </w:r>
      <w:r w:rsidR="0016550C" w:rsidRPr="00650A11">
        <w:t xml:space="preserve"> into three major types based on the users’ availability and accessibility.  </w:t>
      </w:r>
      <w:r w:rsidR="00FA0576" w:rsidRPr="00650A11">
        <w:t>They are as follows:</w:t>
      </w:r>
    </w:p>
    <w:p w:rsidR="00F04712" w:rsidRPr="00D67E2E" w:rsidRDefault="00FA0576" w:rsidP="00F41B45">
      <w:pPr>
        <w:pStyle w:val="Heading4"/>
        <w:keepNext w:val="0"/>
        <w:keepLines w:val="0"/>
        <w:rPr>
          <w:b w:val="0"/>
          <w:i w:val="0"/>
        </w:rPr>
      </w:pPr>
      <w:r w:rsidRPr="00D67E2E">
        <w:rPr>
          <w:i w:val="0"/>
        </w:rPr>
        <w:t>Public (</w:t>
      </w:r>
      <w:proofErr w:type="spellStart"/>
      <w:r w:rsidRPr="00D67E2E">
        <w:rPr>
          <w:i w:val="0"/>
        </w:rPr>
        <w:t>Permissionless</w:t>
      </w:r>
      <w:proofErr w:type="spellEnd"/>
      <w:r w:rsidRPr="00D67E2E">
        <w:rPr>
          <w:i w:val="0"/>
        </w:rPr>
        <w:t xml:space="preserve">) </w:t>
      </w:r>
      <w:r w:rsidR="00CC5511" w:rsidRPr="00D67E2E">
        <w:rPr>
          <w:i w:val="0"/>
        </w:rPr>
        <w:t>Blockchain</w:t>
      </w:r>
      <w:r w:rsidR="00D67E2E">
        <w:rPr>
          <w:i w:val="0"/>
        </w:rPr>
        <w:t xml:space="preserve">. </w:t>
      </w:r>
      <w:r w:rsidR="00F04712" w:rsidRPr="00D67E2E">
        <w:rPr>
          <w:b w:val="0"/>
          <w:i w:val="0"/>
        </w:rPr>
        <w:t xml:space="preserve">A public </w:t>
      </w:r>
      <w:r w:rsidR="00CC5511" w:rsidRPr="00D67E2E">
        <w:rPr>
          <w:b w:val="0"/>
          <w:i w:val="0"/>
        </w:rPr>
        <w:t>Blockchain</w:t>
      </w:r>
      <w:r w:rsidR="0080675B" w:rsidRPr="00D67E2E">
        <w:rPr>
          <w:b w:val="0"/>
          <w:i w:val="0"/>
        </w:rPr>
        <w:t xml:space="preserve"> </w:t>
      </w:r>
      <w:proofErr w:type="gramStart"/>
      <w:r w:rsidR="00F04712" w:rsidRPr="00D67E2E">
        <w:rPr>
          <w:b w:val="0"/>
          <w:i w:val="0"/>
        </w:rPr>
        <w:t>can be described</w:t>
      </w:r>
      <w:proofErr w:type="gramEnd"/>
      <w:r w:rsidR="00F04712" w:rsidRPr="00D67E2E">
        <w:rPr>
          <w:b w:val="0"/>
          <w:i w:val="0"/>
        </w:rPr>
        <w:t xml:space="preserve"> as a decentralized, open ledger </w:t>
      </w:r>
      <w:r w:rsidR="00CC5511" w:rsidRPr="00D67E2E">
        <w:rPr>
          <w:b w:val="0"/>
          <w:i w:val="0"/>
        </w:rPr>
        <w:t>Blockchain</w:t>
      </w:r>
      <w:r w:rsidR="0080675B" w:rsidRPr="00D67E2E">
        <w:rPr>
          <w:b w:val="0"/>
          <w:i w:val="0"/>
        </w:rPr>
        <w:t xml:space="preserve"> </w:t>
      </w:r>
      <w:r w:rsidR="00F04712" w:rsidRPr="00D67E2E">
        <w:rPr>
          <w:b w:val="0"/>
          <w:i w:val="0"/>
        </w:rPr>
        <w:t>network in which any node can freely enter the network without requiring permission from any entity and can participate in the processing, validation, and storage of the transaction data through a consensus mechanism.</w:t>
      </w:r>
      <w:r w:rsidR="00240F35" w:rsidRPr="00D67E2E">
        <w:rPr>
          <w:b w:val="0"/>
          <w:i w:val="0"/>
        </w:rPr>
        <w:t xml:space="preserve"> Bitcoin is an example of a public </w:t>
      </w:r>
      <w:r w:rsidR="00CC5511" w:rsidRPr="00D67E2E">
        <w:rPr>
          <w:b w:val="0"/>
          <w:i w:val="0"/>
        </w:rPr>
        <w:t>Blockchain</w:t>
      </w:r>
      <w:r w:rsidR="00240F35" w:rsidRPr="00D67E2E">
        <w:rPr>
          <w:b w:val="0"/>
          <w:i w:val="0"/>
        </w:rPr>
        <w:t>.</w:t>
      </w:r>
    </w:p>
    <w:p w:rsidR="00073306" w:rsidRPr="00D67E2E" w:rsidRDefault="00FA0576" w:rsidP="00F41B45">
      <w:pPr>
        <w:pStyle w:val="Heading4"/>
        <w:keepNext w:val="0"/>
        <w:keepLines w:val="0"/>
        <w:rPr>
          <w:b w:val="0"/>
          <w:i w:val="0"/>
        </w:rPr>
      </w:pPr>
      <w:r w:rsidRPr="00D67E2E">
        <w:rPr>
          <w:i w:val="0"/>
        </w:rPr>
        <w:t xml:space="preserve">Private (Permissioned) </w:t>
      </w:r>
      <w:r w:rsidR="00CC5511" w:rsidRPr="00D67E2E">
        <w:rPr>
          <w:i w:val="0"/>
        </w:rPr>
        <w:t>Blockchain</w:t>
      </w:r>
      <w:r w:rsidR="00D67E2E">
        <w:rPr>
          <w:i w:val="0"/>
        </w:rPr>
        <w:t xml:space="preserve">. </w:t>
      </w:r>
      <w:r w:rsidR="00073306" w:rsidRPr="00D67E2E">
        <w:rPr>
          <w:b w:val="0"/>
          <w:i w:val="0"/>
        </w:rPr>
        <w:t xml:space="preserve">A private </w:t>
      </w:r>
      <w:r w:rsidR="00CC5511" w:rsidRPr="00D67E2E">
        <w:rPr>
          <w:b w:val="0"/>
          <w:i w:val="0"/>
        </w:rPr>
        <w:t>Blockchain</w:t>
      </w:r>
      <w:r w:rsidR="0080675B" w:rsidRPr="00D67E2E">
        <w:rPr>
          <w:b w:val="0"/>
          <w:i w:val="0"/>
        </w:rPr>
        <w:t xml:space="preserve"> </w:t>
      </w:r>
      <w:proofErr w:type="gramStart"/>
      <w:r w:rsidR="00073306" w:rsidRPr="00D67E2E">
        <w:rPr>
          <w:b w:val="0"/>
          <w:i w:val="0"/>
        </w:rPr>
        <w:t>can be described</w:t>
      </w:r>
      <w:proofErr w:type="gramEnd"/>
      <w:r w:rsidR="00073306" w:rsidRPr="00D67E2E">
        <w:rPr>
          <w:b w:val="0"/>
          <w:i w:val="0"/>
        </w:rPr>
        <w:t xml:space="preserve"> as a centralized </w:t>
      </w:r>
      <w:r w:rsidR="00CC5511" w:rsidRPr="00D67E2E">
        <w:rPr>
          <w:b w:val="0"/>
          <w:i w:val="0"/>
        </w:rPr>
        <w:t>Blockchain</w:t>
      </w:r>
      <w:r w:rsidR="0080675B" w:rsidRPr="00D67E2E">
        <w:rPr>
          <w:b w:val="0"/>
          <w:i w:val="0"/>
        </w:rPr>
        <w:t xml:space="preserve"> </w:t>
      </w:r>
      <w:r w:rsidR="00073306" w:rsidRPr="00D67E2E">
        <w:rPr>
          <w:b w:val="0"/>
          <w:i w:val="0"/>
        </w:rPr>
        <w:t>network controlled by a central authority for accessibility in which nodes are selectively allowed into the network.</w:t>
      </w:r>
      <w:r w:rsidR="00B04870" w:rsidRPr="00D67E2E">
        <w:rPr>
          <w:b w:val="0"/>
          <w:i w:val="0"/>
        </w:rPr>
        <w:t xml:space="preserve"> Private </w:t>
      </w:r>
      <w:r w:rsidR="00CC5511" w:rsidRPr="00D67E2E">
        <w:rPr>
          <w:b w:val="0"/>
          <w:i w:val="0"/>
        </w:rPr>
        <w:t>Blockchain</w:t>
      </w:r>
      <w:r w:rsidR="00B04870" w:rsidRPr="00D67E2E">
        <w:rPr>
          <w:b w:val="0"/>
          <w:i w:val="0"/>
        </w:rPr>
        <w:t xml:space="preserve"> is specific to limited organizations </w:t>
      </w:r>
      <w:r w:rsidR="00B04870" w:rsidRPr="00D67E2E">
        <w:rPr>
          <w:b w:val="0"/>
          <w:i w:val="0"/>
        </w:rPr>
        <w:lastRenderedPageBreak/>
        <w:t xml:space="preserve">or small industries. Use cases of the private </w:t>
      </w:r>
      <w:r w:rsidR="00CC5511" w:rsidRPr="00D67E2E">
        <w:rPr>
          <w:b w:val="0"/>
          <w:i w:val="0"/>
        </w:rPr>
        <w:t>Blockchain</w:t>
      </w:r>
      <w:r w:rsidR="0080675B" w:rsidRPr="00D67E2E">
        <w:rPr>
          <w:b w:val="0"/>
          <w:i w:val="0"/>
        </w:rPr>
        <w:t xml:space="preserve"> </w:t>
      </w:r>
      <w:r w:rsidR="00B04870" w:rsidRPr="00D67E2E">
        <w:rPr>
          <w:b w:val="0"/>
          <w:i w:val="0"/>
        </w:rPr>
        <w:t>can be found in Supply chain management, Vote counting, Asset Ownership, Digital Identity</w:t>
      </w:r>
      <w:r w:rsidR="009F549C" w:rsidRPr="00D67E2E">
        <w:rPr>
          <w:b w:val="0"/>
          <w:i w:val="0"/>
        </w:rPr>
        <w:t xml:space="preserve"> among others</w:t>
      </w:r>
      <w:r w:rsidR="00B04870" w:rsidRPr="00D67E2E">
        <w:rPr>
          <w:b w:val="0"/>
          <w:i w:val="0"/>
        </w:rPr>
        <w:t>. (Murthy et al., 2020).</w:t>
      </w:r>
      <w:r w:rsidR="00073306" w:rsidRPr="00D67E2E">
        <w:rPr>
          <w:b w:val="0"/>
          <w:i w:val="0"/>
        </w:rPr>
        <w:t xml:space="preserve"> </w:t>
      </w:r>
    </w:p>
    <w:p w:rsidR="00B52276" w:rsidRDefault="00FA0576" w:rsidP="00F41B45">
      <w:pPr>
        <w:pStyle w:val="Heading4"/>
        <w:keepNext w:val="0"/>
        <w:keepLines w:val="0"/>
        <w:rPr>
          <w:b w:val="0"/>
          <w:i w:val="0"/>
        </w:rPr>
      </w:pPr>
      <w:r w:rsidRPr="00D67E2E">
        <w:rPr>
          <w:i w:val="0"/>
        </w:rPr>
        <w:t xml:space="preserve">Consortium </w:t>
      </w:r>
      <w:r w:rsidR="00CC5511" w:rsidRPr="00D67E2E">
        <w:rPr>
          <w:i w:val="0"/>
        </w:rPr>
        <w:t>Blockchain</w:t>
      </w:r>
      <w:r w:rsidR="00D67E2E">
        <w:rPr>
          <w:i w:val="0"/>
        </w:rPr>
        <w:t xml:space="preserve">. </w:t>
      </w:r>
      <w:r w:rsidR="00AA2C26" w:rsidRPr="00D67E2E">
        <w:rPr>
          <w:b w:val="0"/>
          <w:i w:val="0"/>
        </w:rPr>
        <w:t xml:space="preserve">This is a partially decentralized </w:t>
      </w:r>
      <w:r w:rsidR="00CC5511" w:rsidRPr="00D67E2E">
        <w:rPr>
          <w:b w:val="0"/>
          <w:i w:val="0"/>
        </w:rPr>
        <w:t>Blockchain</w:t>
      </w:r>
      <w:r w:rsidR="0080675B" w:rsidRPr="00D67E2E">
        <w:rPr>
          <w:b w:val="0"/>
          <w:i w:val="0"/>
        </w:rPr>
        <w:t xml:space="preserve"> </w:t>
      </w:r>
      <w:r w:rsidR="00AA2C26" w:rsidRPr="00D67E2E">
        <w:rPr>
          <w:b w:val="0"/>
          <w:i w:val="0"/>
        </w:rPr>
        <w:t xml:space="preserve">network in which pre-selected nodes will have the authority to choose the type of service they will participate in, </w:t>
      </w:r>
      <w:r w:rsidR="006871B3" w:rsidRPr="00D67E2E">
        <w:rPr>
          <w:b w:val="0"/>
          <w:i w:val="0"/>
        </w:rPr>
        <w:t xml:space="preserve">in advance, </w:t>
      </w:r>
      <w:r w:rsidR="00AA2C26" w:rsidRPr="00D67E2E">
        <w:rPr>
          <w:b w:val="0"/>
          <w:i w:val="0"/>
        </w:rPr>
        <w:t xml:space="preserve">while the remaining nodes may have access to the </w:t>
      </w:r>
      <w:r w:rsidR="00CC5511" w:rsidRPr="00D67E2E">
        <w:rPr>
          <w:b w:val="0"/>
          <w:i w:val="0"/>
        </w:rPr>
        <w:t>Blockchain</w:t>
      </w:r>
      <w:r w:rsidR="0080675B" w:rsidRPr="00D67E2E">
        <w:rPr>
          <w:b w:val="0"/>
          <w:i w:val="0"/>
        </w:rPr>
        <w:t xml:space="preserve"> </w:t>
      </w:r>
      <w:r w:rsidR="007A13D1" w:rsidRPr="00D67E2E">
        <w:rPr>
          <w:b w:val="0"/>
          <w:i w:val="0"/>
        </w:rPr>
        <w:t xml:space="preserve">transactions </w:t>
      </w:r>
      <w:proofErr w:type="gramStart"/>
      <w:r w:rsidR="007A13D1" w:rsidRPr="00D67E2E">
        <w:rPr>
          <w:b w:val="0"/>
          <w:i w:val="0"/>
        </w:rPr>
        <w:t>but,</w:t>
      </w:r>
      <w:proofErr w:type="gramEnd"/>
      <w:r w:rsidR="007A13D1" w:rsidRPr="00D67E2E">
        <w:rPr>
          <w:b w:val="0"/>
          <w:i w:val="0"/>
        </w:rPr>
        <w:t xml:space="preserve"> not through</w:t>
      </w:r>
      <w:r w:rsidR="00AA2C26" w:rsidRPr="00D67E2E">
        <w:rPr>
          <w:b w:val="0"/>
          <w:i w:val="0"/>
        </w:rPr>
        <w:t xml:space="preserve"> the consensus process. </w:t>
      </w:r>
      <w:r w:rsidR="00AA7C65" w:rsidRPr="00D67E2E">
        <w:rPr>
          <w:b w:val="0"/>
          <w:i w:val="0"/>
        </w:rPr>
        <w:t xml:space="preserve">It is a permissioned platform where multiple organizations govern the platform </w:t>
      </w:r>
      <w:r w:rsidR="005A0B56" w:rsidRPr="00D67E2E">
        <w:rPr>
          <w:b w:val="0"/>
          <w:i w:val="0"/>
        </w:rPr>
        <w:t>instea</w:t>
      </w:r>
      <w:r w:rsidR="00AA7C65" w:rsidRPr="00D67E2E">
        <w:rPr>
          <w:b w:val="0"/>
          <w:i w:val="0"/>
        </w:rPr>
        <w:t>d of only a single organization</w:t>
      </w:r>
      <w:r w:rsidR="005A0B56" w:rsidRPr="00D67E2E">
        <w:rPr>
          <w:b w:val="0"/>
          <w:i w:val="0"/>
        </w:rPr>
        <w:t xml:space="preserve">. </w:t>
      </w:r>
      <w:proofErr w:type="spellStart"/>
      <w:r w:rsidR="00AA2C26" w:rsidRPr="00D67E2E">
        <w:rPr>
          <w:b w:val="0"/>
          <w:i w:val="0"/>
        </w:rPr>
        <w:t>Hyperledger</w:t>
      </w:r>
      <w:proofErr w:type="spellEnd"/>
      <w:r w:rsidR="00AA2C26" w:rsidRPr="00D67E2E">
        <w:rPr>
          <w:b w:val="0"/>
          <w:i w:val="0"/>
        </w:rPr>
        <w:t xml:space="preserve"> fabric is an example of consortium </w:t>
      </w:r>
      <w:r w:rsidR="00CC5511" w:rsidRPr="00D67E2E">
        <w:rPr>
          <w:b w:val="0"/>
          <w:i w:val="0"/>
        </w:rPr>
        <w:t>Blockchain</w:t>
      </w:r>
      <w:r w:rsidR="00AA2C26" w:rsidRPr="00D67E2E">
        <w:rPr>
          <w:b w:val="0"/>
          <w:i w:val="0"/>
        </w:rPr>
        <w:t xml:space="preserve">. </w:t>
      </w:r>
      <w:proofErr w:type="spellStart"/>
      <w:r w:rsidR="00AB620D" w:rsidRPr="00D67E2E">
        <w:rPr>
          <w:b w:val="0"/>
          <w:i w:val="0"/>
        </w:rPr>
        <w:t>Hyperledger</w:t>
      </w:r>
      <w:proofErr w:type="spellEnd"/>
      <w:r w:rsidR="00AB620D" w:rsidRPr="00D67E2E">
        <w:rPr>
          <w:b w:val="0"/>
          <w:i w:val="0"/>
        </w:rPr>
        <w:t xml:space="preserve"> fabric’s primary purpose </w:t>
      </w:r>
      <w:r w:rsidR="00F305A3" w:rsidRPr="00D67E2E">
        <w:rPr>
          <w:b w:val="0"/>
          <w:i w:val="0"/>
        </w:rPr>
        <w:t xml:space="preserve">is creating </w:t>
      </w:r>
      <w:r w:rsidR="00CC5511" w:rsidRPr="00D67E2E">
        <w:rPr>
          <w:b w:val="0"/>
          <w:i w:val="0"/>
        </w:rPr>
        <w:t>Blockchain</w:t>
      </w:r>
      <w:r w:rsidR="0080675B" w:rsidRPr="00D67E2E">
        <w:rPr>
          <w:b w:val="0"/>
          <w:i w:val="0"/>
        </w:rPr>
        <w:t xml:space="preserve"> </w:t>
      </w:r>
      <w:r w:rsidR="00AB620D" w:rsidRPr="00D67E2E">
        <w:rPr>
          <w:b w:val="0"/>
          <w:i w:val="0"/>
        </w:rPr>
        <w:t xml:space="preserve">for industries, storing the chain code, and </w:t>
      </w:r>
      <w:r w:rsidR="00A90541">
        <w:rPr>
          <w:b w:val="0"/>
          <w:i w:val="0"/>
        </w:rPr>
        <w:t>Smart Contract</w:t>
      </w:r>
      <w:r w:rsidR="00AB620D" w:rsidRPr="00D67E2E">
        <w:rPr>
          <w:b w:val="0"/>
          <w:i w:val="0"/>
        </w:rPr>
        <w:t>s. One can participate in it by registering for identity to network</w:t>
      </w:r>
      <w:r w:rsidR="00D67E2E" w:rsidRPr="00D67E2E">
        <w:rPr>
          <w:b w:val="0"/>
          <w:i w:val="0"/>
        </w:rPr>
        <w:t xml:space="preserve"> </w:t>
      </w:r>
      <w:r w:rsidR="00AB620D" w:rsidRPr="00D67E2E">
        <w:rPr>
          <w:b w:val="0"/>
          <w:i w:val="0"/>
        </w:rPr>
        <w:t>membership services.</w:t>
      </w:r>
      <w:r w:rsidR="00C549B4" w:rsidRPr="00D67E2E">
        <w:rPr>
          <w:b w:val="0"/>
          <w:i w:val="0"/>
        </w:rPr>
        <w:t xml:space="preserve"> </w:t>
      </w:r>
    </w:p>
    <w:p w:rsidR="00BA374A" w:rsidRPr="00D67E2E" w:rsidRDefault="00BA374A" w:rsidP="00F41B45">
      <w:pPr>
        <w:pStyle w:val="Heading3"/>
        <w:keepNext w:val="0"/>
        <w:keepLines w:val="0"/>
        <w:rPr>
          <w:i/>
        </w:rPr>
      </w:pPr>
      <w:bookmarkStart w:id="25" w:name="_Toc80171319"/>
      <w:r w:rsidRPr="00D67E2E">
        <w:rPr>
          <w:i/>
        </w:rPr>
        <w:t xml:space="preserve">Comparison </w:t>
      </w:r>
      <w:r w:rsidR="00D67E2E" w:rsidRPr="00D67E2E">
        <w:rPr>
          <w:i/>
        </w:rPr>
        <w:t>between</w:t>
      </w:r>
      <w:r w:rsidR="00251414" w:rsidRPr="00D67E2E">
        <w:rPr>
          <w:i/>
        </w:rPr>
        <w:t xml:space="preserve"> Different Types of </w:t>
      </w:r>
      <w:r w:rsidR="00CC5511" w:rsidRPr="00D67E2E">
        <w:rPr>
          <w:i/>
        </w:rPr>
        <w:t>Blockchain</w:t>
      </w:r>
      <w:bookmarkEnd w:id="25"/>
    </w:p>
    <w:p w:rsidR="0020290A" w:rsidRPr="0020290A" w:rsidRDefault="0020290A" w:rsidP="0020290A">
      <w:pPr>
        <w:pStyle w:val="Caption"/>
        <w:keepNext/>
        <w:rPr>
          <w:color w:val="FFFFFF" w:themeColor="background1"/>
          <w:sz w:val="16"/>
          <w:szCs w:val="16"/>
        </w:rPr>
      </w:pPr>
      <w:bookmarkStart w:id="26" w:name="_Toc80210070"/>
      <w:r w:rsidRPr="0020290A">
        <w:rPr>
          <w:color w:val="FFFFFF" w:themeColor="background1"/>
          <w:sz w:val="16"/>
          <w:szCs w:val="16"/>
        </w:rPr>
        <w:t xml:space="preserve">Table </w:t>
      </w:r>
      <w:r w:rsidRPr="0020290A">
        <w:rPr>
          <w:color w:val="FFFFFF" w:themeColor="background1"/>
          <w:sz w:val="16"/>
          <w:szCs w:val="16"/>
        </w:rPr>
        <w:fldChar w:fldCharType="begin"/>
      </w:r>
      <w:r w:rsidRPr="0020290A">
        <w:rPr>
          <w:color w:val="FFFFFF" w:themeColor="background1"/>
          <w:sz w:val="16"/>
          <w:szCs w:val="16"/>
        </w:rPr>
        <w:instrText xml:space="preserve"> SEQ Table \* ARABIC </w:instrText>
      </w:r>
      <w:r w:rsidRPr="0020290A">
        <w:rPr>
          <w:color w:val="FFFFFF" w:themeColor="background1"/>
          <w:sz w:val="16"/>
          <w:szCs w:val="16"/>
        </w:rPr>
        <w:fldChar w:fldCharType="separate"/>
      </w:r>
      <w:r w:rsidRPr="0020290A">
        <w:rPr>
          <w:noProof/>
          <w:color w:val="FFFFFF" w:themeColor="background1"/>
          <w:sz w:val="16"/>
          <w:szCs w:val="16"/>
        </w:rPr>
        <w:t>2</w:t>
      </w:r>
      <w:r w:rsidRPr="0020290A">
        <w:rPr>
          <w:color w:val="FFFFFF" w:themeColor="background1"/>
          <w:sz w:val="16"/>
          <w:szCs w:val="16"/>
        </w:rPr>
        <w:fldChar w:fldCharType="end"/>
      </w:r>
      <w:r w:rsidRPr="0020290A">
        <w:rPr>
          <w:color w:val="FFFFFF" w:themeColor="background1"/>
          <w:sz w:val="16"/>
          <w:szCs w:val="16"/>
        </w:rPr>
        <w:t>. Comparison between Different Types of Blockchain.</w:t>
      </w:r>
      <w:bookmarkEnd w:id="26"/>
    </w:p>
    <w:p w:rsidR="0020290A" w:rsidRPr="00650A11" w:rsidRDefault="0020290A" w:rsidP="0020290A">
      <w:pPr>
        <w:spacing w:line="240" w:lineRule="auto"/>
        <w:ind w:firstLine="0"/>
      </w:pPr>
      <w:r>
        <w:t>Table 2</w:t>
      </w:r>
    </w:p>
    <w:p w:rsidR="00BA374A" w:rsidRPr="00650A11" w:rsidRDefault="008B447B" w:rsidP="00F41B45">
      <w:pPr>
        <w:spacing w:line="240" w:lineRule="auto"/>
        <w:ind w:firstLine="0"/>
        <w:rPr>
          <w:i/>
        </w:rPr>
      </w:pPr>
      <w:r w:rsidRPr="00650A11">
        <w:rPr>
          <w:i/>
        </w:rPr>
        <w:t xml:space="preserve">Comparison </w:t>
      </w:r>
      <w:r w:rsidR="00FB1D7E" w:rsidRPr="00650A11">
        <w:rPr>
          <w:i/>
        </w:rPr>
        <w:t>between</w:t>
      </w:r>
      <w:r w:rsidRPr="00650A11">
        <w:rPr>
          <w:i/>
        </w:rPr>
        <w:t xml:space="preserve"> Different Types of </w:t>
      </w:r>
      <w:r w:rsidR="00CC5511" w:rsidRPr="00650A11">
        <w:rPr>
          <w:i/>
        </w:rPr>
        <w:t>Blockchain</w:t>
      </w:r>
      <w:r w:rsidRPr="00650A11">
        <w:rPr>
          <w: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2068"/>
        <w:gridCol w:w="2360"/>
        <w:gridCol w:w="2216"/>
        <w:gridCol w:w="2126"/>
      </w:tblGrid>
      <w:tr w:rsidR="00650A11" w:rsidRPr="00650A11" w:rsidTr="00D0015C">
        <w:tc>
          <w:tcPr>
            <w:tcW w:w="590" w:type="dxa"/>
            <w:tcBorders>
              <w:top w:val="single" w:sz="4" w:space="0" w:color="auto"/>
              <w:bottom w:val="single" w:sz="4" w:space="0" w:color="auto"/>
            </w:tcBorders>
          </w:tcPr>
          <w:p w:rsidR="00FB1D7E" w:rsidRPr="00650A11" w:rsidRDefault="00FB1D7E" w:rsidP="00F41B45">
            <w:pPr>
              <w:ind w:firstLine="0"/>
            </w:pPr>
            <w:r w:rsidRPr="00650A11">
              <w:t>S/N</w:t>
            </w:r>
          </w:p>
        </w:tc>
        <w:tc>
          <w:tcPr>
            <w:tcW w:w="2068" w:type="dxa"/>
            <w:tcBorders>
              <w:top w:val="single" w:sz="4" w:space="0" w:color="auto"/>
              <w:bottom w:val="single" w:sz="4" w:space="0" w:color="auto"/>
            </w:tcBorders>
          </w:tcPr>
          <w:p w:rsidR="00FB1D7E" w:rsidRPr="00650A11" w:rsidRDefault="00FB1D7E" w:rsidP="00F41B45">
            <w:pPr>
              <w:ind w:firstLine="0"/>
              <w:rPr>
                <w:rFonts w:asciiTheme="majorHAnsi" w:hAnsiTheme="majorHAnsi"/>
              </w:rPr>
            </w:pPr>
            <w:r w:rsidRPr="00650A11">
              <w:t>Property</w:t>
            </w:r>
          </w:p>
        </w:tc>
        <w:tc>
          <w:tcPr>
            <w:tcW w:w="2360" w:type="dxa"/>
            <w:tcBorders>
              <w:top w:val="single" w:sz="4" w:space="0" w:color="auto"/>
              <w:bottom w:val="single" w:sz="4" w:space="0" w:color="auto"/>
            </w:tcBorders>
          </w:tcPr>
          <w:p w:rsidR="00FB1D7E" w:rsidRPr="00650A11" w:rsidRDefault="00FB1D7E" w:rsidP="00F41B45">
            <w:pPr>
              <w:ind w:firstLine="0"/>
            </w:pPr>
            <w:r w:rsidRPr="00650A11">
              <w:t>Private</w:t>
            </w:r>
          </w:p>
        </w:tc>
        <w:tc>
          <w:tcPr>
            <w:tcW w:w="2216" w:type="dxa"/>
            <w:tcBorders>
              <w:top w:val="single" w:sz="4" w:space="0" w:color="auto"/>
              <w:bottom w:val="single" w:sz="4" w:space="0" w:color="auto"/>
            </w:tcBorders>
          </w:tcPr>
          <w:p w:rsidR="00FB1D7E" w:rsidRPr="00650A11" w:rsidRDefault="00FB1D7E" w:rsidP="00F41B45">
            <w:pPr>
              <w:ind w:firstLine="0"/>
            </w:pPr>
            <w:r w:rsidRPr="00650A11">
              <w:t>Public</w:t>
            </w:r>
          </w:p>
        </w:tc>
        <w:tc>
          <w:tcPr>
            <w:tcW w:w="2126" w:type="dxa"/>
            <w:tcBorders>
              <w:top w:val="single" w:sz="4" w:space="0" w:color="auto"/>
              <w:bottom w:val="single" w:sz="4" w:space="0" w:color="auto"/>
            </w:tcBorders>
          </w:tcPr>
          <w:p w:rsidR="00FB1D7E" w:rsidRPr="00650A11" w:rsidRDefault="00FB1D7E" w:rsidP="00F41B45">
            <w:pPr>
              <w:ind w:firstLine="0"/>
            </w:pPr>
            <w:r w:rsidRPr="00650A11">
              <w:t>Consortium</w:t>
            </w:r>
          </w:p>
        </w:tc>
      </w:tr>
      <w:tr w:rsidR="00650A11" w:rsidRPr="00650A11" w:rsidTr="00D0015C">
        <w:tc>
          <w:tcPr>
            <w:tcW w:w="590" w:type="dxa"/>
            <w:tcBorders>
              <w:top w:val="single" w:sz="4" w:space="0" w:color="auto"/>
            </w:tcBorders>
          </w:tcPr>
          <w:p w:rsidR="00FB1D7E" w:rsidRPr="00650A11" w:rsidRDefault="00FB1D7E" w:rsidP="00F41B45">
            <w:pPr>
              <w:ind w:firstLine="0"/>
            </w:pPr>
          </w:p>
        </w:tc>
        <w:tc>
          <w:tcPr>
            <w:tcW w:w="2068" w:type="dxa"/>
            <w:tcBorders>
              <w:top w:val="single" w:sz="4" w:space="0" w:color="auto"/>
            </w:tcBorders>
          </w:tcPr>
          <w:p w:rsidR="00FB1D7E" w:rsidRPr="00650A11" w:rsidRDefault="00FB1D7E" w:rsidP="00F41B45">
            <w:pPr>
              <w:ind w:firstLine="0"/>
            </w:pPr>
          </w:p>
        </w:tc>
        <w:tc>
          <w:tcPr>
            <w:tcW w:w="2360" w:type="dxa"/>
            <w:tcBorders>
              <w:top w:val="single" w:sz="4" w:space="0" w:color="auto"/>
            </w:tcBorders>
          </w:tcPr>
          <w:p w:rsidR="00FB1D7E" w:rsidRPr="00650A11" w:rsidRDefault="00FB1D7E" w:rsidP="00F41B45"/>
        </w:tc>
        <w:tc>
          <w:tcPr>
            <w:tcW w:w="2216" w:type="dxa"/>
            <w:tcBorders>
              <w:top w:val="single" w:sz="4" w:space="0" w:color="auto"/>
            </w:tcBorders>
          </w:tcPr>
          <w:p w:rsidR="00FB1D7E" w:rsidRPr="00650A11" w:rsidRDefault="00FB1D7E" w:rsidP="00F41B45"/>
        </w:tc>
        <w:tc>
          <w:tcPr>
            <w:tcW w:w="2126" w:type="dxa"/>
            <w:tcBorders>
              <w:top w:val="single" w:sz="4" w:space="0" w:color="auto"/>
            </w:tcBorders>
          </w:tcPr>
          <w:p w:rsidR="00FB1D7E" w:rsidRPr="00650A11" w:rsidRDefault="00FB1D7E" w:rsidP="00F41B45"/>
        </w:tc>
      </w:tr>
      <w:tr w:rsidR="00D0015C" w:rsidRPr="00650A11" w:rsidTr="00D0015C">
        <w:trPr>
          <w:trHeight w:val="324"/>
        </w:trPr>
        <w:tc>
          <w:tcPr>
            <w:tcW w:w="590" w:type="dxa"/>
          </w:tcPr>
          <w:p w:rsidR="00D0015C" w:rsidRPr="00650A11" w:rsidRDefault="00D0015C" w:rsidP="00D0015C">
            <w:pPr>
              <w:ind w:firstLine="0"/>
            </w:pPr>
            <w:r w:rsidRPr="00650A11">
              <w:t>1</w:t>
            </w:r>
          </w:p>
        </w:tc>
        <w:tc>
          <w:tcPr>
            <w:tcW w:w="2068" w:type="dxa"/>
          </w:tcPr>
          <w:p w:rsidR="00D0015C" w:rsidRPr="003305F6" w:rsidRDefault="00D0015C" w:rsidP="00D0015C">
            <w:pPr>
              <w:ind w:firstLine="0"/>
            </w:pPr>
            <w:r w:rsidRPr="003305F6">
              <w:t>Consensus process</w:t>
            </w:r>
          </w:p>
        </w:tc>
        <w:tc>
          <w:tcPr>
            <w:tcW w:w="2360" w:type="dxa"/>
          </w:tcPr>
          <w:p w:rsidR="00D0015C" w:rsidRPr="003305F6" w:rsidRDefault="00D0015C" w:rsidP="00D0015C">
            <w:pPr>
              <w:ind w:firstLine="0"/>
            </w:pPr>
            <w:r w:rsidRPr="003305F6">
              <w:t>Permissioned</w:t>
            </w:r>
          </w:p>
        </w:tc>
        <w:tc>
          <w:tcPr>
            <w:tcW w:w="2216" w:type="dxa"/>
          </w:tcPr>
          <w:p w:rsidR="00D0015C" w:rsidRPr="003305F6" w:rsidRDefault="00D0015C" w:rsidP="00D0015C">
            <w:pPr>
              <w:ind w:firstLine="0"/>
            </w:pPr>
            <w:proofErr w:type="spellStart"/>
            <w:r w:rsidRPr="003305F6">
              <w:t>Permissionless</w:t>
            </w:r>
            <w:proofErr w:type="spellEnd"/>
          </w:p>
        </w:tc>
        <w:tc>
          <w:tcPr>
            <w:tcW w:w="2126" w:type="dxa"/>
          </w:tcPr>
          <w:p w:rsidR="00D0015C" w:rsidRDefault="00D0015C" w:rsidP="00D0015C">
            <w:pPr>
              <w:ind w:firstLine="0"/>
            </w:pPr>
            <w:r w:rsidRPr="003305F6">
              <w:t>Permissioned</w:t>
            </w:r>
          </w:p>
        </w:tc>
      </w:tr>
      <w:tr w:rsidR="00650A11" w:rsidRPr="00650A11" w:rsidTr="00D0015C">
        <w:trPr>
          <w:trHeight w:val="132"/>
        </w:trPr>
        <w:tc>
          <w:tcPr>
            <w:tcW w:w="590" w:type="dxa"/>
          </w:tcPr>
          <w:p w:rsidR="00FB1D7E" w:rsidRPr="00650A11" w:rsidRDefault="00FB1D7E" w:rsidP="00F41B45">
            <w:pPr>
              <w:ind w:firstLine="0"/>
            </w:pPr>
          </w:p>
        </w:tc>
        <w:tc>
          <w:tcPr>
            <w:tcW w:w="2068" w:type="dxa"/>
          </w:tcPr>
          <w:p w:rsidR="00FB1D7E" w:rsidRPr="00650A11" w:rsidRDefault="00FB1D7E" w:rsidP="00F41B45">
            <w:pPr>
              <w:ind w:firstLine="0"/>
            </w:pPr>
          </w:p>
        </w:tc>
        <w:tc>
          <w:tcPr>
            <w:tcW w:w="2360" w:type="dxa"/>
          </w:tcPr>
          <w:p w:rsidR="00FB1D7E" w:rsidRPr="00650A11" w:rsidRDefault="00FB1D7E" w:rsidP="00F41B45"/>
        </w:tc>
        <w:tc>
          <w:tcPr>
            <w:tcW w:w="2216" w:type="dxa"/>
          </w:tcPr>
          <w:p w:rsidR="00FB1D7E" w:rsidRPr="00650A11" w:rsidRDefault="00FB1D7E" w:rsidP="00F41B45"/>
        </w:tc>
        <w:tc>
          <w:tcPr>
            <w:tcW w:w="2126" w:type="dxa"/>
          </w:tcPr>
          <w:p w:rsidR="00FB1D7E" w:rsidRPr="00650A11" w:rsidRDefault="00FB1D7E" w:rsidP="00F41B45"/>
        </w:tc>
      </w:tr>
      <w:tr w:rsidR="00D0015C" w:rsidRPr="00650A11" w:rsidTr="00D0015C">
        <w:trPr>
          <w:trHeight w:val="156"/>
        </w:trPr>
        <w:tc>
          <w:tcPr>
            <w:tcW w:w="590" w:type="dxa"/>
          </w:tcPr>
          <w:p w:rsidR="00D0015C" w:rsidRPr="00650A11" w:rsidRDefault="00D0015C" w:rsidP="00D0015C">
            <w:pPr>
              <w:ind w:firstLine="0"/>
            </w:pPr>
            <w:r w:rsidRPr="00650A11">
              <w:t>2</w:t>
            </w:r>
          </w:p>
        </w:tc>
        <w:tc>
          <w:tcPr>
            <w:tcW w:w="2068" w:type="dxa"/>
          </w:tcPr>
          <w:p w:rsidR="00D0015C" w:rsidRPr="00650A11" w:rsidRDefault="00D0015C" w:rsidP="00D0015C">
            <w:pPr>
              <w:ind w:firstLine="0"/>
            </w:pPr>
            <w:r w:rsidRPr="00650A11">
              <w:t>Efficiency</w:t>
            </w:r>
          </w:p>
        </w:tc>
        <w:tc>
          <w:tcPr>
            <w:tcW w:w="2360" w:type="dxa"/>
          </w:tcPr>
          <w:p w:rsidR="00D0015C" w:rsidRPr="00650A11" w:rsidRDefault="00D0015C" w:rsidP="00D0015C">
            <w:pPr>
              <w:ind w:firstLine="0"/>
            </w:pPr>
            <w:r w:rsidRPr="00650A11">
              <w:t xml:space="preserve">High </w:t>
            </w:r>
          </w:p>
        </w:tc>
        <w:tc>
          <w:tcPr>
            <w:tcW w:w="2216" w:type="dxa"/>
          </w:tcPr>
          <w:p w:rsidR="00D0015C" w:rsidRPr="00650A11" w:rsidRDefault="00D0015C" w:rsidP="00D0015C">
            <w:pPr>
              <w:ind w:firstLine="0"/>
            </w:pPr>
            <w:r w:rsidRPr="00650A11">
              <w:t>Low</w:t>
            </w:r>
          </w:p>
        </w:tc>
        <w:tc>
          <w:tcPr>
            <w:tcW w:w="2126" w:type="dxa"/>
          </w:tcPr>
          <w:p w:rsidR="00D0015C" w:rsidRPr="00650A11" w:rsidRDefault="00D0015C" w:rsidP="00D0015C">
            <w:pPr>
              <w:ind w:firstLine="0"/>
            </w:pPr>
            <w:r w:rsidRPr="00650A11">
              <w:t xml:space="preserve">High </w:t>
            </w:r>
          </w:p>
        </w:tc>
      </w:tr>
      <w:tr w:rsidR="00650A11" w:rsidRPr="00650A11" w:rsidTr="00D0015C">
        <w:trPr>
          <w:trHeight w:val="120"/>
        </w:trPr>
        <w:tc>
          <w:tcPr>
            <w:tcW w:w="590" w:type="dxa"/>
          </w:tcPr>
          <w:p w:rsidR="00FB1D7E" w:rsidRPr="00650A11" w:rsidRDefault="00FB1D7E" w:rsidP="00F41B45">
            <w:pPr>
              <w:ind w:firstLine="0"/>
            </w:pPr>
          </w:p>
        </w:tc>
        <w:tc>
          <w:tcPr>
            <w:tcW w:w="2068" w:type="dxa"/>
          </w:tcPr>
          <w:p w:rsidR="00FB1D7E" w:rsidRPr="00650A11" w:rsidRDefault="00FB1D7E" w:rsidP="00F41B45">
            <w:pPr>
              <w:ind w:firstLine="0"/>
            </w:pPr>
          </w:p>
        </w:tc>
        <w:tc>
          <w:tcPr>
            <w:tcW w:w="2360" w:type="dxa"/>
          </w:tcPr>
          <w:p w:rsidR="00FB1D7E" w:rsidRPr="00650A11" w:rsidRDefault="00FB1D7E" w:rsidP="00F41B45"/>
        </w:tc>
        <w:tc>
          <w:tcPr>
            <w:tcW w:w="2216" w:type="dxa"/>
          </w:tcPr>
          <w:p w:rsidR="00FB1D7E" w:rsidRPr="00650A11" w:rsidRDefault="00FB1D7E" w:rsidP="00F41B45"/>
        </w:tc>
        <w:tc>
          <w:tcPr>
            <w:tcW w:w="2126" w:type="dxa"/>
          </w:tcPr>
          <w:p w:rsidR="00FB1D7E" w:rsidRPr="00650A11" w:rsidRDefault="00FB1D7E" w:rsidP="00F41B45"/>
        </w:tc>
      </w:tr>
      <w:tr w:rsidR="00650A11" w:rsidRPr="00650A11" w:rsidTr="00D0015C">
        <w:trPr>
          <w:trHeight w:val="156"/>
        </w:trPr>
        <w:tc>
          <w:tcPr>
            <w:tcW w:w="590" w:type="dxa"/>
          </w:tcPr>
          <w:p w:rsidR="00FB1D7E" w:rsidRPr="00650A11" w:rsidRDefault="00FB1D7E" w:rsidP="00F41B45">
            <w:pPr>
              <w:ind w:firstLine="0"/>
            </w:pPr>
            <w:r w:rsidRPr="00650A11">
              <w:t>3</w:t>
            </w:r>
          </w:p>
        </w:tc>
        <w:tc>
          <w:tcPr>
            <w:tcW w:w="2068" w:type="dxa"/>
          </w:tcPr>
          <w:p w:rsidR="00FB1D7E" w:rsidRPr="00650A11" w:rsidRDefault="00FB1D7E" w:rsidP="00F41B45">
            <w:pPr>
              <w:ind w:firstLine="0"/>
            </w:pPr>
            <w:r w:rsidRPr="00650A11">
              <w:t>Immutability</w:t>
            </w:r>
          </w:p>
        </w:tc>
        <w:tc>
          <w:tcPr>
            <w:tcW w:w="2360" w:type="dxa"/>
          </w:tcPr>
          <w:p w:rsidR="00FB1D7E" w:rsidRPr="00650A11" w:rsidRDefault="00FB1D7E" w:rsidP="00F41B45">
            <w:pPr>
              <w:ind w:firstLine="0"/>
            </w:pPr>
            <w:r w:rsidRPr="00650A11">
              <w:t xml:space="preserve">Not tamper-free </w:t>
            </w:r>
          </w:p>
        </w:tc>
        <w:tc>
          <w:tcPr>
            <w:tcW w:w="2216" w:type="dxa"/>
          </w:tcPr>
          <w:p w:rsidR="00FB1D7E" w:rsidRPr="00650A11" w:rsidRDefault="00FB1D7E" w:rsidP="00F41B45">
            <w:pPr>
              <w:ind w:firstLine="0"/>
            </w:pPr>
            <w:r w:rsidRPr="00650A11">
              <w:t>Tamper-free</w:t>
            </w:r>
          </w:p>
        </w:tc>
        <w:tc>
          <w:tcPr>
            <w:tcW w:w="2126" w:type="dxa"/>
          </w:tcPr>
          <w:p w:rsidR="00FB1D7E" w:rsidRPr="00650A11" w:rsidRDefault="00FB1D7E" w:rsidP="00F41B45">
            <w:pPr>
              <w:ind w:firstLine="0"/>
            </w:pPr>
            <w:r w:rsidRPr="00650A11">
              <w:t xml:space="preserve">Not tamper-free </w:t>
            </w:r>
          </w:p>
        </w:tc>
      </w:tr>
      <w:tr w:rsidR="00650A11" w:rsidRPr="00650A11" w:rsidTr="00D0015C">
        <w:trPr>
          <w:trHeight w:val="120"/>
        </w:trPr>
        <w:tc>
          <w:tcPr>
            <w:tcW w:w="590" w:type="dxa"/>
          </w:tcPr>
          <w:p w:rsidR="00FB1D7E" w:rsidRPr="00650A11" w:rsidRDefault="00FB1D7E" w:rsidP="00F41B45">
            <w:pPr>
              <w:ind w:firstLine="0"/>
            </w:pPr>
          </w:p>
        </w:tc>
        <w:tc>
          <w:tcPr>
            <w:tcW w:w="2068" w:type="dxa"/>
          </w:tcPr>
          <w:p w:rsidR="00FB1D7E" w:rsidRPr="00650A11" w:rsidRDefault="00FB1D7E" w:rsidP="00F41B45">
            <w:pPr>
              <w:ind w:firstLine="0"/>
            </w:pPr>
          </w:p>
        </w:tc>
        <w:tc>
          <w:tcPr>
            <w:tcW w:w="2360" w:type="dxa"/>
          </w:tcPr>
          <w:p w:rsidR="00FB1D7E" w:rsidRPr="00650A11" w:rsidRDefault="00FB1D7E" w:rsidP="00F41B45"/>
        </w:tc>
        <w:tc>
          <w:tcPr>
            <w:tcW w:w="2216" w:type="dxa"/>
          </w:tcPr>
          <w:p w:rsidR="00FB1D7E" w:rsidRPr="00650A11" w:rsidRDefault="00FB1D7E" w:rsidP="00F41B45"/>
        </w:tc>
        <w:tc>
          <w:tcPr>
            <w:tcW w:w="2126" w:type="dxa"/>
          </w:tcPr>
          <w:p w:rsidR="00FB1D7E" w:rsidRPr="00650A11" w:rsidRDefault="00FB1D7E" w:rsidP="00F41B45"/>
        </w:tc>
      </w:tr>
      <w:tr w:rsidR="00D0015C" w:rsidRPr="00650A11" w:rsidTr="00D0015C">
        <w:trPr>
          <w:trHeight w:val="156"/>
        </w:trPr>
        <w:tc>
          <w:tcPr>
            <w:tcW w:w="590" w:type="dxa"/>
          </w:tcPr>
          <w:p w:rsidR="00D0015C" w:rsidRPr="00650A11" w:rsidRDefault="00D0015C" w:rsidP="00D0015C">
            <w:pPr>
              <w:ind w:firstLine="0"/>
            </w:pPr>
            <w:r w:rsidRPr="00650A11">
              <w:t>4</w:t>
            </w:r>
          </w:p>
        </w:tc>
        <w:tc>
          <w:tcPr>
            <w:tcW w:w="2068" w:type="dxa"/>
          </w:tcPr>
          <w:p w:rsidR="00D0015C" w:rsidRPr="00650A11" w:rsidRDefault="00D0015C" w:rsidP="00D0015C">
            <w:pPr>
              <w:ind w:firstLine="0"/>
            </w:pPr>
            <w:r w:rsidRPr="00650A11">
              <w:t>Read permission</w:t>
            </w:r>
          </w:p>
        </w:tc>
        <w:tc>
          <w:tcPr>
            <w:tcW w:w="2360" w:type="dxa"/>
          </w:tcPr>
          <w:p w:rsidR="00D0015C" w:rsidRPr="00650A11" w:rsidRDefault="00D0015C" w:rsidP="00D0015C">
            <w:pPr>
              <w:ind w:firstLine="0"/>
            </w:pPr>
            <w:r w:rsidRPr="00650A11">
              <w:t>Public/restricted</w:t>
            </w:r>
          </w:p>
        </w:tc>
        <w:tc>
          <w:tcPr>
            <w:tcW w:w="2216" w:type="dxa"/>
          </w:tcPr>
          <w:p w:rsidR="00D0015C" w:rsidRPr="00650A11" w:rsidRDefault="00D0015C" w:rsidP="00D0015C">
            <w:pPr>
              <w:ind w:firstLine="0"/>
            </w:pPr>
            <w:r w:rsidRPr="00650A11">
              <w:t>Public</w:t>
            </w:r>
          </w:p>
        </w:tc>
        <w:tc>
          <w:tcPr>
            <w:tcW w:w="2126" w:type="dxa"/>
          </w:tcPr>
          <w:p w:rsidR="00D0015C" w:rsidRPr="00650A11" w:rsidRDefault="00D0015C" w:rsidP="00D0015C">
            <w:pPr>
              <w:ind w:firstLine="0"/>
            </w:pPr>
            <w:r w:rsidRPr="00650A11">
              <w:t>Public/restricted</w:t>
            </w:r>
          </w:p>
        </w:tc>
      </w:tr>
      <w:tr w:rsidR="00650A11" w:rsidRPr="00650A11" w:rsidTr="00D0015C">
        <w:trPr>
          <w:trHeight w:val="108"/>
        </w:trPr>
        <w:tc>
          <w:tcPr>
            <w:tcW w:w="590" w:type="dxa"/>
          </w:tcPr>
          <w:p w:rsidR="00FB1D7E" w:rsidRPr="00650A11" w:rsidRDefault="00FB1D7E" w:rsidP="00F41B45">
            <w:pPr>
              <w:ind w:firstLine="0"/>
            </w:pPr>
          </w:p>
        </w:tc>
        <w:tc>
          <w:tcPr>
            <w:tcW w:w="2068" w:type="dxa"/>
          </w:tcPr>
          <w:p w:rsidR="00FB1D7E" w:rsidRPr="00650A11" w:rsidRDefault="00FB1D7E" w:rsidP="00F41B45">
            <w:pPr>
              <w:ind w:firstLine="0"/>
            </w:pPr>
          </w:p>
        </w:tc>
        <w:tc>
          <w:tcPr>
            <w:tcW w:w="2360" w:type="dxa"/>
          </w:tcPr>
          <w:p w:rsidR="00FB1D7E" w:rsidRPr="00650A11" w:rsidRDefault="00FB1D7E" w:rsidP="00F41B45"/>
        </w:tc>
        <w:tc>
          <w:tcPr>
            <w:tcW w:w="2216" w:type="dxa"/>
          </w:tcPr>
          <w:p w:rsidR="00FB1D7E" w:rsidRPr="00650A11" w:rsidRDefault="00FB1D7E" w:rsidP="00F41B45"/>
        </w:tc>
        <w:tc>
          <w:tcPr>
            <w:tcW w:w="2126" w:type="dxa"/>
          </w:tcPr>
          <w:p w:rsidR="00FB1D7E" w:rsidRPr="00650A11" w:rsidRDefault="00FB1D7E" w:rsidP="00F41B45"/>
        </w:tc>
      </w:tr>
      <w:tr w:rsidR="00650A11" w:rsidRPr="00650A11" w:rsidTr="00D0015C">
        <w:trPr>
          <w:trHeight w:val="132"/>
        </w:trPr>
        <w:tc>
          <w:tcPr>
            <w:tcW w:w="590" w:type="dxa"/>
          </w:tcPr>
          <w:p w:rsidR="00FB1D7E" w:rsidRPr="00650A11" w:rsidRDefault="00FB1D7E" w:rsidP="00F41B45">
            <w:pPr>
              <w:ind w:firstLine="0"/>
            </w:pPr>
            <w:r w:rsidRPr="00650A11">
              <w:t>5</w:t>
            </w:r>
          </w:p>
        </w:tc>
        <w:tc>
          <w:tcPr>
            <w:tcW w:w="2068" w:type="dxa"/>
          </w:tcPr>
          <w:p w:rsidR="00FB1D7E" w:rsidRPr="00650A11" w:rsidRDefault="00FB1D7E" w:rsidP="00F41B45">
            <w:pPr>
              <w:ind w:firstLine="0"/>
            </w:pPr>
            <w:r w:rsidRPr="00650A11">
              <w:t>Centralized</w:t>
            </w:r>
          </w:p>
        </w:tc>
        <w:tc>
          <w:tcPr>
            <w:tcW w:w="2360" w:type="dxa"/>
          </w:tcPr>
          <w:p w:rsidR="00FB1D7E" w:rsidRPr="00650A11" w:rsidRDefault="00FB1D7E" w:rsidP="00F41B45">
            <w:pPr>
              <w:ind w:firstLine="0"/>
            </w:pPr>
            <w:r w:rsidRPr="00650A11">
              <w:t xml:space="preserve">Yes </w:t>
            </w:r>
          </w:p>
        </w:tc>
        <w:tc>
          <w:tcPr>
            <w:tcW w:w="2216" w:type="dxa"/>
          </w:tcPr>
          <w:p w:rsidR="00FB1D7E" w:rsidRPr="00650A11" w:rsidRDefault="00FB1D7E" w:rsidP="00F41B45">
            <w:pPr>
              <w:ind w:firstLine="0"/>
            </w:pPr>
            <w:r w:rsidRPr="00650A11">
              <w:t>No</w:t>
            </w:r>
          </w:p>
        </w:tc>
        <w:tc>
          <w:tcPr>
            <w:tcW w:w="2126" w:type="dxa"/>
          </w:tcPr>
          <w:p w:rsidR="00FB1D7E" w:rsidRPr="00650A11" w:rsidRDefault="00FB1D7E" w:rsidP="00F41B45">
            <w:pPr>
              <w:ind w:firstLine="0"/>
            </w:pPr>
            <w:r w:rsidRPr="00650A11">
              <w:t xml:space="preserve">Partial </w:t>
            </w:r>
          </w:p>
        </w:tc>
      </w:tr>
      <w:tr w:rsidR="00650A11" w:rsidRPr="00650A11" w:rsidTr="00D0015C">
        <w:trPr>
          <w:trHeight w:val="84"/>
        </w:trPr>
        <w:tc>
          <w:tcPr>
            <w:tcW w:w="590" w:type="dxa"/>
          </w:tcPr>
          <w:p w:rsidR="00FB1D7E" w:rsidRPr="00650A11" w:rsidRDefault="00FB1D7E" w:rsidP="00F41B45">
            <w:pPr>
              <w:ind w:firstLine="0"/>
            </w:pPr>
          </w:p>
        </w:tc>
        <w:tc>
          <w:tcPr>
            <w:tcW w:w="2068" w:type="dxa"/>
          </w:tcPr>
          <w:p w:rsidR="00FB1D7E" w:rsidRPr="00650A11" w:rsidRDefault="00FB1D7E" w:rsidP="00F41B45">
            <w:pPr>
              <w:ind w:firstLine="0"/>
            </w:pPr>
          </w:p>
        </w:tc>
        <w:tc>
          <w:tcPr>
            <w:tcW w:w="2360" w:type="dxa"/>
          </w:tcPr>
          <w:p w:rsidR="00FB1D7E" w:rsidRPr="00650A11" w:rsidRDefault="00FB1D7E" w:rsidP="00F41B45"/>
        </w:tc>
        <w:tc>
          <w:tcPr>
            <w:tcW w:w="2216" w:type="dxa"/>
          </w:tcPr>
          <w:p w:rsidR="00FB1D7E" w:rsidRPr="00650A11" w:rsidRDefault="00FB1D7E" w:rsidP="00F41B45"/>
        </w:tc>
        <w:tc>
          <w:tcPr>
            <w:tcW w:w="2126" w:type="dxa"/>
          </w:tcPr>
          <w:p w:rsidR="00FB1D7E" w:rsidRPr="00650A11" w:rsidRDefault="00FB1D7E" w:rsidP="00F41B45"/>
        </w:tc>
      </w:tr>
      <w:tr w:rsidR="00D0015C" w:rsidRPr="00650A11" w:rsidTr="00D0015C">
        <w:trPr>
          <w:trHeight w:val="180"/>
        </w:trPr>
        <w:tc>
          <w:tcPr>
            <w:tcW w:w="590" w:type="dxa"/>
            <w:tcBorders>
              <w:bottom w:val="single" w:sz="4" w:space="0" w:color="auto"/>
            </w:tcBorders>
          </w:tcPr>
          <w:p w:rsidR="00D0015C" w:rsidRPr="00650A11" w:rsidRDefault="00D0015C" w:rsidP="00D0015C">
            <w:pPr>
              <w:ind w:firstLine="0"/>
            </w:pPr>
            <w:r w:rsidRPr="00650A11">
              <w:t>6</w:t>
            </w:r>
          </w:p>
        </w:tc>
        <w:tc>
          <w:tcPr>
            <w:tcW w:w="2068" w:type="dxa"/>
            <w:tcBorders>
              <w:bottom w:val="single" w:sz="4" w:space="0" w:color="auto"/>
            </w:tcBorders>
          </w:tcPr>
          <w:p w:rsidR="00D0015C" w:rsidRPr="00650A11" w:rsidRDefault="00D0015C" w:rsidP="00D0015C">
            <w:pPr>
              <w:ind w:firstLine="0"/>
            </w:pPr>
            <w:r w:rsidRPr="00650A11">
              <w:t xml:space="preserve">Consensus </w:t>
            </w:r>
          </w:p>
          <w:p w:rsidR="00D0015C" w:rsidRPr="00650A11" w:rsidRDefault="00D0015C" w:rsidP="00D0015C">
            <w:pPr>
              <w:ind w:firstLine="0"/>
            </w:pPr>
            <w:r w:rsidRPr="00650A11">
              <w:t>Determination</w:t>
            </w:r>
          </w:p>
        </w:tc>
        <w:tc>
          <w:tcPr>
            <w:tcW w:w="2360" w:type="dxa"/>
            <w:tcBorders>
              <w:bottom w:val="single" w:sz="4" w:space="0" w:color="auto"/>
            </w:tcBorders>
          </w:tcPr>
          <w:p w:rsidR="00D0015C" w:rsidRPr="00650A11" w:rsidRDefault="00D0015C" w:rsidP="00D0015C">
            <w:pPr>
              <w:ind w:firstLine="0"/>
            </w:pPr>
            <w:r w:rsidRPr="00650A11">
              <w:t>Limited to one organization</w:t>
            </w:r>
          </w:p>
        </w:tc>
        <w:tc>
          <w:tcPr>
            <w:tcW w:w="2216" w:type="dxa"/>
            <w:tcBorders>
              <w:bottom w:val="single" w:sz="4" w:space="0" w:color="auto"/>
            </w:tcBorders>
          </w:tcPr>
          <w:p w:rsidR="00D0015C" w:rsidRPr="00650A11" w:rsidRDefault="00D0015C" w:rsidP="00D0015C">
            <w:pPr>
              <w:ind w:firstLine="0"/>
            </w:pPr>
            <w:r w:rsidRPr="00650A11">
              <w:t>All miners</w:t>
            </w:r>
          </w:p>
        </w:tc>
        <w:tc>
          <w:tcPr>
            <w:tcW w:w="2126" w:type="dxa"/>
            <w:tcBorders>
              <w:bottom w:val="single" w:sz="4" w:space="0" w:color="auto"/>
            </w:tcBorders>
          </w:tcPr>
          <w:p w:rsidR="00D0015C" w:rsidRPr="00650A11" w:rsidRDefault="00D0015C" w:rsidP="00D0015C">
            <w:pPr>
              <w:ind w:firstLine="0"/>
            </w:pPr>
            <w:r w:rsidRPr="00650A11">
              <w:t>Selected set of nodes</w:t>
            </w:r>
          </w:p>
        </w:tc>
      </w:tr>
    </w:tbl>
    <w:p w:rsidR="008B447B" w:rsidRPr="00650A11" w:rsidRDefault="008B447B" w:rsidP="00F41B45">
      <w:pPr>
        <w:spacing w:line="240" w:lineRule="auto"/>
        <w:ind w:firstLine="0"/>
      </w:pPr>
    </w:p>
    <w:p w:rsidR="0006438D" w:rsidRDefault="0006438D" w:rsidP="0006438D"/>
    <w:p w:rsidR="0006438D" w:rsidRPr="0006438D" w:rsidRDefault="0006438D" w:rsidP="0006438D"/>
    <w:p w:rsidR="007B1B97" w:rsidRPr="00D67E2E" w:rsidRDefault="00042206" w:rsidP="00F41B45">
      <w:pPr>
        <w:pStyle w:val="Heading3"/>
        <w:keepNext w:val="0"/>
        <w:keepLines w:val="0"/>
        <w:rPr>
          <w:i/>
        </w:rPr>
      </w:pPr>
      <w:bookmarkStart w:id="27" w:name="_Toc80171320"/>
      <w:r w:rsidRPr="00D67E2E">
        <w:rPr>
          <w:i/>
        </w:rPr>
        <w:lastRenderedPageBreak/>
        <w:t xml:space="preserve">Phases or Generations of </w:t>
      </w:r>
      <w:r w:rsidR="00CC5511" w:rsidRPr="00D67E2E">
        <w:rPr>
          <w:i/>
        </w:rPr>
        <w:t>Blockchain</w:t>
      </w:r>
      <w:r w:rsidR="00F458FE" w:rsidRPr="00D67E2E">
        <w:rPr>
          <w:i/>
        </w:rPr>
        <w:t xml:space="preserve"> Technology</w:t>
      </w:r>
      <w:bookmarkEnd w:id="27"/>
    </w:p>
    <w:p w:rsidR="00D67E2E" w:rsidRDefault="00CC5511" w:rsidP="00F41B45">
      <w:r w:rsidRPr="00650A11">
        <w:t>Blockchain</w:t>
      </w:r>
      <w:r w:rsidR="006E6ABF" w:rsidRPr="00650A11">
        <w:t xml:space="preserve"> technology </w:t>
      </w:r>
      <w:proofErr w:type="gramStart"/>
      <w:r w:rsidR="006E6ABF" w:rsidRPr="00650A11">
        <w:t>is categorized</w:t>
      </w:r>
      <w:proofErr w:type="gramEnd"/>
      <w:r w:rsidR="006E6ABF" w:rsidRPr="00650A11">
        <w:t xml:space="preserve"> into three Phases or generations. </w:t>
      </w:r>
      <w:r w:rsidRPr="00650A11">
        <w:t>Blockchain</w:t>
      </w:r>
      <w:r w:rsidR="006E6ABF" w:rsidRPr="00650A11">
        <w:t xml:space="preserve"> 1.0; the first generation called digital currency, </w:t>
      </w:r>
      <w:r w:rsidRPr="00650A11">
        <w:t>Blockchain</w:t>
      </w:r>
      <w:r w:rsidR="006E6ABF" w:rsidRPr="00650A11">
        <w:t xml:space="preserve"> 2.0; the second generation called the digital economy, and </w:t>
      </w:r>
      <w:r w:rsidRPr="00650A11">
        <w:t>Blockchain</w:t>
      </w:r>
      <w:r w:rsidR="006E6ABF" w:rsidRPr="00650A11">
        <w:t xml:space="preserve"> 3.0; the Third generation called a digital society</w:t>
      </w:r>
      <w:r w:rsidR="00A151FD" w:rsidRPr="00650A11">
        <w:rPr>
          <w:b/>
        </w:rPr>
        <w:t xml:space="preserve"> </w:t>
      </w:r>
      <w:r w:rsidR="00A151FD" w:rsidRPr="00650A11">
        <w:t>(</w:t>
      </w:r>
      <w:proofErr w:type="spellStart"/>
      <w:r w:rsidR="003F56B4" w:rsidRPr="00650A11">
        <w:t>Efanov</w:t>
      </w:r>
      <w:proofErr w:type="spellEnd"/>
      <w:r w:rsidR="003F56B4" w:rsidRPr="00650A11">
        <w:t xml:space="preserve"> &amp;</w:t>
      </w:r>
      <w:r w:rsidR="00A151FD" w:rsidRPr="00650A11">
        <w:t xml:space="preserve"> </w:t>
      </w:r>
      <w:proofErr w:type="spellStart"/>
      <w:r w:rsidR="00A151FD" w:rsidRPr="00650A11">
        <w:t>Roschin</w:t>
      </w:r>
      <w:proofErr w:type="spellEnd"/>
      <w:r w:rsidR="00A151FD" w:rsidRPr="00650A11">
        <w:t>, 2018)</w:t>
      </w:r>
      <w:r w:rsidR="006E6ABF" w:rsidRPr="00650A11">
        <w:t>.</w:t>
      </w:r>
    </w:p>
    <w:p w:rsidR="007B0A55" w:rsidRPr="00D67E2E" w:rsidRDefault="007B405A" w:rsidP="00F41B45">
      <w:r w:rsidRPr="00D67E2E">
        <w:rPr>
          <w:rStyle w:val="Heading4Char"/>
          <w:i w:val="0"/>
        </w:rPr>
        <w:t xml:space="preserve">First-Generation </w:t>
      </w:r>
      <w:r w:rsidR="00CC5511" w:rsidRPr="00D67E2E">
        <w:rPr>
          <w:rStyle w:val="Heading4Char"/>
          <w:i w:val="0"/>
        </w:rPr>
        <w:t>Blockchain</w:t>
      </w:r>
      <w:r w:rsidR="00D67E2E">
        <w:rPr>
          <w:i/>
        </w:rPr>
        <w:t xml:space="preserve">. </w:t>
      </w:r>
      <w:r w:rsidR="00A64D1C" w:rsidRPr="00D67E2E">
        <w:t xml:space="preserve">This is the </w:t>
      </w:r>
      <w:r w:rsidR="00CC5511" w:rsidRPr="00D67E2E">
        <w:t>Blockchain</w:t>
      </w:r>
      <w:r w:rsidRPr="00D67E2E">
        <w:t xml:space="preserve"> technology introduced through Bitcoin in 2008 as a form of digital currency by the pseudo name Satoshi </w:t>
      </w:r>
      <w:proofErr w:type="spellStart"/>
      <w:r w:rsidRPr="00D67E2E">
        <w:t>Nakamoto</w:t>
      </w:r>
      <w:proofErr w:type="spellEnd"/>
      <w:r w:rsidRPr="00D67E2E">
        <w:t xml:space="preserve">. The presence of an open distributed ledger in the </w:t>
      </w:r>
      <w:r w:rsidR="00CC5511" w:rsidRPr="00D67E2E">
        <w:t>Blockchain</w:t>
      </w:r>
      <w:r w:rsidR="00243C58" w:rsidRPr="00D67E2E">
        <w:t xml:space="preserve"> </w:t>
      </w:r>
      <w:r w:rsidRPr="00D67E2E">
        <w:t xml:space="preserve">helps the digital currencies to solve the problem of </w:t>
      </w:r>
      <w:proofErr w:type="gramStart"/>
      <w:r w:rsidRPr="00D67E2E">
        <w:t>double-spending</w:t>
      </w:r>
      <w:proofErr w:type="gramEnd"/>
      <w:r w:rsidR="00367523">
        <w:t xml:space="preserve"> (a</w:t>
      </w:r>
      <w:r w:rsidR="00367523" w:rsidRPr="00367523">
        <w:t xml:space="preserve"> scenario in which the same single digital currency can be spent more than once by duplicating or falsify</w:t>
      </w:r>
      <w:r w:rsidR="00367523">
        <w:t>ing the currency’s digital file)</w:t>
      </w:r>
      <w:r w:rsidRPr="00D67E2E">
        <w:t>.</w:t>
      </w:r>
    </w:p>
    <w:p w:rsidR="006E6ABF" w:rsidRPr="00D67E2E" w:rsidRDefault="007B0A55" w:rsidP="00F41B45">
      <w:pPr>
        <w:pStyle w:val="Heading4"/>
        <w:keepNext w:val="0"/>
        <w:keepLines w:val="0"/>
        <w:rPr>
          <w:b w:val="0"/>
          <w:i w:val="0"/>
        </w:rPr>
      </w:pPr>
      <w:r w:rsidRPr="00D67E2E">
        <w:rPr>
          <w:i w:val="0"/>
        </w:rPr>
        <w:t xml:space="preserve">Second Generation </w:t>
      </w:r>
      <w:r w:rsidR="00CC5511" w:rsidRPr="00D67E2E">
        <w:rPr>
          <w:i w:val="0"/>
        </w:rPr>
        <w:t>Blockchain</w:t>
      </w:r>
      <w:r w:rsidR="00D67E2E">
        <w:t xml:space="preserve">. </w:t>
      </w:r>
      <w:r w:rsidR="00A90541">
        <w:rPr>
          <w:b w:val="0"/>
          <w:i w:val="0"/>
        </w:rPr>
        <w:t>Smart Contract</w:t>
      </w:r>
      <w:r w:rsidR="00B91A27" w:rsidRPr="00D67E2E">
        <w:rPr>
          <w:b w:val="0"/>
          <w:i w:val="0"/>
        </w:rPr>
        <w:t xml:space="preserve">s </w:t>
      </w:r>
      <w:proofErr w:type="gramStart"/>
      <w:r w:rsidR="00B91A27" w:rsidRPr="00D67E2E">
        <w:rPr>
          <w:b w:val="0"/>
          <w:i w:val="0"/>
        </w:rPr>
        <w:t>were introduced</w:t>
      </w:r>
      <w:proofErr w:type="gramEnd"/>
      <w:r w:rsidR="00B91A27" w:rsidRPr="00D67E2E">
        <w:rPr>
          <w:b w:val="0"/>
          <w:i w:val="0"/>
        </w:rPr>
        <w:t xml:space="preserve"> in the second generation of </w:t>
      </w:r>
      <w:r w:rsidR="00CC5511" w:rsidRPr="00D67E2E">
        <w:rPr>
          <w:b w:val="0"/>
          <w:i w:val="0"/>
        </w:rPr>
        <w:t>Blockchain</w:t>
      </w:r>
      <w:r w:rsidR="00B91A27" w:rsidRPr="00D67E2E">
        <w:rPr>
          <w:b w:val="0"/>
          <w:i w:val="0"/>
        </w:rPr>
        <w:t xml:space="preserve"> thereby extending its use beyond digital currencies to a digital economy. A </w:t>
      </w:r>
      <w:r w:rsidR="00A90541">
        <w:rPr>
          <w:b w:val="0"/>
          <w:i w:val="0"/>
        </w:rPr>
        <w:t>Smart Contract</w:t>
      </w:r>
      <w:r w:rsidR="00B91A27" w:rsidRPr="00D67E2E">
        <w:rPr>
          <w:b w:val="0"/>
          <w:i w:val="0"/>
        </w:rPr>
        <w:t xml:space="preserve"> is a self-executing code with terms of an agreement between two parties (a buyer and a seller), once the terms of the agreement </w:t>
      </w:r>
      <w:proofErr w:type="gramStart"/>
      <w:r w:rsidR="00B91A27" w:rsidRPr="00D67E2E">
        <w:rPr>
          <w:b w:val="0"/>
          <w:i w:val="0"/>
        </w:rPr>
        <w:t>are met</w:t>
      </w:r>
      <w:proofErr w:type="gramEnd"/>
      <w:r w:rsidR="00B91A27" w:rsidRPr="00D67E2E">
        <w:rPr>
          <w:b w:val="0"/>
          <w:i w:val="0"/>
        </w:rPr>
        <w:t xml:space="preserve">, the </w:t>
      </w:r>
      <w:r w:rsidR="00A90541">
        <w:rPr>
          <w:b w:val="0"/>
          <w:i w:val="0"/>
        </w:rPr>
        <w:t>Smart Contract</w:t>
      </w:r>
      <w:r w:rsidR="00B91A27" w:rsidRPr="00D67E2E">
        <w:rPr>
          <w:b w:val="0"/>
          <w:i w:val="0"/>
        </w:rPr>
        <w:t xml:space="preserve"> is activated with a transaction. The </w:t>
      </w:r>
      <w:r w:rsidR="00A90541">
        <w:rPr>
          <w:b w:val="0"/>
          <w:i w:val="0"/>
        </w:rPr>
        <w:t>Smart Contract</w:t>
      </w:r>
      <w:r w:rsidR="00B91A27" w:rsidRPr="00D67E2E">
        <w:rPr>
          <w:b w:val="0"/>
          <w:i w:val="0"/>
        </w:rPr>
        <w:t xml:space="preserve"> data is stored in the tamper-free and anti</w:t>
      </w:r>
      <w:r w:rsidR="005A7FB7" w:rsidRPr="00D67E2E">
        <w:rPr>
          <w:b w:val="0"/>
          <w:i w:val="0"/>
        </w:rPr>
        <w:t>-forgery</w:t>
      </w:r>
      <w:r w:rsidR="00B91A27" w:rsidRPr="00D67E2E">
        <w:rPr>
          <w:b w:val="0"/>
          <w:i w:val="0"/>
        </w:rPr>
        <w:t xml:space="preserve"> block of </w:t>
      </w:r>
      <w:r w:rsidR="00CC5511" w:rsidRPr="00D67E2E">
        <w:rPr>
          <w:b w:val="0"/>
          <w:i w:val="0"/>
        </w:rPr>
        <w:t>Blockchain</w:t>
      </w:r>
      <w:r w:rsidR="00243C58" w:rsidRPr="00D67E2E">
        <w:rPr>
          <w:b w:val="0"/>
          <w:i w:val="0"/>
        </w:rPr>
        <w:t xml:space="preserve"> </w:t>
      </w:r>
      <w:r w:rsidR="00B91A27" w:rsidRPr="00D67E2E">
        <w:rPr>
          <w:b w:val="0"/>
          <w:i w:val="0"/>
        </w:rPr>
        <w:t xml:space="preserve">technology. Some uses of </w:t>
      </w:r>
      <w:r w:rsidR="00A90541">
        <w:rPr>
          <w:b w:val="0"/>
          <w:i w:val="0"/>
        </w:rPr>
        <w:t>Smart Contract</w:t>
      </w:r>
      <w:r w:rsidR="00B91A27" w:rsidRPr="00D67E2E">
        <w:rPr>
          <w:b w:val="0"/>
          <w:i w:val="0"/>
        </w:rPr>
        <w:t xml:space="preserve">s are business agreements, financial data recordings, food supply chains, insurance, mortgages, and so on. </w:t>
      </w:r>
      <w:proofErr w:type="spellStart"/>
      <w:r w:rsidR="00B91A27" w:rsidRPr="00D67E2E">
        <w:rPr>
          <w:b w:val="0"/>
          <w:i w:val="0"/>
        </w:rPr>
        <w:t>Ethereum</w:t>
      </w:r>
      <w:proofErr w:type="spellEnd"/>
      <w:r w:rsidR="00B91A27" w:rsidRPr="00D67E2E">
        <w:rPr>
          <w:b w:val="0"/>
          <w:i w:val="0"/>
        </w:rPr>
        <w:t xml:space="preserve"> is an example of a </w:t>
      </w:r>
      <w:r w:rsidR="00A90541">
        <w:rPr>
          <w:b w:val="0"/>
          <w:i w:val="0"/>
        </w:rPr>
        <w:t>Smart Contract</w:t>
      </w:r>
      <w:r w:rsidR="00B91A27" w:rsidRPr="00D67E2E">
        <w:rPr>
          <w:b w:val="0"/>
          <w:i w:val="0"/>
        </w:rPr>
        <w:t>.</w:t>
      </w:r>
    </w:p>
    <w:p w:rsidR="001528E3" w:rsidRPr="00D67E2E" w:rsidRDefault="00E6216A" w:rsidP="00F41B45">
      <w:pPr>
        <w:pStyle w:val="Heading4"/>
        <w:keepNext w:val="0"/>
        <w:keepLines w:val="0"/>
        <w:rPr>
          <w:b w:val="0"/>
          <w:i w:val="0"/>
        </w:rPr>
      </w:pPr>
      <w:r w:rsidRPr="00D67E2E">
        <w:rPr>
          <w:i w:val="0"/>
        </w:rPr>
        <w:t xml:space="preserve">Third-Generation </w:t>
      </w:r>
      <w:r w:rsidR="00CC5511" w:rsidRPr="00D67E2E">
        <w:rPr>
          <w:i w:val="0"/>
        </w:rPr>
        <w:t>Blockchain</w:t>
      </w:r>
      <w:r w:rsidR="00D67E2E">
        <w:rPr>
          <w:i w:val="0"/>
        </w:rPr>
        <w:t xml:space="preserve">. </w:t>
      </w:r>
      <w:r w:rsidR="00CC5511" w:rsidRPr="00D67E2E">
        <w:rPr>
          <w:b w:val="0"/>
          <w:i w:val="0"/>
        </w:rPr>
        <w:t>Blockchain</w:t>
      </w:r>
      <w:r w:rsidR="0069075C" w:rsidRPr="00D67E2E">
        <w:rPr>
          <w:b w:val="0"/>
          <w:i w:val="0"/>
        </w:rPr>
        <w:t xml:space="preserve"> 3.0 is an upgrade to the first and second generations of </w:t>
      </w:r>
      <w:r w:rsidR="00CC5511" w:rsidRPr="00D67E2E">
        <w:rPr>
          <w:b w:val="0"/>
          <w:i w:val="0"/>
        </w:rPr>
        <w:t>Blockchain</w:t>
      </w:r>
      <w:r w:rsidR="0069075C" w:rsidRPr="00D67E2E">
        <w:rPr>
          <w:b w:val="0"/>
          <w:i w:val="0"/>
        </w:rPr>
        <w:t xml:space="preserve"> that aims to address the scalability, cost, interoperability, sustainability, and security related issues of </w:t>
      </w:r>
      <w:r w:rsidR="00CC5511" w:rsidRPr="00D67E2E">
        <w:rPr>
          <w:b w:val="0"/>
          <w:i w:val="0"/>
        </w:rPr>
        <w:t>Blockchain</w:t>
      </w:r>
      <w:r w:rsidR="0069075C" w:rsidRPr="00D67E2E">
        <w:rPr>
          <w:b w:val="0"/>
          <w:i w:val="0"/>
        </w:rPr>
        <w:t xml:space="preserve"> 1.0 and 2.0. It promises better solutions with a refined structure </w:t>
      </w:r>
      <w:r w:rsidR="00F562D1" w:rsidRPr="00D67E2E">
        <w:rPr>
          <w:b w:val="0"/>
          <w:i w:val="0"/>
        </w:rPr>
        <w:t>making it capable to expand beyond financial services into other areas such as Internet of Things</w:t>
      </w:r>
      <w:r w:rsidR="00240884" w:rsidRPr="00D67E2E">
        <w:rPr>
          <w:b w:val="0"/>
          <w:i w:val="0"/>
        </w:rPr>
        <w:t xml:space="preserve"> (</w:t>
      </w:r>
      <w:proofErr w:type="spellStart"/>
      <w:r w:rsidR="00240884" w:rsidRPr="00D67E2E">
        <w:rPr>
          <w:b w:val="0"/>
          <w:i w:val="0"/>
        </w:rPr>
        <w:t>IoT</w:t>
      </w:r>
      <w:proofErr w:type="spellEnd"/>
      <w:r w:rsidR="00240884" w:rsidRPr="00D67E2E">
        <w:rPr>
          <w:b w:val="0"/>
          <w:i w:val="0"/>
        </w:rPr>
        <w:t>)</w:t>
      </w:r>
      <w:r w:rsidR="00F562D1" w:rsidRPr="00D67E2E">
        <w:rPr>
          <w:b w:val="0"/>
          <w:i w:val="0"/>
        </w:rPr>
        <w:t xml:space="preserve"> being developed to implement smart pro</w:t>
      </w:r>
      <w:r w:rsidR="006C20C6" w:rsidRPr="00D67E2E">
        <w:rPr>
          <w:b w:val="0"/>
          <w:i w:val="0"/>
        </w:rPr>
        <w:t xml:space="preserve">perty transactions </w:t>
      </w:r>
      <w:r w:rsidR="00F562D1" w:rsidRPr="00D67E2E">
        <w:rPr>
          <w:b w:val="0"/>
          <w:i w:val="0"/>
        </w:rPr>
        <w:lastRenderedPageBreak/>
        <w:t>without third party involvement. Such transaction capabilities without third party involvement means a digital society</w:t>
      </w:r>
      <w:r w:rsidR="0069075C" w:rsidRPr="00D67E2E">
        <w:rPr>
          <w:b w:val="0"/>
          <w:i w:val="0"/>
        </w:rPr>
        <w:t xml:space="preserve"> where most transactions </w:t>
      </w:r>
      <w:proofErr w:type="gramStart"/>
      <w:r w:rsidR="0069075C" w:rsidRPr="00D67E2E">
        <w:rPr>
          <w:b w:val="0"/>
          <w:i w:val="0"/>
        </w:rPr>
        <w:t>will be done</w:t>
      </w:r>
      <w:proofErr w:type="gramEnd"/>
      <w:r w:rsidR="0069075C" w:rsidRPr="00D67E2E">
        <w:rPr>
          <w:b w:val="0"/>
          <w:i w:val="0"/>
        </w:rPr>
        <w:t xml:space="preserve"> between unknown people in a trustworthy manner digitally</w:t>
      </w:r>
      <w:r w:rsidR="00F562D1" w:rsidRPr="00D67E2E">
        <w:rPr>
          <w:b w:val="0"/>
          <w:i w:val="0"/>
        </w:rPr>
        <w:t>.</w:t>
      </w:r>
    </w:p>
    <w:p w:rsidR="007B1B97" w:rsidRPr="00D67E2E" w:rsidRDefault="00F458FE" w:rsidP="00F41B45">
      <w:pPr>
        <w:pStyle w:val="Heading3"/>
        <w:keepNext w:val="0"/>
        <w:keepLines w:val="0"/>
        <w:rPr>
          <w:i/>
        </w:rPr>
      </w:pPr>
      <w:bookmarkStart w:id="28" w:name="_Toc80171321"/>
      <w:r w:rsidRPr="00D67E2E">
        <w:rPr>
          <w:i/>
        </w:rPr>
        <w:t xml:space="preserve">Relevant </w:t>
      </w:r>
      <w:r w:rsidR="00845AD5" w:rsidRPr="00D67E2E">
        <w:rPr>
          <w:i/>
        </w:rPr>
        <w:t xml:space="preserve">Terms </w:t>
      </w:r>
      <w:r w:rsidRPr="00D67E2E">
        <w:rPr>
          <w:i/>
        </w:rPr>
        <w:t xml:space="preserve">in </w:t>
      </w:r>
      <w:r w:rsidR="00CC5511" w:rsidRPr="00D67E2E">
        <w:rPr>
          <w:i/>
        </w:rPr>
        <w:t>Blockchain</w:t>
      </w:r>
      <w:r w:rsidR="00E256DF" w:rsidRPr="00D67E2E">
        <w:rPr>
          <w:i/>
        </w:rPr>
        <w:t xml:space="preserve"> </w:t>
      </w:r>
      <w:r w:rsidRPr="00D67E2E">
        <w:rPr>
          <w:i/>
        </w:rPr>
        <w:t>Technology</w:t>
      </w:r>
      <w:bookmarkEnd w:id="28"/>
      <w:r w:rsidR="00C9100F" w:rsidRPr="00D67E2E">
        <w:rPr>
          <w:i/>
        </w:rPr>
        <w:tab/>
      </w:r>
    </w:p>
    <w:p w:rsidR="00FE5B08" w:rsidRPr="00D67E2E" w:rsidRDefault="002B2A3D" w:rsidP="00F41B45">
      <w:pPr>
        <w:pStyle w:val="Heading4"/>
        <w:keepNext w:val="0"/>
        <w:keepLines w:val="0"/>
        <w:rPr>
          <w:b w:val="0"/>
          <w:i w:val="0"/>
        </w:rPr>
      </w:pPr>
      <w:r w:rsidRPr="00D67E2E">
        <w:rPr>
          <w:i w:val="0"/>
        </w:rPr>
        <w:t>Mining</w:t>
      </w:r>
      <w:r w:rsidR="00D67E2E">
        <w:rPr>
          <w:i w:val="0"/>
        </w:rPr>
        <w:t xml:space="preserve">. </w:t>
      </w:r>
      <w:r w:rsidR="00FE5B08" w:rsidRPr="00D67E2E">
        <w:rPr>
          <w:b w:val="0"/>
          <w:i w:val="0"/>
        </w:rPr>
        <w:t xml:space="preserve">Mining </w:t>
      </w:r>
      <w:proofErr w:type="gramStart"/>
      <w:r w:rsidR="00FE5B08" w:rsidRPr="00D67E2E">
        <w:rPr>
          <w:b w:val="0"/>
          <w:i w:val="0"/>
        </w:rPr>
        <w:t>can be defined</w:t>
      </w:r>
      <w:proofErr w:type="gramEnd"/>
      <w:r w:rsidR="00FE5B08" w:rsidRPr="00D67E2E">
        <w:rPr>
          <w:b w:val="0"/>
          <w:i w:val="0"/>
        </w:rPr>
        <w:t xml:space="preserve"> as the process of generating or adding new blocks to the openly distributed ledger of a </w:t>
      </w:r>
      <w:r w:rsidR="00CC5511" w:rsidRPr="00D67E2E">
        <w:rPr>
          <w:b w:val="0"/>
          <w:i w:val="0"/>
        </w:rPr>
        <w:t>Blockchain</w:t>
      </w:r>
      <w:r w:rsidR="00FE5B08" w:rsidRPr="00D67E2E">
        <w:rPr>
          <w:b w:val="0"/>
          <w:i w:val="0"/>
        </w:rPr>
        <w:t>.</w:t>
      </w:r>
    </w:p>
    <w:p w:rsidR="00B15B9F" w:rsidRDefault="00EC350E" w:rsidP="00F41B45">
      <w:pPr>
        <w:ind w:firstLine="0"/>
      </w:pPr>
      <w:r w:rsidRPr="00650A11">
        <w:tab/>
      </w:r>
      <w:r w:rsidR="00BD49A1" w:rsidRPr="00650A11">
        <w:t>Take for instance in Bitcoin or cryptocurrency mining, t</w:t>
      </w:r>
      <w:r w:rsidR="007A2971" w:rsidRPr="00650A11">
        <w:t>o create a free-floating digital currency that is likely to acquire real value, you need to have</w:t>
      </w:r>
      <w:r w:rsidRPr="00650A11">
        <w:t xml:space="preserve"> </w:t>
      </w:r>
      <w:r w:rsidR="007A2971" w:rsidRPr="00650A11">
        <w:t xml:space="preserve">something </w:t>
      </w:r>
      <w:r w:rsidR="00D163E5" w:rsidRPr="00650A11">
        <w:t>that is</w:t>
      </w:r>
      <w:r w:rsidR="007A2971" w:rsidRPr="00650A11">
        <w:t xml:space="preserve"> scarce by design. In fact, scarcity is also the reason why gold or diamonds </w:t>
      </w:r>
      <w:proofErr w:type="gramStart"/>
      <w:r w:rsidR="007A2971" w:rsidRPr="00650A11">
        <w:t>have been used</w:t>
      </w:r>
      <w:proofErr w:type="gramEnd"/>
      <w:r w:rsidR="007A2971" w:rsidRPr="00650A11">
        <w:t xml:space="preserve"> as a backing for money. In the digital realm, one way to achieve scarcity is to design the system so that minting money requires solving a computational problem (or “puzzle”) that takes a while to crack. This is what happens in Bitcoin “mining”</w:t>
      </w:r>
      <w:r w:rsidR="00282E6F" w:rsidRPr="00650A11">
        <w:t xml:space="preserve">.  </w:t>
      </w:r>
      <w:r w:rsidR="00CC5511" w:rsidRPr="00650A11">
        <w:t>Blockchain</w:t>
      </w:r>
      <w:r w:rsidR="00282E6F" w:rsidRPr="00650A11">
        <w:t xml:space="preserve"> mining relies on </w:t>
      </w:r>
      <w:r w:rsidR="00865C1E" w:rsidRPr="00650A11">
        <w:t>miners</w:t>
      </w:r>
      <w:r w:rsidR="00F004E7" w:rsidRPr="00650A11">
        <w:t xml:space="preserve"> (Individuals who join a </w:t>
      </w:r>
      <w:r w:rsidR="00CC5511" w:rsidRPr="00650A11">
        <w:t>Blockchain</w:t>
      </w:r>
      <w:r w:rsidR="00250916" w:rsidRPr="00650A11">
        <w:t xml:space="preserve"> </w:t>
      </w:r>
      <w:r w:rsidR="00F004E7" w:rsidRPr="00650A11">
        <w:t>network with their nodes with the aim of generating new blocks)</w:t>
      </w:r>
      <w:r w:rsidR="00865C1E" w:rsidRPr="00650A11">
        <w:t xml:space="preserve">. Miners </w:t>
      </w:r>
      <w:r w:rsidR="00282E6F" w:rsidRPr="00650A11">
        <w:t>validate every transaction</w:t>
      </w:r>
      <w:r w:rsidR="00865C1E" w:rsidRPr="00650A11">
        <w:t xml:space="preserve"> on the </w:t>
      </w:r>
      <w:r w:rsidR="00CC5511" w:rsidRPr="00650A11">
        <w:t>Blockchain</w:t>
      </w:r>
      <w:r w:rsidR="00282E6F" w:rsidRPr="00650A11">
        <w:t>, they build and store all the blocks, and they reach a</w:t>
      </w:r>
      <w:r w:rsidR="00865C1E" w:rsidRPr="00650A11">
        <w:t xml:space="preserve"> </w:t>
      </w:r>
      <w:r w:rsidR="00282E6F" w:rsidRPr="00650A11">
        <w:t>consensus on which blocks</w:t>
      </w:r>
      <w:r w:rsidR="00865C1E" w:rsidRPr="00650A11">
        <w:t xml:space="preserve"> to include in the block chain. </w:t>
      </w:r>
      <w:r w:rsidR="00D163E5" w:rsidRPr="00650A11">
        <w:t>Miners</w:t>
      </w:r>
      <w:r w:rsidR="00282E6F" w:rsidRPr="00650A11">
        <w:t xml:space="preserve"> earn</w:t>
      </w:r>
      <w:r w:rsidR="008C32B0" w:rsidRPr="00650A11">
        <w:t xml:space="preserve"> </w:t>
      </w:r>
      <w:r w:rsidR="00282E6F" w:rsidRPr="00650A11">
        <w:t>some reward for doing this</w:t>
      </w:r>
      <w:r w:rsidR="00865C1E" w:rsidRPr="00650A11">
        <w:t>; i</w:t>
      </w:r>
      <w:r w:rsidR="00D163E5" w:rsidRPr="00650A11">
        <w:t xml:space="preserve">n early 2015, the block reward was 25 bitcoins valued at </w:t>
      </w:r>
      <w:r w:rsidR="00865C1E" w:rsidRPr="00650A11">
        <w:t>over $6,000</w:t>
      </w:r>
      <w:r w:rsidR="007A2971" w:rsidRPr="00650A11">
        <w:t xml:space="preserve"> (</w:t>
      </w:r>
      <w:r w:rsidR="00582819" w:rsidRPr="00650A11">
        <w:t>Narayanan et al., 2016)</w:t>
      </w:r>
      <w:r w:rsidR="007A2971" w:rsidRPr="00650A11">
        <w:t>.</w:t>
      </w:r>
    </w:p>
    <w:p w:rsidR="00B15B9F" w:rsidRPr="00B15B9F" w:rsidRDefault="0079491B" w:rsidP="00F41B45">
      <w:pPr>
        <w:pStyle w:val="Heading4"/>
        <w:keepNext w:val="0"/>
        <w:keepLines w:val="0"/>
        <w:rPr>
          <w:b w:val="0"/>
          <w:i w:val="0"/>
        </w:rPr>
      </w:pPr>
      <w:r w:rsidRPr="00B15B9F">
        <w:rPr>
          <w:i w:val="0"/>
        </w:rPr>
        <w:t>Nodes</w:t>
      </w:r>
      <w:r w:rsidR="00D67E2E" w:rsidRPr="00B15B9F">
        <w:rPr>
          <w:i w:val="0"/>
        </w:rPr>
        <w:t xml:space="preserve">. </w:t>
      </w:r>
      <w:r w:rsidR="00B15B9F">
        <w:rPr>
          <w:i w:val="0"/>
        </w:rPr>
        <w:t xml:space="preserve"> </w:t>
      </w:r>
      <w:r w:rsidRPr="00B15B9F">
        <w:rPr>
          <w:b w:val="0"/>
          <w:i w:val="0"/>
        </w:rPr>
        <w:t xml:space="preserve">A </w:t>
      </w:r>
      <w:r w:rsidR="00CC5511" w:rsidRPr="00B15B9F">
        <w:rPr>
          <w:b w:val="0"/>
          <w:i w:val="0"/>
        </w:rPr>
        <w:t>Blockchain</w:t>
      </w:r>
      <w:r w:rsidR="00FA57C2" w:rsidRPr="00B15B9F">
        <w:rPr>
          <w:b w:val="0"/>
          <w:i w:val="0"/>
        </w:rPr>
        <w:t xml:space="preserve"> </w:t>
      </w:r>
      <w:r w:rsidRPr="00B15B9F">
        <w:rPr>
          <w:b w:val="0"/>
          <w:i w:val="0"/>
        </w:rPr>
        <w:t xml:space="preserve">node </w:t>
      </w:r>
      <w:proofErr w:type="gramStart"/>
      <w:r w:rsidRPr="00B15B9F">
        <w:rPr>
          <w:b w:val="0"/>
          <w:i w:val="0"/>
        </w:rPr>
        <w:t>can be defined</w:t>
      </w:r>
      <w:proofErr w:type="gramEnd"/>
      <w:r w:rsidRPr="00B15B9F">
        <w:rPr>
          <w:b w:val="0"/>
          <w:i w:val="0"/>
        </w:rPr>
        <w:t xml:space="preserve"> as a device that belongs to the </w:t>
      </w:r>
      <w:r w:rsidR="00CC5511" w:rsidRPr="00B15B9F">
        <w:rPr>
          <w:b w:val="0"/>
          <w:i w:val="0"/>
        </w:rPr>
        <w:t>Blockchain</w:t>
      </w:r>
      <w:r w:rsidR="00FA57C2" w:rsidRPr="00B15B9F">
        <w:rPr>
          <w:b w:val="0"/>
          <w:i w:val="0"/>
        </w:rPr>
        <w:t xml:space="preserve"> </w:t>
      </w:r>
      <w:r w:rsidRPr="00B15B9F">
        <w:rPr>
          <w:b w:val="0"/>
          <w:i w:val="0"/>
        </w:rPr>
        <w:t xml:space="preserve">network thus participating in transactions within the </w:t>
      </w:r>
      <w:r w:rsidR="00CC5511" w:rsidRPr="00B15B9F">
        <w:rPr>
          <w:b w:val="0"/>
          <w:i w:val="0"/>
        </w:rPr>
        <w:t>Blockchain</w:t>
      </w:r>
      <w:r w:rsidRPr="00B15B9F">
        <w:rPr>
          <w:b w:val="0"/>
          <w:i w:val="0"/>
        </w:rPr>
        <w:t>. There are three type</w:t>
      </w:r>
      <w:r w:rsidR="00745D47" w:rsidRPr="00B15B9F">
        <w:rPr>
          <w:b w:val="0"/>
          <w:i w:val="0"/>
        </w:rPr>
        <w:t>s</w:t>
      </w:r>
      <w:r w:rsidRPr="00B15B9F">
        <w:rPr>
          <w:b w:val="0"/>
          <w:i w:val="0"/>
        </w:rPr>
        <w:t xml:space="preserve"> or classes of </w:t>
      </w:r>
      <w:r w:rsidR="00CC5511" w:rsidRPr="00B15B9F">
        <w:rPr>
          <w:b w:val="0"/>
          <w:i w:val="0"/>
        </w:rPr>
        <w:t>Blockchain</w:t>
      </w:r>
      <w:r w:rsidR="00FA57C2" w:rsidRPr="00B15B9F">
        <w:rPr>
          <w:b w:val="0"/>
          <w:i w:val="0"/>
        </w:rPr>
        <w:t xml:space="preserve"> </w:t>
      </w:r>
      <w:r w:rsidRPr="00B15B9F">
        <w:rPr>
          <w:b w:val="0"/>
          <w:i w:val="0"/>
        </w:rPr>
        <w:t xml:space="preserve">node classified based on the task the node does in the </w:t>
      </w:r>
      <w:r w:rsidR="00CC5511" w:rsidRPr="00B15B9F">
        <w:rPr>
          <w:b w:val="0"/>
          <w:i w:val="0"/>
        </w:rPr>
        <w:t>Blockchain</w:t>
      </w:r>
      <w:r w:rsidR="00FA57C2" w:rsidRPr="00B15B9F">
        <w:rPr>
          <w:b w:val="0"/>
          <w:i w:val="0"/>
        </w:rPr>
        <w:t xml:space="preserve"> </w:t>
      </w:r>
      <w:r w:rsidR="002F4732" w:rsidRPr="00B15B9F">
        <w:rPr>
          <w:b w:val="0"/>
          <w:i w:val="0"/>
        </w:rPr>
        <w:t>network</w:t>
      </w:r>
      <w:proofErr w:type="gramStart"/>
      <w:r w:rsidR="002F4732" w:rsidRPr="00B15B9F">
        <w:rPr>
          <w:b w:val="0"/>
          <w:i w:val="0"/>
        </w:rPr>
        <w:t>;</w:t>
      </w:r>
      <w:proofErr w:type="gramEnd"/>
      <w:r w:rsidR="002F4732" w:rsidRPr="00B15B9F">
        <w:rPr>
          <w:b w:val="0"/>
          <w:i w:val="0"/>
        </w:rPr>
        <w:t xml:space="preserve"> Mining Nodes, Full or Super Nodes and Light Nodes. </w:t>
      </w:r>
      <w:r w:rsidR="00104035" w:rsidRPr="00B15B9F">
        <w:rPr>
          <w:b w:val="0"/>
          <w:i w:val="0"/>
        </w:rPr>
        <w:t>M</w:t>
      </w:r>
      <w:r w:rsidR="002F4732" w:rsidRPr="00B15B9F">
        <w:rPr>
          <w:b w:val="0"/>
          <w:i w:val="0"/>
        </w:rPr>
        <w:t xml:space="preserve">ining Nodes </w:t>
      </w:r>
      <w:r w:rsidR="00F07772" w:rsidRPr="00B15B9F">
        <w:rPr>
          <w:b w:val="0"/>
          <w:i w:val="0"/>
        </w:rPr>
        <w:t xml:space="preserve">are responsible for producing new blocks and sending them to the </w:t>
      </w:r>
      <w:r w:rsidR="00CC5511" w:rsidRPr="00B15B9F">
        <w:rPr>
          <w:b w:val="0"/>
          <w:i w:val="0"/>
        </w:rPr>
        <w:t>Blockchain</w:t>
      </w:r>
      <w:r w:rsidR="00745D47" w:rsidRPr="00B15B9F">
        <w:rPr>
          <w:b w:val="0"/>
          <w:i w:val="0"/>
        </w:rPr>
        <w:t>.</w:t>
      </w:r>
      <w:r w:rsidR="002F4732" w:rsidRPr="00B15B9F">
        <w:rPr>
          <w:b w:val="0"/>
          <w:i w:val="0"/>
        </w:rPr>
        <w:t xml:space="preserve"> Full or Super Nodes </w:t>
      </w:r>
      <w:r w:rsidR="00F07772" w:rsidRPr="00B15B9F">
        <w:rPr>
          <w:b w:val="0"/>
          <w:i w:val="0"/>
        </w:rPr>
        <w:t xml:space="preserve">maintain the blocks, validates them and </w:t>
      </w:r>
      <w:r w:rsidR="00104035" w:rsidRPr="00B15B9F">
        <w:rPr>
          <w:b w:val="0"/>
          <w:i w:val="0"/>
        </w:rPr>
        <w:t>sends the copies of b</w:t>
      </w:r>
      <w:r w:rsidR="002F4732" w:rsidRPr="00B15B9F">
        <w:rPr>
          <w:b w:val="0"/>
          <w:i w:val="0"/>
        </w:rPr>
        <w:t xml:space="preserve">locks to all the network nodes.  </w:t>
      </w:r>
      <w:r w:rsidR="00314EAF" w:rsidRPr="00B15B9F">
        <w:rPr>
          <w:b w:val="0"/>
          <w:i w:val="0"/>
        </w:rPr>
        <w:t xml:space="preserve">The </w:t>
      </w:r>
      <w:r w:rsidR="002F4732" w:rsidRPr="00B15B9F">
        <w:rPr>
          <w:b w:val="0"/>
          <w:i w:val="0"/>
        </w:rPr>
        <w:t xml:space="preserve">Light Nodes </w:t>
      </w:r>
      <w:r w:rsidR="00104035" w:rsidRPr="00B15B9F">
        <w:rPr>
          <w:b w:val="0"/>
          <w:i w:val="0"/>
        </w:rPr>
        <w:lastRenderedPageBreak/>
        <w:t>contain on</w:t>
      </w:r>
      <w:r w:rsidR="00F07772" w:rsidRPr="00B15B9F">
        <w:rPr>
          <w:b w:val="0"/>
          <w:i w:val="0"/>
        </w:rPr>
        <w:t xml:space="preserve">ly a portion of the whole block; </w:t>
      </w:r>
      <w:proofErr w:type="gramStart"/>
      <w:r w:rsidR="00104035" w:rsidRPr="00B15B9F">
        <w:rPr>
          <w:b w:val="0"/>
          <w:i w:val="0"/>
        </w:rPr>
        <w:t>They</w:t>
      </w:r>
      <w:proofErr w:type="gramEnd"/>
      <w:r w:rsidR="00104035" w:rsidRPr="00B15B9F">
        <w:rPr>
          <w:b w:val="0"/>
          <w:i w:val="0"/>
        </w:rPr>
        <w:t xml:space="preserve"> contain only</w:t>
      </w:r>
      <w:r w:rsidR="00F07772" w:rsidRPr="00B15B9F">
        <w:rPr>
          <w:b w:val="0"/>
          <w:i w:val="0"/>
        </w:rPr>
        <w:t xml:space="preserve"> the previous transaction blocks </w:t>
      </w:r>
      <w:r w:rsidR="00104035" w:rsidRPr="00B15B9F">
        <w:rPr>
          <w:b w:val="0"/>
          <w:i w:val="0"/>
        </w:rPr>
        <w:t>and inform the network’s remaining nodes</w:t>
      </w:r>
      <w:r w:rsidR="00F07772" w:rsidRPr="00B15B9F">
        <w:rPr>
          <w:b w:val="0"/>
          <w:i w:val="0"/>
        </w:rPr>
        <w:t xml:space="preserve"> about them</w:t>
      </w:r>
      <w:r w:rsidR="00104035" w:rsidRPr="00B15B9F">
        <w:rPr>
          <w:b w:val="0"/>
          <w:i w:val="0"/>
        </w:rPr>
        <w:t>.</w:t>
      </w:r>
      <w:r w:rsidR="00F07772" w:rsidRPr="00B15B9F">
        <w:rPr>
          <w:b w:val="0"/>
          <w:i w:val="0"/>
        </w:rPr>
        <w:t xml:space="preserve"> </w:t>
      </w:r>
      <w:r w:rsidR="00FF7BE7" w:rsidRPr="00B15B9F">
        <w:rPr>
          <w:b w:val="0"/>
          <w:i w:val="0"/>
        </w:rPr>
        <w:t>Light nodes</w:t>
      </w:r>
      <w:r w:rsidR="00F07772" w:rsidRPr="00B15B9F">
        <w:rPr>
          <w:b w:val="0"/>
          <w:i w:val="0"/>
        </w:rPr>
        <w:t xml:space="preserve"> prevent </w:t>
      </w:r>
      <w:r w:rsidR="00FF7BE7" w:rsidRPr="00B15B9F">
        <w:rPr>
          <w:b w:val="0"/>
          <w:i w:val="0"/>
        </w:rPr>
        <w:t xml:space="preserve">corruption of the </w:t>
      </w:r>
      <w:r w:rsidR="00CC5511" w:rsidRPr="00B15B9F">
        <w:rPr>
          <w:b w:val="0"/>
          <w:i w:val="0"/>
        </w:rPr>
        <w:t>Blockchain</w:t>
      </w:r>
      <w:r w:rsidR="00FF7BE7" w:rsidRPr="00B15B9F">
        <w:rPr>
          <w:b w:val="0"/>
          <w:i w:val="0"/>
        </w:rPr>
        <w:t xml:space="preserve">. When a full block </w:t>
      </w:r>
      <w:proofErr w:type="gramStart"/>
      <w:r w:rsidR="00FF7BE7" w:rsidRPr="00B15B9F">
        <w:rPr>
          <w:b w:val="0"/>
          <w:i w:val="0"/>
        </w:rPr>
        <w:t>is compromised</w:t>
      </w:r>
      <w:proofErr w:type="gramEnd"/>
      <w:r w:rsidR="00FF7BE7" w:rsidRPr="00B15B9F">
        <w:rPr>
          <w:b w:val="0"/>
          <w:i w:val="0"/>
        </w:rPr>
        <w:t xml:space="preserve">, the light nodes can capture the corrupted block and dismiss it as false by presenting the complete node information to the </w:t>
      </w:r>
      <w:r w:rsidR="00CC5511" w:rsidRPr="00B15B9F">
        <w:rPr>
          <w:b w:val="0"/>
          <w:i w:val="0"/>
        </w:rPr>
        <w:t>Blockchain</w:t>
      </w:r>
      <w:r w:rsidR="00FF7BE7" w:rsidRPr="00B15B9F">
        <w:rPr>
          <w:b w:val="0"/>
          <w:i w:val="0"/>
        </w:rPr>
        <w:t>.</w:t>
      </w:r>
      <w:r w:rsidR="00F07772" w:rsidRPr="00B15B9F">
        <w:rPr>
          <w:b w:val="0"/>
          <w:i w:val="0"/>
        </w:rPr>
        <w:t xml:space="preserve"> </w:t>
      </w:r>
      <w:r w:rsidR="00104035" w:rsidRPr="00B15B9F">
        <w:rPr>
          <w:b w:val="0"/>
          <w:i w:val="0"/>
        </w:rPr>
        <w:t xml:space="preserve"> </w:t>
      </w:r>
    </w:p>
    <w:p w:rsidR="006427C6" w:rsidRPr="00B15B9F" w:rsidRDefault="00A81586" w:rsidP="00F41B45">
      <w:r w:rsidRPr="00B15B9F">
        <w:rPr>
          <w:rStyle w:val="Heading4Char"/>
          <w:i w:val="0"/>
        </w:rPr>
        <w:t xml:space="preserve">Consensus </w:t>
      </w:r>
      <w:r w:rsidR="00845AD5" w:rsidRPr="00B15B9F">
        <w:rPr>
          <w:rStyle w:val="Heading4Char"/>
          <w:i w:val="0"/>
        </w:rPr>
        <w:t>Algorithms</w:t>
      </w:r>
      <w:r w:rsidR="00726EC2" w:rsidRPr="00B15B9F">
        <w:t>.</w:t>
      </w:r>
      <w:r w:rsidR="00D67E2E" w:rsidRPr="00B15B9F">
        <w:t xml:space="preserve"> </w:t>
      </w:r>
      <w:r w:rsidRPr="00B15B9F">
        <w:t xml:space="preserve">A consensus algorithm is a set of instructions on how a new block </w:t>
      </w:r>
      <w:proofErr w:type="gramStart"/>
      <w:r w:rsidRPr="00B15B9F">
        <w:t>is accepted</w:t>
      </w:r>
      <w:proofErr w:type="gramEnd"/>
      <w:r w:rsidRPr="00B15B9F">
        <w:t xml:space="preserve"> into a Blockchain.</w:t>
      </w:r>
      <w:r w:rsidR="007E3282" w:rsidRPr="00B15B9F">
        <w:t xml:space="preserve"> For Consensus determination, in public </w:t>
      </w:r>
      <w:r w:rsidR="009D79FB" w:rsidRPr="00B15B9F">
        <w:t>Blockchain</w:t>
      </w:r>
      <w:r w:rsidR="007E3282" w:rsidRPr="00B15B9F">
        <w:t xml:space="preserve">, each node could take part in the consensus process. </w:t>
      </w:r>
      <w:r w:rsidR="00265DEA" w:rsidRPr="00B15B9F">
        <w:t>Only</w:t>
      </w:r>
      <w:r w:rsidR="007E3282" w:rsidRPr="00B15B9F">
        <w:t xml:space="preserve"> a selected set of nodes are responsible for validating the</w:t>
      </w:r>
      <w:r w:rsidR="00D67E2E" w:rsidRPr="00B15B9F">
        <w:t xml:space="preserve"> </w:t>
      </w:r>
      <w:r w:rsidR="007E3282" w:rsidRPr="00B15B9F">
        <w:t xml:space="preserve">block in consortium </w:t>
      </w:r>
      <w:r w:rsidR="0057273D" w:rsidRPr="00B15B9F">
        <w:t>Blockchain</w:t>
      </w:r>
      <w:r w:rsidR="007E3282" w:rsidRPr="00B15B9F">
        <w:t xml:space="preserve">. As for private </w:t>
      </w:r>
      <w:r w:rsidR="00265DEA">
        <w:t>Block</w:t>
      </w:r>
      <w:r w:rsidR="00265DEA" w:rsidRPr="00B15B9F">
        <w:t>chain</w:t>
      </w:r>
      <w:r w:rsidR="007E3282" w:rsidRPr="00B15B9F">
        <w:t xml:space="preserve">, it </w:t>
      </w:r>
      <w:proofErr w:type="gramStart"/>
      <w:r w:rsidR="007E3282" w:rsidRPr="00B15B9F">
        <w:t>is fully controlled</w:t>
      </w:r>
      <w:proofErr w:type="gramEnd"/>
      <w:r w:rsidR="007E3282" w:rsidRPr="00B15B9F">
        <w:t xml:space="preserve"> by one organization and the organization could determine the final consensus (</w:t>
      </w:r>
      <w:proofErr w:type="spellStart"/>
      <w:r w:rsidR="0057273D" w:rsidRPr="00B15B9F">
        <w:t>Zibin</w:t>
      </w:r>
      <w:proofErr w:type="spellEnd"/>
      <w:r w:rsidR="0057273D" w:rsidRPr="00B15B9F">
        <w:t xml:space="preserve"> </w:t>
      </w:r>
      <w:r w:rsidR="007E3282" w:rsidRPr="00B15B9F">
        <w:t xml:space="preserve">et al., 2017). </w:t>
      </w:r>
      <w:r w:rsidR="002B07D9">
        <w:t>Below is a discussion of different types of consensus algorithms.</w:t>
      </w:r>
    </w:p>
    <w:p w:rsidR="00D67E2E" w:rsidRPr="00D67E2E" w:rsidRDefault="00E27AF2" w:rsidP="00F41B45">
      <w:pPr>
        <w:pStyle w:val="Heading5"/>
        <w:keepNext w:val="0"/>
        <w:keepLines w:val="0"/>
      </w:pPr>
      <w:proofErr w:type="spellStart"/>
      <w:proofErr w:type="gramStart"/>
      <w:r w:rsidRPr="00726EC2">
        <w:rPr>
          <w:b/>
        </w:rPr>
        <w:t>PoW</w:t>
      </w:r>
      <w:proofErr w:type="spellEnd"/>
      <w:proofErr w:type="gramEnd"/>
      <w:r w:rsidRPr="00726EC2">
        <w:rPr>
          <w:b/>
        </w:rPr>
        <w:t xml:space="preserve"> (Proof of </w:t>
      </w:r>
      <w:r w:rsidR="00845AD5" w:rsidRPr="00726EC2">
        <w:rPr>
          <w:b/>
        </w:rPr>
        <w:t>Work</w:t>
      </w:r>
      <w:r w:rsidRPr="00726EC2">
        <w:rPr>
          <w:b/>
        </w:rPr>
        <w:t>)</w:t>
      </w:r>
      <w:r w:rsidR="00726EC2">
        <w:rPr>
          <w:b/>
        </w:rPr>
        <w:t>.</w:t>
      </w:r>
      <w:r w:rsidR="00D67E2E">
        <w:rPr>
          <w:b/>
        </w:rPr>
        <w:t xml:space="preserve"> </w:t>
      </w:r>
      <w:r w:rsidRPr="00D67E2E">
        <w:rPr>
          <w:i w:val="0"/>
        </w:rPr>
        <w:t xml:space="preserve">In </w:t>
      </w:r>
      <w:proofErr w:type="spellStart"/>
      <w:proofErr w:type="gramStart"/>
      <w:r w:rsidRPr="00D67E2E">
        <w:rPr>
          <w:i w:val="0"/>
        </w:rPr>
        <w:t>PoW</w:t>
      </w:r>
      <w:proofErr w:type="spellEnd"/>
      <w:proofErr w:type="gramEnd"/>
      <w:r w:rsidR="00FF1F31" w:rsidRPr="00D67E2E">
        <w:rPr>
          <w:i w:val="0"/>
        </w:rPr>
        <w:t xml:space="preserve"> consensus algorithm</w:t>
      </w:r>
      <w:r w:rsidRPr="00D67E2E">
        <w:rPr>
          <w:i w:val="0"/>
        </w:rPr>
        <w:t>, each node</w:t>
      </w:r>
      <w:r w:rsidR="00374570" w:rsidRPr="00D67E2E">
        <w:rPr>
          <w:i w:val="0"/>
        </w:rPr>
        <w:t xml:space="preserve"> (miner)</w:t>
      </w:r>
      <w:r w:rsidRPr="00D67E2E">
        <w:rPr>
          <w:i w:val="0"/>
        </w:rPr>
        <w:t xml:space="preserve"> of the network is calculating</w:t>
      </w:r>
      <w:r w:rsidR="001E0849" w:rsidRPr="00D67E2E">
        <w:rPr>
          <w:i w:val="0"/>
        </w:rPr>
        <w:t xml:space="preserve"> </w:t>
      </w:r>
      <w:r w:rsidRPr="00D67E2E">
        <w:rPr>
          <w:i w:val="0"/>
        </w:rPr>
        <w:t xml:space="preserve">a </w:t>
      </w:r>
      <w:r w:rsidR="00374570" w:rsidRPr="00D67E2E">
        <w:rPr>
          <w:i w:val="0"/>
        </w:rPr>
        <w:t>hash value of the block header by changing</w:t>
      </w:r>
      <w:r w:rsidRPr="00D67E2E">
        <w:rPr>
          <w:i w:val="0"/>
        </w:rPr>
        <w:t xml:space="preserve"> the nonce frequently to</w:t>
      </w:r>
      <w:r w:rsidR="001E0849" w:rsidRPr="00D67E2E">
        <w:rPr>
          <w:i w:val="0"/>
        </w:rPr>
        <w:t xml:space="preserve"> </w:t>
      </w:r>
      <w:r w:rsidRPr="00D67E2E">
        <w:rPr>
          <w:i w:val="0"/>
        </w:rPr>
        <w:t xml:space="preserve">get different hash values. </w:t>
      </w:r>
      <w:proofErr w:type="spellStart"/>
      <w:proofErr w:type="gramStart"/>
      <w:r w:rsidR="001E0849" w:rsidRPr="00D67E2E">
        <w:rPr>
          <w:i w:val="0"/>
        </w:rPr>
        <w:t>PoW</w:t>
      </w:r>
      <w:proofErr w:type="spellEnd"/>
      <w:proofErr w:type="gramEnd"/>
      <w:r w:rsidRPr="00D67E2E">
        <w:rPr>
          <w:i w:val="0"/>
        </w:rPr>
        <w:t xml:space="preserve"> requires that the</w:t>
      </w:r>
      <w:r w:rsidR="00FF1F31" w:rsidRPr="00D67E2E">
        <w:rPr>
          <w:i w:val="0"/>
        </w:rPr>
        <w:t xml:space="preserve"> </w:t>
      </w:r>
      <w:r w:rsidRPr="00D67E2E">
        <w:rPr>
          <w:i w:val="0"/>
        </w:rPr>
        <w:t>calculated value must be equal to or smaller than a certain</w:t>
      </w:r>
      <w:r w:rsidR="001E0849" w:rsidRPr="00D67E2E">
        <w:rPr>
          <w:i w:val="0"/>
        </w:rPr>
        <w:t xml:space="preserve"> </w:t>
      </w:r>
      <w:r w:rsidRPr="00D67E2E">
        <w:rPr>
          <w:i w:val="0"/>
        </w:rPr>
        <w:t>given value. When one node reaches the target value, it would</w:t>
      </w:r>
      <w:r w:rsidR="001E0849" w:rsidRPr="00D67E2E">
        <w:rPr>
          <w:i w:val="0"/>
        </w:rPr>
        <w:t xml:space="preserve"> </w:t>
      </w:r>
      <w:r w:rsidRPr="00D67E2E">
        <w:rPr>
          <w:i w:val="0"/>
        </w:rPr>
        <w:t>broadcast the block to other nodes and all other nodes must</w:t>
      </w:r>
      <w:r w:rsidR="001E0849" w:rsidRPr="00D67E2E">
        <w:rPr>
          <w:i w:val="0"/>
        </w:rPr>
        <w:t xml:space="preserve"> </w:t>
      </w:r>
      <w:r w:rsidRPr="00D67E2E">
        <w:rPr>
          <w:i w:val="0"/>
        </w:rPr>
        <w:t>mutually confirm the correctness of the hash value. If the block</w:t>
      </w:r>
      <w:r w:rsidR="001E0849" w:rsidRPr="00D67E2E">
        <w:rPr>
          <w:i w:val="0"/>
        </w:rPr>
        <w:t xml:space="preserve"> </w:t>
      </w:r>
      <w:proofErr w:type="gramStart"/>
      <w:r w:rsidRPr="00D67E2E">
        <w:rPr>
          <w:i w:val="0"/>
        </w:rPr>
        <w:t>is</w:t>
      </w:r>
      <w:proofErr w:type="gramEnd"/>
      <w:r w:rsidRPr="00D67E2E">
        <w:rPr>
          <w:i w:val="0"/>
        </w:rPr>
        <w:t xml:space="preserve"> validated, other miners would append this new block to</w:t>
      </w:r>
      <w:r w:rsidR="001E0849" w:rsidRPr="00D67E2E">
        <w:rPr>
          <w:i w:val="0"/>
        </w:rPr>
        <w:t xml:space="preserve"> </w:t>
      </w:r>
      <w:r w:rsidRPr="00D67E2E">
        <w:rPr>
          <w:i w:val="0"/>
        </w:rPr>
        <w:t xml:space="preserve">their own </w:t>
      </w:r>
      <w:proofErr w:type="spellStart"/>
      <w:r w:rsidR="001E0849" w:rsidRPr="00D67E2E">
        <w:rPr>
          <w:i w:val="0"/>
        </w:rPr>
        <w:t>Blockchains</w:t>
      </w:r>
      <w:proofErr w:type="spellEnd"/>
      <w:r w:rsidR="00667DCB" w:rsidRPr="00D67E2E">
        <w:rPr>
          <w:i w:val="0"/>
        </w:rPr>
        <w:t xml:space="preserve"> (</w:t>
      </w:r>
      <w:proofErr w:type="spellStart"/>
      <w:r w:rsidR="00667DCB" w:rsidRPr="00D67E2E">
        <w:rPr>
          <w:i w:val="0"/>
        </w:rPr>
        <w:t>Zibin</w:t>
      </w:r>
      <w:proofErr w:type="spellEnd"/>
      <w:r w:rsidR="00667DCB" w:rsidRPr="00D67E2E">
        <w:rPr>
          <w:i w:val="0"/>
        </w:rPr>
        <w:t xml:space="preserve"> et al., 2017)</w:t>
      </w:r>
      <w:r w:rsidRPr="00D67E2E">
        <w:rPr>
          <w:i w:val="0"/>
        </w:rPr>
        <w:t xml:space="preserve">. </w:t>
      </w:r>
      <w:proofErr w:type="spellStart"/>
      <w:proofErr w:type="gramStart"/>
      <w:r w:rsidR="001E0849" w:rsidRPr="00D67E2E">
        <w:rPr>
          <w:i w:val="0"/>
        </w:rPr>
        <w:t>PoW</w:t>
      </w:r>
      <w:proofErr w:type="spellEnd"/>
      <w:proofErr w:type="gramEnd"/>
      <w:r w:rsidR="001E0849" w:rsidRPr="00D67E2E">
        <w:rPr>
          <w:i w:val="0"/>
        </w:rPr>
        <w:t xml:space="preserve"> is a consensus strategy used in the</w:t>
      </w:r>
      <w:r w:rsidR="00C71BE5" w:rsidRPr="00D67E2E">
        <w:rPr>
          <w:i w:val="0"/>
        </w:rPr>
        <w:t xml:space="preserve"> </w:t>
      </w:r>
      <w:r w:rsidR="001E0849" w:rsidRPr="00D67E2E">
        <w:rPr>
          <w:i w:val="0"/>
        </w:rPr>
        <w:t>Bitcoin network (</w:t>
      </w:r>
      <w:proofErr w:type="spellStart"/>
      <w:r w:rsidR="001E0849" w:rsidRPr="00D67E2E">
        <w:rPr>
          <w:i w:val="0"/>
        </w:rPr>
        <w:t>Nakamoto</w:t>
      </w:r>
      <w:proofErr w:type="spellEnd"/>
      <w:r w:rsidR="001E0849" w:rsidRPr="00D67E2E">
        <w:rPr>
          <w:i w:val="0"/>
        </w:rPr>
        <w:t>, 2008).</w:t>
      </w:r>
    </w:p>
    <w:p w:rsidR="005B201B" w:rsidRPr="00D67E2E" w:rsidRDefault="007A5B54" w:rsidP="00F41B45">
      <w:pPr>
        <w:pStyle w:val="Heading5"/>
        <w:keepNext w:val="0"/>
        <w:keepLines w:val="0"/>
        <w:rPr>
          <w:i w:val="0"/>
        </w:rPr>
      </w:pPr>
      <w:proofErr w:type="spellStart"/>
      <w:r w:rsidRPr="00726EC2">
        <w:rPr>
          <w:b/>
        </w:rPr>
        <w:t>PoS</w:t>
      </w:r>
      <w:proofErr w:type="spellEnd"/>
      <w:r w:rsidRPr="00726EC2">
        <w:rPr>
          <w:b/>
        </w:rPr>
        <w:t xml:space="preserve"> (Proof of </w:t>
      </w:r>
      <w:r w:rsidR="00845AD5" w:rsidRPr="00726EC2">
        <w:rPr>
          <w:b/>
        </w:rPr>
        <w:t>Stake</w:t>
      </w:r>
      <w:r w:rsidRPr="00726EC2">
        <w:rPr>
          <w:b/>
        </w:rPr>
        <w:t>)</w:t>
      </w:r>
      <w:r w:rsidR="00726EC2">
        <w:rPr>
          <w:rFonts w:asciiTheme="minorHAnsi" w:eastAsiaTheme="minorEastAsia" w:hAnsiTheme="minorHAnsi" w:cstheme="minorBidi"/>
          <w:i w:val="0"/>
          <w:iCs w:val="0"/>
        </w:rPr>
        <w:t>.</w:t>
      </w:r>
      <w:r w:rsidRPr="00726EC2">
        <w:rPr>
          <w:rFonts w:asciiTheme="minorHAnsi" w:eastAsiaTheme="minorEastAsia" w:hAnsiTheme="minorHAnsi" w:cstheme="minorBidi"/>
          <w:i w:val="0"/>
          <w:iCs w:val="0"/>
        </w:rPr>
        <w:t xml:space="preserve"> </w:t>
      </w:r>
      <w:proofErr w:type="spellStart"/>
      <w:r w:rsidR="00232BE9" w:rsidRPr="00D67E2E">
        <w:rPr>
          <w:i w:val="0"/>
        </w:rPr>
        <w:t>PoS</w:t>
      </w:r>
      <w:proofErr w:type="spellEnd"/>
      <w:r w:rsidR="00232BE9" w:rsidRPr="00D67E2E">
        <w:rPr>
          <w:i w:val="0"/>
        </w:rPr>
        <w:t xml:space="preserve"> (Proof of stake) is </w:t>
      </w:r>
      <w:r w:rsidR="000172D7" w:rsidRPr="00D67E2E">
        <w:rPr>
          <w:i w:val="0"/>
        </w:rPr>
        <w:t xml:space="preserve">described as </w:t>
      </w:r>
      <w:r w:rsidR="00232BE9" w:rsidRPr="00D67E2E">
        <w:rPr>
          <w:i w:val="0"/>
        </w:rPr>
        <w:t xml:space="preserve">an energy-saving alternative to </w:t>
      </w:r>
      <w:proofErr w:type="spellStart"/>
      <w:proofErr w:type="gramStart"/>
      <w:r w:rsidR="00232BE9" w:rsidRPr="00D67E2E">
        <w:rPr>
          <w:i w:val="0"/>
        </w:rPr>
        <w:t>PoW</w:t>
      </w:r>
      <w:proofErr w:type="spellEnd"/>
      <w:proofErr w:type="gramEnd"/>
      <w:r w:rsidR="00232BE9" w:rsidRPr="00D67E2E">
        <w:rPr>
          <w:i w:val="0"/>
        </w:rPr>
        <w:t>.</w:t>
      </w:r>
      <w:r w:rsidR="000172D7" w:rsidRPr="00D67E2E">
        <w:rPr>
          <w:i w:val="0"/>
        </w:rPr>
        <w:t xml:space="preserve"> Miners with more coins, are given the ability to produce the next block, with </w:t>
      </w:r>
      <w:proofErr w:type="gramStart"/>
      <w:r w:rsidR="000172D7" w:rsidRPr="00D67E2E">
        <w:rPr>
          <w:i w:val="0"/>
        </w:rPr>
        <w:t>a believe</w:t>
      </w:r>
      <w:proofErr w:type="gramEnd"/>
      <w:r w:rsidR="000172D7" w:rsidRPr="00D67E2E">
        <w:rPr>
          <w:i w:val="0"/>
        </w:rPr>
        <w:t xml:space="preserve"> that miners with most coins are less likely to attack the network. This consensus process is </w:t>
      </w:r>
      <w:r w:rsidR="00621A9D" w:rsidRPr="00D67E2E">
        <w:rPr>
          <w:i w:val="0"/>
        </w:rPr>
        <w:t>unfair,</w:t>
      </w:r>
      <w:r w:rsidR="000172D7" w:rsidRPr="00D67E2E">
        <w:rPr>
          <w:i w:val="0"/>
        </w:rPr>
        <w:t xml:space="preserve"> as the wealthiest miner in the network would begin to dominate the others</w:t>
      </w:r>
      <w:r w:rsidR="00621A9D">
        <w:rPr>
          <w:i w:val="0"/>
        </w:rPr>
        <w:t>.</w:t>
      </w:r>
      <w:r w:rsidR="000172D7" w:rsidRPr="00D67E2E">
        <w:rPr>
          <w:i w:val="0"/>
        </w:rPr>
        <w:t xml:space="preserve"> Some solutions have been proposed for this unfairness such as selection based on the age of the coin, and </w:t>
      </w:r>
      <w:r w:rsidR="000172D7" w:rsidRPr="00D67E2E">
        <w:rPr>
          <w:i w:val="0"/>
        </w:rPr>
        <w:lastRenderedPageBreak/>
        <w:t>randomization</w:t>
      </w:r>
      <w:r w:rsidR="005612CD" w:rsidRPr="00D67E2E">
        <w:rPr>
          <w:i w:val="0"/>
        </w:rPr>
        <w:t xml:space="preserve"> </w:t>
      </w:r>
      <w:r w:rsidR="000172D7" w:rsidRPr="00D67E2E">
        <w:rPr>
          <w:i w:val="0"/>
        </w:rPr>
        <w:t xml:space="preserve">(Murthy et al., 2020). </w:t>
      </w:r>
      <w:r w:rsidR="006427C6" w:rsidRPr="00D67E2E">
        <w:rPr>
          <w:i w:val="0"/>
        </w:rPr>
        <w:t>Some</w:t>
      </w:r>
      <w:r w:rsidR="000172D7" w:rsidRPr="00D67E2E">
        <w:rPr>
          <w:i w:val="0"/>
        </w:rPr>
        <w:t xml:space="preserve"> </w:t>
      </w:r>
      <w:proofErr w:type="spellStart"/>
      <w:r w:rsidR="00C103D6" w:rsidRPr="00D67E2E">
        <w:rPr>
          <w:i w:val="0"/>
        </w:rPr>
        <w:t>Blockchains</w:t>
      </w:r>
      <w:proofErr w:type="spellEnd"/>
      <w:r w:rsidR="00C103D6" w:rsidRPr="00D67E2E">
        <w:rPr>
          <w:i w:val="0"/>
        </w:rPr>
        <w:t xml:space="preserve"> </w:t>
      </w:r>
      <w:r w:rsidR="006427C6" w:rsidRPr="00D67E2E">
        <w:rPr>
          <w:i w:val="0"/>
        </w:rPr>
        <w:t xml:space="preserve">start with </w:t>
      </w:r>
      <w:proofErr w:type="spellStart"/>
      <w:proofErr w:type="gramStart"/>
      <w:r w:rsidR="000172D7" w:rsidRPr="00D67E2E">
        <w:rPr>
          <w:i w:val="0"/>
        </w:rPr>
        <w:t>PoW</w:t>
      </w:r>
      <w:proofErr w:type="spellEnd"/>
      <w:proofErr w:type="gramEnd"/>
      <w:r w:rsidR="000172D7" w:rsidRPr="00D67E2E">
        <w:rPr>
          <w:i w:val="0"/>
        </w:rPr>
        <w:t xml:space="preserve"> </w:t>
      </w:r>
      <w:r w:rsidR="00AA69C4">
        <w:rPr>
          <w:i w:val="0"/>
        </w:rPr>
        <w:t>then gradually move</w:t>
      </w:r>
      <w:r w:rsidR="006427C6" w:rsidRPr="00D67E2E">
        <w:rPr>
          <w:i w:val="0"/>
        </w:rPr>
        <w:t xml:space="preserve"> </w:t>
      </w:r>
      <w:r w:rsidR="000172D7" w:rsidRPr="00D67E2E">
        <w:rPr>
          <w:i w:val="0"/>
        </w:rPr>
        <w:t xml:space="preserve">to </w:t>
      </w:r>
      <w:proofErr w:type="spellStart"/>
      <w:r w:rsidR="00B5121B" w:rsidRPr="00D67E2E">
        <w:rPr>
          <w:i w:val="0"/>
        </w:rPr>
        <w:t>PoS</w:t>
      </w:r>
      <w:proofErr w:type="spellEnd"/>
      <w:r w:rsidR="00B5121B" w:rsidRPr="00D67E2E">
        <w:rPr>
          <w:i w:val="0"/>
        </w:rPr>
        <w:t xml:space="preserve"> (Tosh et al., 2017).</w:t>
      </w:r>
    </w:p>
    <w:p w:rsidR="0063064C" w:rsidRPr="00D67E2E" w:rsidRDefault="007D11B0" w:rsidP="00F41B45">
      <w:pPr>
        <w:pStyle w:val="Heading5"/>
        <w:keepNext w:val="0"/>
        <w:keepLines w:val="0"/>
        <w:rPr>
          <w:i w:val="0"/>
        </w:rPr>
      </w:pPr>
      <w:r w:rsidRPr="00726EC2">
        <w:rPr>
          <w:b/>
        </w:rPr>
        <w:t xml:space="preserve">DPOS (Delegated </w:t>
      </w:r>
      <w:r w:rsidR="00845AD5" w:rsidRPr="00726EC2">
        <w:rPr>
          <w:b/>
        </w:rPr>
        <w:t xml:space="preserve">Proof </w:t>
      </w:r>
      <w:r w:rsidRPr="00726EC2">
        <w:rPr>
          <w:b/>
        </w:rPr>
        <w:t xml:space="preserve">of </w:t>
      </w:r>
      <w:r w:rsidR="00845AD5" w:rsidRPr="00726EC2">
        <w:rPr>
          <w:b/>
        </w:rPr>
        <w:t>Stake</w:t>
      </w:r>
      <w:r w:rsidRPr="00726EC2">
        <w:rPr>
          <w:b/>
        </w:rPr>
        <w:t>).</w:t>
      </w:r>
      <w:r w:rsidR="00D67E2E">
        <w:rPr>
          <w:b/>
        </w:rPr>
        <w:t xml:space="preserve"> </w:t>
      </w:r>
      <w:r w:rsidRPr="00D67E2E">
        <w:rPr>
          <w:i w:val="0"/>
        </w:rPr>
        <w:t>The major difference</w:t>
      </w:r>
      <w:r w:rsidR="00F76A73" w:rsidRPr="00D67E2E">
        <w:rPr>
          <w:i w:val="0"/>
        </w:rPr>
        <w:t xml:space="preserve"> </w:t>
      </w:r>
      <w:r w:rsidRPr="00D67E2E">
        <w:rPr>
          <w:i w:val="0"/>
        </w:rPr>
        <w:t xml:space="preserve">between </w:t>
      </w:r>
      <w:proofErr w:type="spellStart"/>
      <w:r w:rsidRPr="00D67E2E">
        <w:rPr>
          <w:i w:val="0"/>
        </w:rPr>
        <w:t>PoS</w:t>
      </w:r>
      <w:proofErr w:type="spellEnd"/>
      <w:r w:rsidRPr="00D67E2E">
        <w:rPr>
          <w:i w:val="0"/>
        </w:rPr>
        <w:t xml:space="preserve"> and DPOS is that </w:t>
      </w:r>
      <w:proofErr w:type="spellStart"/>
      <w:r w:rsidRPr="00D67E2E">
        <w:rPr>
          <w:i w:val="0"/>
        </w:rPr>
        <w:t>PoS</w:t>
      </w:r>
      <w:proofErr w:type="spellEnd"/>
      <w:r w:rsidRPr="00D67E2E">
        <w:rPr>
          <w:i w:val="0"/>
        </w:rPr>
        <w:t xml:space="preserve"> is direct</w:t>
      </w:r>
      <w:r w:rsidR="00F76A73" w:rsidRPr="00D67E2E">
        <w:rPr>
          <w:i w:val="0"/>
        </w:rPr>
        <w:t>ly</w:t>
      </w:r>
      <w:r w:rsidRPr="00D67E2E">
        <w:rPr>
          <w:i w:val="0"/>
        </w:rPr>
        <w:t xml:space="preserve"> democratic while</w:t>
      </w:r>
      <w:r w:rsidR="00F76A73" w:rsidRPr="00D67E2E">
        <w:rPr>
          <w:i w:val="0"/>
        </w:rPr>
        <w:t xml:space="preserve"> </w:t>
      </w:r>
      <w:r w:rsidRPr="00D67E2E">
        <w:rPr>
          <w:i w:val="0"/>
        </w:rPr>
        <w:t xml:space="preserve">DPOS is </w:t>
      </w:r>
      <w:r w:rsidR="00F76A73" w:rsidRPr="00D67E2E">
        <w:rPr>
          <w:i w:val="0"/>
        </w:rPr>
        <w:t>a form of representative democra</w:t>
      </w:r>
      <w:r w:rsidRPr="00D67E2E">
        <w:rPr>
          <w:i w:val="0"/>
        </w:rPr>
        <w:t>c</w:t>
      </w:r>
      <w:r w:rsidR="00F76A73" w:rsidRPr="00D67E2E">
        <w:rPr>
          <w:i w:val="0"/>
        </w:rPr>
        <w:t>y</w:t>
      </w:r>
      <w:r w:rsidRPr="00D67E2E">
        <w:rPr>
          <w:i w:val="0"/>
        </w:rPr>
        <w:t xml:space="preserve">. </w:t>
      </w:r>
      <w:r w:rsidR="00527908" w:rsidRPr="00D67E2E">
        <w:rPr>
          <w:i w:val="0"/>
        </w:rPr>
        <w:t xml:space="preserve">The </w:t>
      </w:r>
      <w:r w:rsidR="005612CD" w:rsidRPr="00D67E2E">
        <w:rPr>
          <w:i w:val="0"/>
        </w:rPr>
        <w:t>Blockchain</w:t>
      </w:r>
      <w:r w:rsidR="00527908" w:rsidRPr="00D67E2E">
        <w:rPr>
          <w:i w:val="0"/>
        </w:rPr>
        <w:t xml:space="preserve"> node s</w:t>
      </w:r>
      <w:r w:rsidRPr="00D67E2E">
        <w:rPr>
          <w:i w:val="0"/>
        </w:rPr>
        <w:t>takeholders elect their</w:t>
      </w:r>
      <w:r w:rsidR="00527908" w:rsidRPr="00D67E2E">
        <w:rPr>
          <w:i w:val="0"/>
        </w:rPr>
        <w:t xml:space="preserve"> </w:t>
      </w:r>
      <w:r w:rsidRPr="00D67E2E">
        <w:rPr>
          <w:i w:val="0"/>
        </w:rPr>
        <w:t>delegates to generate and validate blocks.</w:t>
      </w:r>
      <w:r w:rsidR="00527908" w:rsidRPr="00D67E2E">
        <w:rPr>
          <w:i w:val="0"/>
        </w:rPr>
        <w:t xml:space="preserve"> In DPOS, the block </w:t>
      </w:r>
      <w:proofErr w:type="gramStart"/>
      <w:r w:rsidR="00527908" w:rsidRPr="00D67E2E">
        <w:rPr>
          <w:i w:val="0"/>
        </w:rPr>
        <w:t>could be confirmed</w:t>
      </w:r>
      <w:proofErr w:type="gramEnd"/>
      <w:r w:rsidR="00527908" w:rsidRPr="00D67E2E">
        <w:rPr>
          <w:i w:val="0"/>
        </w:rPr>
        <w:t xml:space="preserve"> quickly</w:t>
      </w:r>
      <w:r w:rsidRPr="00D67E2E">
        <w:rPr>
          <w:i w:val="0"/>
        </w:rPr>
        <w:t xml:space="preserve"> </w:t>
      </w:r>
      <w:r w:rsidR="00527908" w:rsidRPr="00D67E2E">
        <w:rPr>
          <w:i w:val="0"/>
        </w:rPr>
        <w:t>due to</w:t>
      </w:r>
      <w:r w:rsidRPr="00D67E2E">
        <w:rPr>
          <w:i w:val="0"/>
        </w:rPr>
        <w:t xml:space="preserve"> significantly</w:t>
      </w:r>
      <w:r w:rsidR="00F76A73" w:rsidRPr="00D67E2E">
        <w:rPr>
          <w:i w:val="0"/>
        </w:rPr>
        <w:t xml:space="preserve"> </w:t>
      </w:r>
      <w:r w:rsidRPr="00D67E2E">
        <w:rPr>
          <w:i w:val="0"/>
        </w:rPr>
        <w:t>few</w:t>
      </w:r>
      <w:r w:rsidR="00527908" w:rsidRPr="00D67E2E">
        <w:rPr>
          <w:i w:val="0"/>
        </w:rPr>
        <w:t>er nodes to validate the block</w:t>
      </w:r>
      <w:r w:rsidR="00AE4857" w:rsidRPr="00D67E2E">
        <w:rPr>
          <w:i w:val="0"/>
        </w:rPr>
        <w:t xml:space="preserve"> (</w:t>
      </w:r>
      <w:proofErr w:type="spellStart"/>
      <w:r w:rsidR="00AE4857" w:rsidRPr="00D67E2E">
        <w:rPr>
          <w:i w:val="0"/>
        </w:rPr>
        <w:t>Zibin</w:t>
      </w:r>
      <w:proofErr w:type="spellEnd"/>
      <w:r w:rsidR="00AE4857" w:rsidRPr="00D67E2E">
        <w:rPr>
          <w:i w:val="0"/>
        </w:rPr>
        <w:t xml:space="preserve"> et al., 2017)</w:t>
      </w:r>
      <w:r w:rsidR="00527908" w:rsidRPr="00D67E2E">
        <w:rPr>
          <w:i w:val="0"/>
        </w:rPr>
        <w:t>.</w:t>
      </w:r>
    </w:p>
    <w:p w:rsidR="006A0F5F" w:rsidRPr="00D67E2E" w:rsidRDefault="00726EC2" w:rsidP="00F41B45">
      <w:pPr>
        <w:pStyle w:val="Heading5"/>
        <w:keepNext w:val="0"/>
        <w:keepLines w:val="0"/>
        <w:rPr>
          <w:i w:val="0"/>
        </w:rPr>
      </w:pPr>
      <w:r>
        <w:rPr>
          <w:b/>
        </w:rPr>
        <w:t>Ripple.</w:t>
      </w:r>
      <w:r w:rsidR="00D67E2E">
        <w:rPr>
          <w:b/>
        </w:rPr>
        <w:t xml:space="preserve"> </w:t>
      </w:r>
      <w:r w:rsidR="008555D1" w:rsidRPr="00D67E2E">
        <w:rPr>
          <w:i w:val="0"/>
        </w:rPr>
        <w:t xml:space="preserve">Ripple </w:t>
      </w:r>
      <w:r w:rsidR="00576FFE" w:rsidRPr="00D67E2E">
        <w:rPr>
          <w:i w:val="0"/>
        </w:rPr>
        <w:t>is a consensus algorithm that utilizes</w:t>
      </w:r>
      <w:r w:rsidR="003D0671" w:rsidRPr="00D67E2E">
        <w:rPr>
          <w:i w:val="0"/>
        </w:rPr>
        <w:t xml:space="preserve"> </w:t>
      </w:r>
      <w:r w:rsidR="001650C9" w:rsidRPr="00D67E2E">
        <w:rPr>
          <w:i w:val="0"/>
        </w:rPr>
        <w:t>sub-networks that are collectively trusted</w:t>
      </w:r>
      <w:r w:rsidR="00D67E2E" w:rsidRPr="00D67E2E">
        <w:rPr>
          <w:i w:val="0"/>
        </w:rPr>
        <w:t xml:space="preserve"> </w:t>
      </w:r>
      <w:r w:rsidR="001650C9" w:rsidRPr="00D67E2E">
        <w:rPr>
          <w:i w:val="0"/>
        </w:rPr>
        <w:t>within the extensive network</w:t>
      </w:r>
      <w:r w:rsidR="00576FFE" w:rsidRPr="00D67E2E">
        <w:rPr>
          <w:i w:val="0"/>
        </w:rPr>
        <w:t>. In</w:t>
      </w:r>
      <w:r w:rsidR="003D0671" w:rsidRPr="00D67E2E">
        <w:rPr>
          <w:i w:val="0"/>
        </w:rPr>
        <w:t xml:space="preserve"> </w:t>
      </w:r>
      <w:r w:rsidR="00576FFE" w:rsidRPr="00D67E2E">
        <w:rPr>
          <w:i w:val="0"/>
        </w:rPr>
        <w:t xml:space="preserve">the network, nodes </w:t>
      </w:r>
      <w:proofErr w:type="gramStart"/>
      <w:r w:rsidR="00576FFE" w:rsidRPr="00D67E2E">
        <w:rPr>
          <w:i w:val="0"/>
        </w:rPr>
        <w:t>are divided</w:t>
      </w:r>
      <w:proofErr w:type="gramEnd"/>
      <w:r w:rsidR="00576FFE" w:rsidRPr="00D67E2E">
        <w:rPr>
          <w:i w:val="0"/>
        </w:rPr>
        <w:t xml:space="preserve"> into two types: server for</w:t>
      </w:r>
      <w:r w:rsidR="003D0671" w:rsidRPr="00D67E2E">
        <w:rPr>
          <w:i w:val="0"/>
        </w:rPr>
        <w:t xml:space="preserve"> </w:t>
      </w:r>
      <w:r w:rsidR="00576FFE" w:rsidRPr="00D67E2E">
        <w:rPr>
          <w:i w:val="0"/>
        </w:rPr>
        <w:t>participating consensus process and client for only transferring</w:t>
      </w:r>
      <w:r w:rsidR="003D0671" w:rsidRPr="00D67E2E">
        <w:rPr>
          <w:i w:val="0"/>
        </w:rPr>
        <w:t xml:space="preserve"> </w:t>
      </w:r>
      <w:r w:rsidR="00576FFE" w:rsidRPr="00D67E2E">
        <w:rPr>
          <w:i w:val="0"/>
        </w:rPr>
        <w:t xml:space="preserve">funds. </w:t>
      </w:r>
      <w:r w:rsidR="00DD3B95" w:rsidRPr="00D67E2E">
        <w:rPr>
          <w:i w:val="0"/>
        </w:rPr>
        <w:t>(Schwartz, 2014)</w:t>
      </w:r>
      <w:r w:rsidR="003D0671" w:rsidRPr="00D67E2E">
        <w:rPr>
          <w:i w:val="0"/>
        </w:rPr>
        <w:t>.</w:t>
      </w:r>
      <w:r w:rsidR="00CF7A03" w:rsidRPr="00D67E2E">
        <w:rPr>
          <w:i w:val="0"/>
        </w:rPr>
        <w:t xml:space="preserve"> Each server has a Unique Node List (UNL). An agreement of more than 80% by the nodes in a UNL will have a block recorded in the ledger</w:t>
      </w:r>
      <w:r w:rsidR="00A60A8F" w:rsidRPr="00D67E2E">
        <w:rPr>
          <w:i w:val="0"/>
        </w:rPr>
        <w:t xml:space="preserve"> (</w:t>
      </w:r>
      <w:proofErr w:type="spellStart"/>
      <w:r w:rsidR="00A60A8F" w:rsidRPr="00D67E2E">
        <w:rPr>
          <w:i w:val="0"/>
        </w:rPr>
        <w:t>Zibin</w:t>
      </w:r>
      <w:proofErr w:type="spellEnd"/>
      <w:r w:rsidR="00A60A8F" w:rsidRPr="00D67E2E">
        <w:rPr>
          <w:i w:val="0"/>
        </w:rPr>
        <w:t xml:space="preserve"> et al., 2017)</w:t>
      </w:r>
      <w:r w:rsidR="00CF7A03" w:rsidRPr="00D67E2E">
        <w:rPr>
          <w:i w:val="0"/>
        </w:rPr>
        <w:t>.</w:t>
      </w:r>
    </w:p>
    <w:p w:rsidR="002D0C2D" w:rsidRPr="00D67E2E" w:rsidRDefault="002D0C2D" w:rsidP="00F41B45">
      <w:pPr>
        <w:pStyle w:val="Heading5"/>
        <w:keepNext w:val="0"/>
        <w:keepLines w:val="0"/>
        <w:rPr>
          <w:i w:val="0"/>
        </w:rPr>
      </w:pPr>
      <w:r w:rsidRPr="00726EC2">
        <w:rPr>
          <w:b/>
        </w:rPr>
        <w:t xml:space="preserve">PBFT (Practical </w:t>
      </w:r>
      <w:r w:rsidR="00845AD5" w:rsidRPr="00726EC2">
        <w:rPr>
          <w:b/>
        </w:rPr>
        <w:t>Byzantine Fault Tolerance</w:t>
      </w:r>
      <w:r w:rsidRPr="00726EC2">
        <w:rPr>
          <w:b/>
        </w:rPr>
        <w:t>)</w:t>
      </w:r>
      <w:r w:rsidR="00726EC2">
        <w:rPr>
          <w:b/>
        </w:rPr>
        <w:t>.</w:t>
      </w:r>
      <w:r w:rsidR="00D67E2E">
        <w:rPr>
          <w:b/>
        </w:rPr>
        <w:t xml:space="preserve"> </w:t>
      </w:r>
      <w:r w:rsidRPr="00D67E2E">
        <w:rPr>
          <w:i w:val="0"/>
        </w:rPr>
        <w:t xml:space="preserve">In PBFT, new blocks are determined in a round. In each round, a primary node </w:t>
      </w:r>
      <w:proofErr w:type="gramStart"/>
      <w:r w:rsidRPr="00D67E2E">
        <w:rPr>
          <w:i w:val="0"/>
        </w:rPr>
        <w:t>would be chosen</w:t>
      </w:r>
      <w:proofErr w:type="gramEnd"/>
      <w:r w:rsidRPr="00D67E2E">
        <w:rPr>
          <w:i w:val="0"/>
        </w:rPr>
        <w:t xml:space="preserve"> according to some rules, this node is responsible for ordering the transaction. The whole PBFT process </w:t>
      </w:r>
      <w:proofErr w:type="gramStart"/>
      <w:r w:rsidRPr="00D67E2E">
        <w:rPr>
          <w:i w:val="0"/>
        </w:rPr>
        <w:t>can be divided</w:t>
      </w:r>
      <w:proofErr w:type="gramEnd"/>
      <w:r w:rsidRPr="00D67E2E">
        <w:rPr>
          <w:i w:val="0"/>
        </w:rPr>
        <w:t xml:space="preserve"> into three phase</w:t>
      </w:r>
      <w:r w:rsidR="00724205">
        <w:rPr>
          <w:i w:val="0"/>
        </w:rPr>
        <w:t>s</w:t>
      </w:r>
      <w:r w:rsidRPr="00D67E2E">
        <w:rPr>
          <w:i w:val="0"/>
        </w:rPr>
        <w:t>: pre-prepared, prepared and commit. In each of these three phases, a node would enter the next phase if it has received votes from over 2/3 of all nodes present in the Blockchain (Murthy, et al., 2020).</w:t>
      </w:r>
    </w:p>
    <w:p w:rsidR="00576FFE" w:rsidRDefault="006A0F5F" w:rsidP="00F41B45">
      <w:pPr>
        <w:pStyle w:val="Heading5"/>
        <w:keepNext w:val="0"/>
        <w:keepLines w:val="0"/>
        <w:rPr>
          <w:i w:val="0"/>
        </w:rPr>
      </w:pPr>
      <w:proofErr w:type="spellStart"/>
      <w:r w:rsidRPr="00726EC2">
        <w:rPr>
          <w:b/>
        </w:rPr>
        <w:t>Tendermint</w:t>
      </w:r>
      <w:proofErr w:type="spellEnd"/>
      <w:r w:rsidR="00726EC2">
        <w:rPr>
          <w:b/>
        </w:rPr>
        <w:t>.</w:t>
      </w:r>
      <w:r w:rsidR="00D67E2E">
        <w:rPr>
          <w:b/>
        </w:rPr>
        <w:t xml:space="preserve"> </w:t>
      </w:r>
      <w:proofErr w:type="spellStart"/>
      <w:r w:rsidR="002D0C2D" w:rsidRPr="00D67E2E">
        <w:rPr>
          <w:i w:val="0"/>
        </w:rPr>
        <w:t>Tendermint</w:t>
      </w:r>
      <w:proofErr w:type="spellEnd"/>
      <w:r w:rsidR="002D0C2D" w:rsidRPr="00D67E2E">
        <w:rPr>
          <w:i w:val="0"/>
        </w:rPr>
        <w:t xml:space="preserve"> is a byzantine consensus algorithm, similar to the algorithm of PBFT consensus. A new block is determined in a round (Kwon, 2014). However, contrast to PBFT consensus, nodes have to lock their coins to become validators in </w:t>
      </w:r>
      <w:proofErr w:type="spellStart"/>
      <w:r w:rsidR="002D0C2D" w:rsidRPr="00D67E2E">
        <w:rPr>
          <w:i w:val="0"/>
        </w:rPr>
        <w:t>Tendermint</w:t>
      </w:r>
      <w:proofErr w:type="spellEnd"/>
      <w:r w:rsidR="002D0C2D" w:rsidRPr="00D67E2E">
        <w:rPr>
          <w:i w:val="0"/>
        </w:rPr>
        <w:t xml:space="preserve"> consensus.</w:t>
      </w:r>
    </w:p>
    <w:p w:rsidR="0006438D" w:rsidRDefault="0006438D" w:rsidP="0006438D"/>
    <w:p w:rsidR="0006438D" w:rsidRDefault="007A2A4D" w:rsidP="007A2A4D">
      <w:pPr>
        <w:tabs>
          <w:tab w:val="left" w:pos="2532"/>
        </w:tabs>
      </w:pPr>
      <w:r>
        <w:tab/>
      </w:r>
    </w:p>
    <w:p w:rsidR="007A2A4D" w:rsidRPr="0006438D" w:rsidRDefault="007A2A4D" w:rsidP="007A2A4D">
      <w:pPr>
        <w:tabs>
          <w:tab w:val="left" w:pos="2532"/>
        </w:tabs>
      </w:pPr>
    </w:p>
    <w:p w:rsidR="009B361D" w:rsidRPr="00724205" w:rsidRDefault="007823A7" w:rsidP="00F41B45">
      <w:pPr>
        <w:pStyle w:val="Heading1"/>
        <w:keepNext w:val="0"/>
        <w:keepLines w:val="0"/>
        <w:jc w:val="left"/>
      </w:pPr>
      <w:bookmarkStart w:id="29" w:name="_Toc80171322"/>
      <w:r w:rsidRPr="00724205">
        <w:lastRenderedPageBreak/>
        <w:t>Deficiencies in the Current Body of Academic Literature</w:t>
      </w:r>
      <w:r w:rsidR="00D67E2E" w:rsidRPr="00724205">
        <w:t>.</w:t>
      </w:r>
      <w:bookmarkEnd w:id="29"/>
      <w:r w:rsidR="009B361D" w:rsidRPr="00724205">
        <w:t xml:space="preserve"> </w:t>
      </w:r>
    </w:p>
    <w:p w:rsidR="002649A2" w:rsidRPr="00650A11" w:rsidRDefault="00826594" w:rsidP="00F41B45">
      <w:pPr>
        <w:ind w:firstLine="0"/>
      </w:pPr>
      <w:r w:rsidRPr="00650A11">
        <w:rPr>
          <w:b/>
        </w:rPr>
        <w:tab/>
      </w:r>
      <w:r w:rsidRPr="00650A11">
        <w:t xml:space="preserve">There are various recent studies regarding </w:t>
      </w:r>
      <w:r w:rsidR="006741E5">
        <w:t>Cloud</w:t>
      </w:r>
      <w:r w:rsidR="00F065BD" w:rsidRPr="00650A11">
        <w:t xml:space="preserve"> Computing</w:t>
      </w:r>
      <w:r w:rsidR="00B0402C">
        <w:t>,</w:t>
      </w:r>
      <w:r w:rsidR="00F065BD" w:rsidRPr="00650A11">
        <w:t xml:space="preserve"> </w:t>
      </w:r>
      <w:r w:rsidRPr="00650A11">
        <w:t xml:space="preserve">and </w:t>
      </w:r>
      <w:r w:rsidR="00CC5511" w:rsidRPr="00650A11">
        <w:t>Blockchain</w:t>
      </w:r>
      <w:r w:rsidRPr="00650A11">
        <w:t xml:space="preserve"> Technology found in Academic Literature. However, none attempts </w:t>
      </w:r>
      <w:proofErr w:type="gramStart"/>
      <w:r w:rsidRPr="00650A11">
        <w:t>to directly discuss</w:t>
      </w:r>
      <w:proofErr w:type="gramEnd"/>
      <w:r w:rsidRPr="00650A11">
        <w:t xml:space="preserve"> the place of </w:t>
      </w:r>
      <w:r w:rsidR="00CC5511" w:rsidRPr="00650A11">
        <w:t>Blockchain</w:t>
      </w:r>
      <w:r w:rsidRPr="00650A11">
        <w:t xml:space="preserve"> Technology in </w:t>
      </w:r>
      <w:r w:rsidR="006741E5">
        <w:t>Cloud</w:t>
      </w:r>
      <w:r w:rsidR="00F065BD" w:rsidRPr="00650A11">
        <w:t xml:space="preserve"> Computing </w:t>
      </w:r>
      <w:r w:rsidRPr="00650A11">
        <w:t>security within private organizations.</w:t>
      </w:r>
      <w:r w:rsidR="006E17AC" w:rsidRPr="00650A11">
        <w:t xml:space="preserve"> For instance, </w:t>
      </w:r>
      <w:r w:rsidR="000420CE" w:rsidRPr="00650A11">
        <w:t xml:space="preserve">Lim et al., (2020) performed an in-depth research regarding </w:t>
      </w:r>
      <w:r w:rsidR="00CC5511" w:rsidRPr="00650A11">
        <w:t>Blockchain</w:t>
      </w:r>
      <w:r w:rsidR="00E37626" w:rsidRPr="00650A11">
        <w:t xml:space="preserve"> Based </w:t>
      </w:r>
      <w:r w:rsidR="006741E5">
        <w:t>Cloud</w:t>
      </w:r>
      <w:r w:rsidR="007009DE" w:rsidRPr="00650A11">
        <w:t xml:space="preserve"> Computing</w:t>
      </w:r>
      <w:r w:rsidR="000420CE" w:rsidRPr="00650A11">
        <w:t>: Architecture and Research Challenges</w:t>
      </w:r>
      <w:r w:rsidR="00D84563" w:rsidRPr="00650A11">
        <w:t xml:space="preserve">. </w:t>
      </w:r>
      <w:r w:rsidR="00EB3B47" w:rsidRPr="00650A11">
        <w:t xml:space="preserve">Emphasis </w:t>
      </w:r>
      <w:proofErr w:type="gramStart"/>
      <w:r w:rsidR="00EB3B47" w:rsidRPr="00650A11">
        <w:t>was placed</w:t>
      </w:r>
      <w:proofErr w:type="gramEnd"/>
      <w:r w:rsidR="00EB3B47" w:rsidRPr="00650A11">
        <w:t xml:space="preserve"> on some of the significant challenges faced by the </w:t>
      </w:r>
      <w:r w:rsidR="006741E5">
        <w:t>Cloud</w:t>
      </w:r>
      <w:r w:rsidR="00EB3B47" w:rsidRPr="00650A11">
        <w:t xml:space="preserve"> and proposed s</w:t>
      </w:r>
      <w:r w:rsidR="00E37626" w:rsidRPr="00650A11">
        <w:t xml:space="preserve">olutions by integrating it with </w:t>
      </w:r>
      <w:r w:rsidR="00CC5511" w:rsidRPr="00650A11">
        <w:t>Blockchain</w:t>
      </w:r>
      <w:r w:rsidR="00F835C0" w:rsidRPr="00650A11">
        <w:t xml:space="preserve"> </w:t>
      </w:r>
      <w:r w:rsidR="00EB3B47" w:rsidRPr="00650A11">
        <w:t xml:space="preserve">technology. They also developed an architecture for integrating </w:t>
      </w:r>
      <w:r w:rsidR="00CC5511" w:rsidRPr="00650A11">
        <w:t>Blockchain</w:t>
      </w:r>
      <w:r w:rsidR="00E37626" w:rsidRPr="00650A11">
        <w:t xml:space="preserve"> </w:t>
      </w:r>
      <w:r w:rsidR="00EB3B47" w:rsidRPr="00650A11">
        <w:t xml:space="preserve">with </w:t>
      </w:r>
      <w:r w:rsidR="006741E5">
        <w:t>Cloud</w:t>
      </w:r>
      <w:r w:rsidR="00EB3B47" w:rsidRPr="00650A11">
        <w:t xml:space="preserve"> revealing the communication between </w:t>
      </w:r>
      <w:r w:rsidR="00CC5511" w:rsidRPr="00650A11">
        <w:t>Blockchain</w:t>
      </w:r>
      <w:r w:rsidR="00F835C0" w:rsidRPr="00650A11">
        <w:t xml:space="preserve"> </w:t>
      </w:r>
      <w:r w:rsidR="00EB3B47" w:rsidRPr="00650A11">
        <w:t xml:space="preserve">and </w:t>
      </w:r>
      <w:r w:rsidR="006741E5">
        <w:t>Cloud</w:t>
      </w:r>
      <w:r w:rsidR="00EB3B47" w:rsidRPr="00650A11">
        <w:t>.</w:t>
      </w:r>
    </w:p>
    <w:p w:rsidR="005F7B06" w:rsidRPr="00650A11" w:rsidRDefault="0074433A" w:rsidP="00F41B45">
      <w:pPr>
        <w:ind w:firstLine="0"/>
      </w:pPr>
      <w:r w:rsidRPr="00650A11">
        <w:tab/>
        <w:t>Murthy, et al.,</w:t>
      </w:r>
      <w:r w:rsidR="000F2693" w:rsidRPr="00650A11">
        <w:t xml:space="preserve"> (2020) </w:t>
      </w:r>
      <w:r w:rsidR="004D68C3" w:rsidRPr="00650A11">
        <w:t>performed a study regarding</w:t>
      </w:r>
      <w:r w:rsidR="00D52ECF" w:rsidRPr="00650A11">
        <w:t xml:space="preserve"> </w:t>
      </w:r>
      <w:r w:rsidR="00B72530">
        <w:t>“</w:t>
      </w:r>
      <w:r w:rsidR="00D52ECF" w:rsidRPr="00650A11">
        <w:t xml:space="preserve">A Survey on Integrating </w:t>
      </w:r>
      <w:r w:rsidR="006741E5">
        <w:t>Cloud</w:t>
      </w:r>
      <w:r w:rsidR="00F065BD" w:rsidRPr="00650A11">
        <w:t xml:space="preserve"> Computing </w:t>
      </w:r>
      <w:r w:rsidR="00D52ECF" w:rsidRPr="00650A11">
        <w:t>with</w:t>
      </w:r>
      <w:r w:rsidR="009E37D1" w:rsidRPr="00650A11">
        <w:t xml:space="preserve"> </w:t>
      </w:r>
      <w:r w:rsidR="00CC5511" w:rsidRPr="00650A11">
        <w:t>Blockchain</w:t>
      </w:r>
      <w:r w:rsidR="00B72530">
        <w:t>”</w:t>
      </w:r>
      <w:r w:rsidR="00D52ECF" w:rsidRPr="00650A11">
        <w:t xml:space="preserve">. </w:t>
      </w:r>
      <w:r w:rsidR="005F7B06" w:rsidRPr="00650A11">
        <w:t xml:space="preserve">Emphasis </w:t>
      </w:r>
      <w:proofErr w:type="gramStart"/>
      <w:r w:rsidR="005F7B06" w:rsidRPr="00650A11">
        <w:t>was placed</w:t>
      </w:r>
      <w:proofErr w:type="gramEnd"/>
      <w:r w:rsidR="005F7B06" w:rsidRPr="00650A11">
        <w:t xml:space="preserve"> on addressing</w:t>
      </w:r>
      <w:r w:rsidR="00D52ECF" w:rsidRPr="00650A11">
        <w:t xml:space="preserve"> </w:t>
      </w:r>
      <w:r w:rsidR="005F7B06" w:rsidRPr="00650A11">
        <w:t xml:space="preserve">some of the approaches to the problems of </w:t>
      </w:r>
      <w:r w:rsidR="006741E5">
        <w:t>Cloud</w:t>
      </w:r>
      <w:r w:rsidR="00F065BD" w:rsidRPr="00650A11">
        <w:t xml:space="preserve"> Computing </w:t>
      </w:r>
      <w:r w:rsidR="005F7B06" w:rsidRPr="00650A11">
        <w:t xml:space="preserve">using </w:t>
      </w:r>
      <w:r w:rsidR="00CC5511" w:rsidRPr="00650A11">
        <w:t>Blockchain</w:t>
      </w:r>
      <w:r w:rsidR="00763B5F" w:rsidRPr="00650A11">
        <w:t xml:space="preserve"> </w:t>
      </w:r>
      <w:r w:rsidR="005F7B06" w:rsidRPr="00650A11">
        <w:t>technology.</w:t>
      </w:r>
      <w:r w:rsidR="00FD1519" w:rsidRPr="00650A11">
        <w:t xml:space="preserve"> The study went further to discuss the challenges, problems faced by </w:t>
      </w:r>
      <w:r w:rsidR="006741E5">
        <w:t>Cloud</w:t>
      </w:r>
      <w:r w:rsidR="00FD1519" w:rsidRPr="00650A11">
        <w:t xml:space="preserve"> technology, and the advantages of </w:t>
      </w:r>
      <w:r w:rsidR="00CC5511" w:rsidRPr="00650A11">
        <w:t>Blockchain</w:t>
      </w:r>
      <w:r w:rsidR="00FD1519" w:rsidRPr="00650A11">
        <w:t xml:space="preserve"> </w:t>
      </w:r>
      <w:r w:rsidR="00B0402C">
        <w:t>technology. The study</w:t>
      </w:r>
      <w:r w:rsidR="00FD1519" w:rsidRPr="00650A11">
        <w:t xml:space="preserve"> also discussed the benefits of the integration of </w:t>
      </w:r>
      <w:r w:rsidR="006741E5">
        <w:t>Cloud</w:t>
      </w:r>
      <w:r w:rsidR="00FD1519" w:rsidRPr="00650A11">
        <w:t xml:space="preserve"> with </w:t>
      </w:r>
      <w:r w:rsidR="00CC5511" w:rsidRPr="00650A11">
        <w:t>Blockchain</w:t>
      </w:r>
      <w:r w:rsidR="00763B5F" w:rsidRPr="00650A11">
        <w:t xml:space="preserve"> </w:t>
      </w:r>
      <w:r w:rsidR="00FD1519" w:rsidRPr="00650A11">
        <w:t xml:space="preserve">technology and </w:t>
      </w:r>
      <w:r w:rsidR="00CC5511" w:rsidRPr="00650A11">
        <w:t>Blockchain</w:t>
      </w:r>
      <w:r w:rsidR="00FD1519" w:rsidRPr="00650A11">
        <w:t xml:space="preserve"> support for </w:t>
      </w:r>
      <w:r w:rsidR="006741E5">
        <w:t>Cloud</w:t>
      </w:r>
      <w:r w:rsidR="00667D03" w:rsidRPr="00650A11">
        <w:t xml:space="preserve"> Computing</w:t>
      </w:r>
      <w:r w:rsidR="00FD1519" w:rsidRPr="00650A11">
        <w:t>.</w:t>
      </w:r>
    </w:p>
    <w:p w:rsidR="002E2F19" w:rsidRPr="00650A11" w:rsidRDefault="002E2F19" w:rsidP="00F41B45">
      <w:pPr>
        <w:ind w:firstLine="0"/>
      </w:pPr>
      <w:r w:rsidRPr="00650A11">
        <w:tab/>
        <w:t xml:space="preserve">Similar studies have been published by others including park &amp; park (2017) on </w:t>
      </w:r>
      <w:r w:rsidR="00E73B89" w:rsidRPr="00650A11">
        <w:t>“</w:t>
      </w:r>
      <w:r w:rsidR="00CC5511" w:rsidRPr="00650A11">
        <w:t>Blockchain</w:t>
      </w:r>
      <w:r w:rsidRPr="00650A11">
        <w:t xml:space="preserve"> Security in </w:t>
      </w:r>
      <w:r w:rsidR="006741E5">
        <w:t>Cloud</w:t>
      </w:r>
      <w:r w:rsidR="007009DE" w:rsidRPr="00650A11">
        <w:t xml:space="preserve"> Computing</w:t>
      </w:r>
      <w:r w:rsidRPr="00650A11">
        <w:t>: Use Cases, Challenges, and Solutions</w:t>
      </w:r>
      <w:r w:rsidR="00E73B89" w:rsidRPr="00650A11">
        <w:t>”</w:t>
      </w:r>
      <w:r w:rsidRPr="00650A11">
        <w:t>, Gupta et al.,</w:t>
      </w:r>
      <w:r w:rsidR="00E73B89" w:rsidRPr="00650A11">
        <w:t xml:space="preserve"> (</w:t>
      </w:r>
      <w:r w:rsidR="003477DA" w:rsidRPr="00650A11">
        <w:t>2019</w:t>
      </w:r>
      <w:r w:rsidR="00E73B89" w:rsidRPr="00650A11">
        <w:t>)</w:t>
      </w:r>
      <w:r w:rsidRPr="00650A11">
        <w:t xml:space="preserve"> on </w:t>
      </w:r>
      <w:r w:rsidR="00E73B89" w:rsidRPr="00650A11">
        <w:t>“</w:t>
      </w:r>
      <w:r w:rsidR="006741E5">
        <w:t>Cloud</w:t>
      </w:r>
      <w:r w:rsidR="00F065BD" w:rsidRPr="00650A11">
        <w:t xml:space="preserve"> Computing </w:t>
      </w:r>
      <w:r w:rsidRPr="00650A11">
        <w:t xml:space="preserve">Security using </w:t>
      </w:r>
      <w:r w:rsidR="00CC5511" w:rsidRPr="00650A11">
        <w:t>Blockchain</w:t>
      </w:r>
      <w:r w:rsidR="00E73B89" w:rsidRPr="00650A11">
        <w:t>”</w:t>
      </w:r>
      <w:r w:rsidRPr="00650A11">
        <w:t xml:space="preserve">, </w:t>
      </w:r>
      <w:proofErr w:type="spellStart"/>
      <w:r w:rsidRPr="00650A11">
        <w:t>Pavithra</w:t>
      </w:r>
      <w:proofErr w:type="spellEnd"/>
      <w:r w:rsidRPr="00650A11">
        <w:t xml:space="preserve">, </w:t>
      </w:r>
      <w:proofErr w:type="spellStart"/>
      <w:r w:rsidRPr="00650A11">
        <w:t>Ramya</w:t>
      </w:r>
      <w:proofErr w:type="spellEnd"/>
      <w:r w:rsidRPr="00650A11">
        <w:t xml:space="preserve"> &amp; </w:t>
      </w:r>
      <w:proofErr w:type="spellStart"/>
      <w:r w:rsidRPr="00650A11">
        <w:t>Prathibha</w:t>
      </w:r>
      <w:proofErr w:type="spellEnd"/>
      <w:r w:rsidRPr="00650A11">
        <w:t xml:space="preserve"> (2019) on </w:t>
      </w:r>
      <w:r w:rsidR="00E73B89" w:rsidRPr="00650A11">
        <w:t>“</w:t>
      </w:r>
      <w:r w:rsidRPr="00650A11">
        <w:t xml:space="preserve">A Survey </w:t>
      </w:r>
      <w:r w:rsidR="00755A8D" w:rsidRPr="00650A11">
        <w:t xml:space="preserve">on </w:t>
      </w:r>
      <w:r w:rsidR="006741E5">
        <w:t>Cloud</w:t>
      </w:r>
      <w:r w:rsidRPr="00650A11">
        <w:t xml:space="preserve"> Security Issues </w:t>
      </w:r>
      <w:r w:rsidR="00755A8D" w:rsidRPr="00650A11">
        <w:t>and</w:t>
      </w:r>
      <w:r w:rsidRPr="00650A11">
        <w:t xml:space="preserve"> </w:t>
      </w:r>
      <w:r w:rsidR="00CC5511" w:rsidRPr="00650A11">
        <w:t>Blockchain</w:t>
      </w:r>
      <w:r w:rsidR="00E73B89" w:rsidRPr="00650A11">
        <w:t>”</w:t>
      </w:r>
      <w:r w:rsidRPr="00650A11">
        <w:t>.</w:t>
      </w:r>
      <w:r w:rsidR="0097335B" w:rsidRPr="00650A11">
        <w:t xml:space="preserve"> A commonality in all of these studies is </w:t>
      </w:r>
      <w:r w:rsidR="004E08C4" w:rsidRPr="00650A11">
        <w:t xml:space="preserve">that </w:t>
      </w:r>
      <w:r w:rsidR="0097335B" w:rsidRPr="00650A11">
        <w:t xml:space="preserve">they seem to share an awareness that </w:t>
      </w:r>
      <w:r w:rsidR="00CC5511" w:rsidRPr="00650A11">
        <w:t>Blockchain</w:t>
      </w:r>
      <w:r w:rsidR="00763B5F" w:rsidRPr="00650A11">
        <w:t xml:space="preserve"> </w:t>
      </w:r>
      <w:r w:rsidR="00755A8D">
        <w:t>technology has the</w:t>
      </w:r>
      <w:r w:rsidR="0097335B" w:rsidRPr="00650A11">
        <w:t xml:space="preserve"> potent</w:t>
      </w:r>
      <w:r w:rsidR="00D72F3C">
        <w:t>ial of being a feasible option</w:t>
      </w:r>
      <w:r w:rsidR="0097335B" w:rsidRPr="00650A11">
        <w:t xml:space="preserve"> to the security issues of </w:t>
      </w:r>
      <w:r w:rsidR="006741E5">
        <w:t>Cloud</w:t>
      </w:r>
      <w:r w:rsidR="007009DE" w:rsidRPr="00650A11">
        <w:t xml:space="preserve"> Computing</w:t>
      </w:r>
      <w:r w:rsidR="0097335B" w:rsidRPr="00650A11">
        <w:t xml:space="preserve">. The need for </w:t>
      </w:r>
      <w:r w:rsidR="006741E5">
        <w:t>Cloud</w:t>
      </w:r>
      <w:r w:rsidR="00F065BD" w:rsidRPr="00650A11">
        <w:t xml:space="preserve"> Computing </w:t>
      </w:r>
      <w:r w:rsidR="0097335B" w:rsidRPr="00650A11">
        <w:t>is g</w:t>
      </w:r>
      <w:r w:rsidR="00755A8D">
        <w:t xml:space="preserve">radually increasing day by day </w:t>
      </w:r>
      <w:proofErr w:type="gramStart"/>
      <w:r w:rsidR="00755A8D">
        <w:t>however,</w:t>
      </w:r>
      <w:proofErr w:type="gramEnd"/>
      <w:r w:rsidR="0097335B" w:rsidRPr="00650A11">
        <w:t xml:space="preserve"> </w:t>
      </w:r>
      <w:r w:rsidR="006741E5">
        <w:t>Cloud</w:t>
      </w:r>
      <w:r w:rsidR="00F065BD" w:rsidRPr="00650A11">
        <w:t xml:space="preserve"> Computing </w:t>
      </w:r>
      <w:r w:rsidR="00755A8D">
        <w:t>security is a</w:t>
      </w:r>
      <w:r w:rsidR="0097335B" w:rsidRPr="00650A11">
        <w:t xml:space="preserve"> major difficulty. Since the data in the </w:t>
      </w:r>
      <w:r w:rsidR="006741E5">
        <w:t>Cloud</w:t>
      </w:r>
      <w:r w:rsidR="0097335B" w:rsidRPr="00650A11">
        <w:t xml:space="preserve"> has to </w:t>
      </w:r>
      <w:proofErr w:type="gramStart"/>
      <w:r w:rsidR="0097335B" w:rsidRPr="00650A11">
        <w:t>be transferred</w:t>
      </w:r>
      <w:proofErr w:type="gramEnd"/>
      <w:r w:rsidR="0097335B" w:rsidRPr="00650A11">
        <w:t xml:space="preserve"> through </w:t>
      </w:r>
      <w:r w:rsidR="004E08C4" w:rsidRPr="00650A11">
        <w:t xml:space="preserve">the </w:t>
      </w:r>
      <w:r w:rsidR="0097335B" w:rsidRPr="00650A11">
        <w:t xml:space="preserve">internet, the security of data becomes a </w:t>
      </w:r>
      <w:r w:rsidR="0097335B" w:rsidRPr="00650A11">
        <w:lastRenderedPageBreak/>
        <w:t xml:space="preserve">major concern. The key mechanisms for data protections like integrity, accountability, privacy, access control, authentication, </w:t>
      </w:r>
      <w:r w:rsidR="00975BCA">
        <w:t xml:space="preserve">and </w:t>
      </w:r>
      <w:r w:rsidR="0097335B" w:rsidRPr="00650A11">
        <w:t xml:space="preserve">authorization </w:t>
      </w:r>
      <w:proofErr w:type="gramStart"/>
      <w:r w:rsidR="0097335B" w:rsidRPr="00650A11">
        <w:t>must be maintained</w:t>
      </w:r>
      <w:proofErr w:type="gramEnd"/>
      <w:r w:rsidR="0097335B" w:rsidRPr="00650A11">
        <w:t xml:space="preserve">. </w:t>
      </w:r>
      <w:r w:rsidR="00CC5511" w:rsidRPr="00650A11">
        <w:t>Blockchain</w:t>
      </w:r>
      <w:r w:rsidR="00CA44DC">
        <w:t xml:space="preserve"> is a </w:t>
      </w:r>
      <w:proofErr w:type="gramStart"/>
      <w:r w:rsidR="00CA44DC">
        <w:t xml:space="preserve">technology </w:t>
      </w:r>
      <w:r w:rsidR="0097335B" w:rsidRPr="00650A11">
        <w:t>which</w:t>
      </w:r>
      <w:proofErr w:type="gramEnd"/>
      <w:r w:rsidR="0097335B" w:rsidRPr="00650A11">
        <w:t xml:space="preserve"> makes </w:t>
      </w:r>
      <w:r w:rsidR="006741E5">
        <w:t>Cloud</w:t>
      </w:r>
      <w:r w:rsidR="00F065BD" w:rsidRPr="00650A11">
        <w:t xml:space="preserve"> Computing </w:t>
      </w:r>
      <w:r w:rsidR="0097335B" w:rsidRPr="00650A11">
        <w:t xml:space="preserve">better. </w:t>
      </w:r>
      <w:r w:rsidR="00CC5511" w:rsidRPr="00650A11">
        <w:t>Blockchain</w:t>
      </w:r>
      <w:r w:rsidR="0097335B" w:rsidRPr="00650A11">
        <w:t xml:space="preserve"> overcomes the security issues in </w:t>
      </w:r>
      <w:r w:rsidR="006741E5">
        <w:t>Cloud</w:t>
      </w:r>
      <w:r w:rsidR="00667D03" w:rsidRPr="00650A11">
        <w:t xml:space="preserve"> Computing </w:t>
      </w:r>
      <w:r w:rsidR="0097335B" w:rsidRPr="00650A11">
        <w:t>(</w:t>
      </w:r>
      <w:proofErr w:type="spellStart"/>
      <w:r w:rsidR="0097335B" w:rsidRPr="00650A11">
        <w:t>Pavithra</w:t>
      </w:r>
      <w:proofErr w:type="spellEnd"/>
      <w:r w:rsidR="0097335B" w:rsidRPr="00650A11">
        <w:t xml:space="preserve">, </w:t>
      </w:r>
      <w:proofErr w:type="spellStart"/>
      <w:r w:rsidR="0097335B" w:rsidRPr="00650A11">
        <w:t>Ramya</w:t>
      </w:r>
      <w:proofErr w:type="spellEnd"/>
      <w:r w:rsidR="0097335B" w:rsidRPr="00650A11">
        <w:t xml:space="preserve"> &amp; </w:t>
      </w:r>
      <w:proofErr w:type="spellStart"/>
      <w:r w:rsidR="0097335B" w:rsidRPr="00650A11">
        <w:t>Prathibha</w:t>
      </w:r>
      <w:proofErr w:type="spellEnd"/>
      <w:r w:rsidR="0097335B" w:rsidRPr="00650A11">
        <w:t>, 2019).</w:t>
      </w:r>
    </w:p>
    <w:p w:rsidR="00AE125F" w:rsidRPr="00650A11" w:rsidRDefault="00AE125F" w:rsidP="00F41B45">
      <w:pPr>
        <w:ind w:firstLine="0"/>
      </w:pPr>
      <w:r w:rsidRPr="00650A11">
        <w:tab/>
        <w:t>All of the above-mentioned studies are exceptional. Nevertheless, based on the rapidly</w:t>
      </w:r>
    </w:p>
    <w:p w:rsidR="00E62032" w:rsidRPr="00650A11" w:rsidRDefault="00AE125F" w:rsidP="00F41B45">
      <w:pPr>
        <w:ind w:firstLine="0"/>
      </w:pPr>
      <w:proofErr w:type="gramStart"/>
      <w:r w:rsidRPr="00650A11">
        <w:t xml:space="preserve">growing application of </w:t>
      </w:r>
      <w:r w:rsidR="006741E5">
        <w:t>Cloud</w:t>
      </w:r>
      <w:r w:rsidR="00DC2C58">
        <w:t xml:space="preserve"> Computing </w:t>
      </w:r>
      <w:r w:rsidRPr="00650A11">
        <w:t>by priva</w:t>
      </w:r>
      <w:r w:rsidR="00604B82" w:rsidRPr="00650A11">
        <w:t xml:space="preserve">te organizations in the U.S, </w:t>
      </w:r>
      <w:r w:rsidRPr="00650A11">
        <w:t xml:space="preserve">the gradual mainstream adoption of </w:t>
      </w:r>
      <w:r w:rsidR="00CC5511" w:rsidRPr="00650A11">
        <w:t>Blockchain</w:t>
      </w:r>
      <w:r w:rsidR="00763B5F" w:rsidRPr="00650A11">
        <w:t xml:space="preserve"> </w:t>
      </w:r>
      <w:r w:rsidR="00604B82" w:rsidRPr="00650A11">
        <w:t>technology</w:t>
      </w:r>
      <w:r w:rsidRPr="00650A11">
        <w:t xml:space="preserve"> and </w:t>
      </w:r>
      <w:r w:rsidR="00604B82" w:rsidRPr="00650A11">
        <w:t xml:space="preserve">the </w:t>
      </w:r>
      <w:r w:rsidRPr="00650A11">
        <w:t xml:space="preserve">lack of published research regarding solutions to </w:t>
      </w:r>
      <w:r w:rsidR="006741E5">
        <w:t>Cloud</w:t>
      </w:r>
      <w:r w:rsidR="00F065BD" w:rsidRPr="00650A11">
        <w:t xml:space="preserve"> Computing </w:t>
      </w:r>
      <w:r w:rsidRPr="00650A11">
        <w:t xml:space="preserve">security challenges through </w:t>
      </w:r>
      <w:r w:rsidR="00CC5511" w:rsidRPr="00650A11">
        <w:t>Blockchain</w:t>
      </w:r>
      <w:r w:rsidR="00DC2C58">
        <w:t xml:space="preserve"> Technology</w:t>
      </w:r>
      <w:r w:rsidR="00763B5F" w:rsidRPr="00650A11">
        <w:t xml:space="preserve"> </w:t>
      </w:r>
      <w:r w:rsidRPr="00650A11">
        <w:t>specifically as it r</w:t>
      </w:r>
      <w:r w:rsidR="00604B82" w:rsidRPr="00650A11">
        <w:t>elates to private organizations,</w:t>
      </w:r>
      <w:r w:rsidRPr="00650A11">
        <w:t xml:space="preserve"> the topic warrants research and analysis with an ultimate objective to determine if </w:t>
      </w:r>
      <w:r w:rsidR="00CC5511" w:rsidRPr="00650A11">
        <w:t>Blockchain</w:t>
      </w:r>
      <w:r w:rsidRPr="00650A11">
        <w:t xml:space="preserve"> T</w:t>
      </w:r>
      <w:r w:rsidR="00D72F3C">
        <w:t>echnology is a feasible option</w:t>
      </w:r>
      <w:r w:rsidRPr="00650A11">
        <w:t xml:space="preserve"> to the security challenges of </w:t>
      </w:r>
      <w:r w:rsidR="006741E5">
        <w:t>Cloud</w:t>
      </w:r>
      <w:r w:rsidR="007009DE" w:rsidRPr="00650A11">
        <w:t xml:space="preserve"> Computing</w:t>
      </w:r>
      <w:r w:rsidRPr="00650A11">
        <w:t xml:space="preserve"> </w:t>
      </w:r>
      <w:r w:rsidR="00604B82" w:rsidRPr="00650A11">
        <w:t xml:space="preserve">in </w:t>
      </w:r>
      <w:r w:rsidRPr="00650A11">
        <w:t>private organizations.</w:t>
      </w:r>
      <w:proofErr w:type="gramEnd"/>
      <w:r w:rsidRPr="00650A11">
        <w:t xml:space="preserve"> In summary, private organizations should learn to understand their </w:t>
      </w:r>
      <w:r w:rsidR="006741E5">
        <w:t>Cloud</w:t>
      </w:r>
      <w:r w:rsidR="00F065BD" w:rsidRPr="00650A11">
        <w:t xml:space="preserve"> Computing </w:t>
      </w:r>
      <w:r w:rsidRPr="00650A11">
        <w:t xml:space="preserve">security needs and look into ways of solving those issues through the application or </w:t>
      </w:r>
      <w:r w:rsidR="00E73B89" w:rsidRPr="00650A11">
        <w:t xml:space="preserve">the </w:t>
      </w:r>
      <w:r w:rsidRPr="00650A11">
        <w:t xml:space="preserve">integration of </w:t>
      </w:r>
      <w:r w:rsidR="00CC5511" w:rsidRPr="00650A11">
        <w:t>Blockchain</w:t>
      </w:r>
      <w:r w:rsidRPr="00650A11">
        <w:t xml:space="preserve"> Technology.</w:t>
      </w:r>
      <w:r w:rsidR="00E62032" w:rsidRPr="00650A11">
        <w:br w:type="page"/>
      </w:r>
    </w:p>
    <w:p w:rsidR="00E62032" w:rsidRPr="00650A11" w:rsidRDefault="00F8786D" w:rsidP="00F41B45">
      <w:pPr>
        <w:pStyle w:val="Heading1"/>
        <w:keepNext w:val="0"/>
        <w:keepLines w:val="0"/>
      </w:pPr>
      <w:bookmarkStart w:id="30" w:name="_Toc80171323"/>
      <w:r w:rsidRPr="00650A11">
        <w:lastRenderedPageBreak/>
        <w:t>Chapter Three: Methodology</w:t>
      </w:r>
      <w:bookmarkEnd w:id="30"/>
    </w:p>
    <w:p w:rsidR="00391403" w:rsidRPr="00D2119B" w:rsidRDefault="00391403" w:rsidP="00F41B45">
      <w:pPr>
        <w:pStyle w:val="Heading1"/>
        <w:keepNext w:val="0"/>
        <w:keepLines w:val="0"/>
      </w:pPr>
      <w:bookmarkStart w:id="31" w:name="_Toc80171324"/>
      <w:r w:rsidRPr="00D2119B">
        <w:t>Research Design</w:t>
      </w:r>
      <w:bookmarkEnd w:id="31"/>
    </w:p>
    <w:p w:rsidR="00BA08F9" w:rsidRPr="00650A11" w:rsidRDefault="009D05A1" w:rsidP="00F41B45">
      <w:pPr>
        <w:ind w:firstLine="0"/>
      </w:pPr>
      <w:r w:rsidRPr="00650A11">
        <w:tab/>
      </w:r>
      <w:r w:rsidR="00FB7A1E" w:rsidRPr="00650A11">
        <w:t xml:space="preserve">To address the key research objectives, this research used qualitative </w:t>
      </w:r>
      <w:r w:rsidR="0040529F" w:rsidRPr="00650A11">
        <w:t xml:space="preserve">method and </w:t>
      </w:r>
      <w:r w:rsidR="00FB7A1E" w:rsidRPr="00650A11">
        <w:t>secondary sources</w:t>
      </w:r>
      <w:r w:rsidR="004C1686" w:rsidRPr="00650A11">
        <w:t xml:space="preserve"> of information</w:t>
      </w:r>
      <w:r w:rsidR="00FB7A1E" w:rsidRPr="00650A11">
        <w:t xml:space="preserve">. </w:t>
      </w:r>
      <w:r w:rsidR="00391403" w:rsidRPr="00650A11">
        <w:t xml:space="preserve">The research design is therefore qualitative in nature with an </w:t>
      </w:r>
      <w:r w:rsidR="00FE498E" w:rsidRPr="00650A11">
        <w:t xml:space="preserve">aim to </w:t>
      </w:r>
      <w:proofErr w:type="gramStart"/>
      <w:r w:rsidR="00FE498E" w:rsidRPr="00650A11">
        <w:t xml:space="preserve">make </w:t>
      </w:r>
      <w:r w:rsidR="00391403" w:rsidRPr="00650A11">
        <w:t>generalizations</w:t>
      </w:r>
      <w:proofErr w:type="gramEnd"/>
      <w:r w:rsidR="00391403" w:rsidRPr="00650A11">
        <w:t xml:space="preserve"> from the selected sources of information. </w:t>
      </w:r>
    </w:p>
    <w:p w:rsidR="00BA08F9" w:rsidRPr="00650A11" w:rsidRDefault="00BA08F9" w:rsidP="00F41B45">
      <w:pPr>
        <w:pStyle w:val="Heading2"/>
        <w:keepNext w:val="0"/>
        <w:keepLines w:val="0"/>
        <w:jc w:val="left"/>
      </w:pPr>
      <w:bookmarkStart w:id="32" w:name="_Toc80171325"/>
      <w:r w:rsidRPr="00650A11">
        <w:t>Selection of the Subjects</w:t>
      </w:r>
      <w:bookmarkEnd w:id="32"/>
    </w:p>
    <w:p w:rsidR="001C2FC4" w:rsidRPr="00366578" w:rsidRDefault="00BA08F9" w:rsidP="00F41B45">
      <w:pPr>
        <w:pStyle w:val="Heading3"/>
        <w:keepNext w:val="0"/>
        <w:keepLines w:val="0"/>
        <w:rPr>
          <w:i/>
        </w:rPr>
      </w:pPr>
      <w:bookmarkStart w:id="33" w:name="_Toc80171326"/>
      <w:r w:rsidRPr="00366578">
        <w:rPr>
          <w:i/>
        </w:rPr>
        <w:t>Population</w:t>
      </w:r>
      <w:bookmarkEnd w:id="33"/>
    </w:p>
    <w:p w:rsidR="00E31E72" w:rsidRPr="00650A11" w:rsidRDefault="00EB16E3" w:rsidP="00F41B45">
      <w:pPr>
        <w:ind w:firstLine="0"/>
      </w:pPr>
      <w:r w:rsidRPr="00650A11">
        <w:tab/>
      </w:r>
      <w:r w:rsidR="001C2FC4" w:rsidRPr="00650A11">
        <w:t>Acco</w:t>
      </w:r>
      <w:r w:rsidR="00AD15D0" w:rsidRPr="00650A11">
        <w:t xml:space="preserve">rding to </w:t>
      </w:r>
      <w:proofErr w:type="spellStart"/>
      <w:r w:rsidR="00AD15D0" w:rsidRPr="00650A11">
        <w:t>Fraenkel</w:t>
      </w:r>
      <w:proofErr w:type="spellEnd"/>
      <w:r w:rsidR="00AD15D0" w:rsidRPr="00650A11">
        <w:t xml:space="preserve"> &amp;</w:t>
      </w:r>
      <w:r w:rsidR="00FB1047" w:rsidRPr="00650A11">
        <w:t xml:space="preserve"> Warren (2002)</w:t>
      </w:r>
      <w:r w:rsidR="001C2FC4" w:rsidRPr="00650A11">
        <w:t xml:space="preserve">, population refers to the complete set of individuals (subjects or events) having common characteristics in which the researcher is interested. </w:t>
      </w:r>
      <w:r w:rsidR="00A16069" w:rsidRPr="00650A11">
        <w:t xml:space="preserve">In order to maximize access to relevant and significant amount of information regarding the research objectives, the specific population for this study </w:t>
      </w:r>
      <w:proofErr w:type="gramStart"/>
      <w:r w:rsidR="00A16069" w:rsidRPr="00650A11">
        <w:t>was selected</w:t>
      </w:r>
      <w:proofErr w:type="gramEnd"/>
      <w:r w:rsidR="00A16069" w:rsidRPr="00650A11">
        <w:t xml:space="preserve"> from scholarly or peer reviewed journal articles written in recent years</w:t>
      </w:r>
      <w:r w:rsidR="004C1686" w:rsidRPr="00650A11">
        <w:t xml:space="preserve"> on </w:t>
      </w:r>
      <w:r w:rsidR="006741E5">
        <w:t>Cloud</w:t>
      </w:r>
      <w:r w:rsidR="007009DE" w:rsidRPr="00650A11">
        <w:t xml:space="preserve"> Computing</w:t>
      </w:r>
      <w:r w:rsidR="004C1686" w:rsidRPr="00650A11">
        <w:t xml:space="preserve">, </w:t>
      </w:r>
      <w:r w:rsidR="00CC5511" w:rsidRPr="00650A11">
        <w:t>Blockchain</w:t>
      </w:r>
      <w:r w:rsidR="004C1686" w:rsidRPr="00650A11">
        <w:t xml:space="preserve"> technology and </w:t>
      </w:r>
      <w:r w:rsidR="006741E5">
        <w:t>Cloud</w:t>
      </w:r>
      <w:r w:rsidR="00F065BD" w:rsidRPr="00650A11">
        <w:t xml:space="preserve"> Computing </w:t>
      </w:r>
      <w:r w:rsidR="004C1686" w:rsidRPr="00650A11">
        <w:t xml:space="preserve">as it relates to </w:t>
      </w:r>
      <w:r w:rsidR="00CC5511" w:rsidRPr="00650A11">
        <w:t>Blockchain</w:t>
      </w:r>
      <w:r w:rsidR="004C1686" w:rsidRPr="00650A11">
        <w:t xml:space="preserve"> </w:t>
      </w:r>
      <w:r w:rsidR="000916C0" w:rsidRPr="00650A11">
        <w:t xml:space="preserve">Technology </w:t>
      </w:r>
      <w:r w:rsidR="004C1686" w:rsidRPr="00650A11">
        <w:t>with emphasis on Security</w:t>
      </w:r>
      <w:r w:rsidR="00A16069" w:rsidRPr="00650A11">
        <w:t xml:space="preserve">. </w:t>
      </w:r>
    </w:p>
    <w:p w:rsidR="00D739FE" w:rsidRPr="00366578" w:rsidRDefault="00D739FE" w:rsidP="00F41B45">
      <w:pPr>
        <w:pStyle w:val="Heading3"/>
        <w:keepNext w:val="0"/>
        <w:keepLines w:val="0"/>
        <w:rPr>
          <w:i/>
        </w:rPr>
      </w:pPr>
      <w:bookmarkStart w:id="34" w:name="_Toc80171327"/>
      <w:r w:rsidRPr="00366578">
        <w:rPr>
          <w:i/>
        </w:rPr>
        <w:t>Sample</w:t>
      </w:r>
      <w:bookmarkEnd w:id="34"/>
    </w:p>
    <w:p w:rsidR="00E31E72" w:rsidRPr="00650A11" w:rsidRDefault="001A79B4" w:rsidP="00F41B45">
      <w:pPr>
        <w:ind w:firstLine="0"/>
      </w:pPr>
      <w:r w:rsidRPr="00650A11">
        <w:tab/>
      </w:r>
      <w:proofErr w:type="gramStart"/>
      <w:r w:rsidR="00D739FE" w:rsidRPr="00650A11">
        <w:t>A</w:t>
      </w:r>
      <w:r w:rsidR="007009DE" w:rsidRPr="00650A11">
        <w:t xml:space="preserve"> total </w:t>
      </w:r>
      <w:r w:rsidR="003E6C7B" w:rsidRPr="00650A11">
        <w:t>of 33</w:t>
      </w:r>
      <w:proofErr w:type="gramEnd"/>
      <w:r w:rsidR="00D739FE" w:rsidRPr="00650A11">
        <w:t xml:space="preserve"> </w:t>
      </w:r>
      <w:r w:rsidR="00D658C7" w:rsidRPr="00650A11">
        <w:t>sample sizes</w:t>
      </w:r>
      <w:r w:rsidR="003E6C7B" w:rsidRPr="00650A11">
        <w:t xml:space="preserve"> </w:t>
      </w:r>
      <w:r w:rsidR="00D739FE" w:rsidRPr="00650A11">
        <w:t xml:space="preserve">were selected </w:t>
      </w:r>
      <w:r w:rsidR="00D658C7" w:rsidRPr="00650A11">
        <w:t>in the priority areas (</w:t>
      </w:r>
      <w:r w:rsidR="006741E5">
        <w:t>Cloud</w:t>
      </w:r>
      <w:r w:rsidR="007009DE" w:rsidRPr="00650A11">
        <w:t xml:space="preserve"> Computing</w:t>
      </w:r>
      <w:r w:rsidR="00D658C7" w:rsidRPr="00650A11">
        <w:t xml:space="preserve">, </w:t>
      </w:r>
      <w:r w:rsidR="00CC5511" w:rsidRPr="00650A11">
        <w:t>Blockchain</w:t>
      </w:r>
      <w:r w:rsidR="00D658C7" w:rsidRPr="00650A11">
        <w:t xml:space="preserve"> </w:t>
      </w:r>
      <w:r w:rsidR="00B55D32" w:rsidRPr="00650A11">
        <w:t>Technology</w:t>
      </w:r>
      <w:r w:rsidRPr="00650A11">
        <w:t xml:space="preserve">, </w:t>
      </w:r>
      <w:r w:rsidR="006741E5">
        <w:t>Cloud</w:t>
      </w:r>
      <w:r w:rsidR="00F065BD" w:rsidRPr="00650A11">
        <w:t xml:space="preserve"> Computing </w:t>
      </w:r>
      <w:r w:rsidR="004C1686" w:rsidRPr="00650A11">
        <w:t xml:space="preserve">security </w:t>
      </w:r>
      <w:r w:rsidRPr="00650A11">
        <w:t xml:space="preserve">and </w:t>
      </w:r>
      <w:r w:rsidR="00CC5511" w:rsidRPr="00650A11">
        <w:t>Blockchain</w:t>
      </w:r>
      <w:r w:rsidR="002404F0" w:rsidRPr="00650A11">
        <w:t xml:space="preserve"> Technology</w:t>
      </w:r>
      <w:r w:rsidR="00D658C7" w:rsidRPr="00650A11">
        <w:t xml:space="preserve">) </w:t>
      </w:r>
      <w:r w:rsidR="00D739FE" w:rsidRPr="00650A11">
        <w:t xml:space="preserve">from over </w:t>
      </w:r>
      <w:r w:rsidR="00DF2C3B" w:rsidRPr="00650A11">
        <w:t>9</w:t>
      </w:r>
      <w:r w:rsidR="00D739FE" w:rsidRPr="00650A11">
        <w:t>0 sources found.</w:t>
      </w:r>
      <w:r w:rsidRPr="00650A11">
        <w:t xml:space="preserve"> </w:t>
      </w:r>
      <w:r w:rsidR="00E31E72" w:rsidRPr="00650A11">
        <w:t>Thirteen (</w:t>
      </w:r>
      <w:r w:rsidRPr="00650A11">
        <w:t>13</w:t>
      </w:r>
      <w:r w:rsidR="00E31E72" w:rsidRPr="00650A11">
        <w:t>)</w:t>
      </w:r>
      <w:r w:rsidRPr="00650A11">
        <w:t xml:space="preserve"> from </w:t>
      </w:r>
      <w:r w:rsidR="006741E5">
        <w:t>Cloud</w:t>
      </w:r>
      <w:r w:rsidR="007009DE" w:rsidRPr="00650A11">
        <w:t xml:space="preserve"> Computing</w:t>
      </w:r>
      <w:r w:rsidRPr="00650A11">
        <w:t xml:space="preserve">, </w:t>
      </w:r>
      <w:r w:rsidR="00E31E72" w:rsidRPr="00650A11">
        <w:t>eleven (</w:t>
      </w:r>
      <w:r w:rsidR="00017E54" w:rsidRPr="00650A11">
        <w:t>11</w:t>
      </w:r>
      <w:r w:rsidR="00E31E72" w:rsidRPr="00650A11">
        <w:t>)</w:t>
      </w:r>
      <w:r w:rsidRPr="00650A11">
        <w:t xml:space="preserve"> from </w:t>
      </w:r>
      <w:r w:rsidR="00CC5511" w:rsidRPr="00650A11">
        <w:t>Blockchain</w:t>
      </w:r>
      <w:r w:rsidR="002404F0" w:rsidRPr="00650A11">
        <w:t xml:space="preserve"> Technology </w:t>
      </w:r>
      <w:r w:rsidR="00017E54" w:rsidRPr="00650A11">
        <w:t xml:space="preserve">and </w:t>
      </w:r>
      <w:r w:rsidR="00E31E72" w:rsidRPr="00650A11">
        <w:t>Nine (</w:t>
      </w:r>
      <w:r w:rsidR="00017E54" w:rsidRPr="00650A11">
        <w:t>9</w:t>
      </w:r>
      <w:r w:rsidR="00E31E72" w:rsidRPr="00650A11">
        <w:t>)</w:t>
      </w:r>
      <w:r w:rsidRPr="00650A11">
        <w:t xml:space="preserve"> from </w:t>
      </w:r>
      <w:r w:rsidR="006741E5">
        <w:t>Cloud</w:t>
      </w:r>
      <w:r w:rsidR="00F065BD" w:rsidRPr="00650A11">
        <w:t xml:space="preserve"> Computing </w:t>
      </w:r>
      <w:r w:rsidR="004C1686" w:rsidRPr="00650A11">
        <w:t xml:space="preserve">security </w:t>
      </w:r>
      <w:r w:rsidRPr="00650A11">
        <w:t xml:space="preserve">and </w:t>
      </w:r>
      <w:r w:rsidR="00CC5511" w:rsidRPr="00650A11">
        <w:t>Blockchain</w:t>
      </w:r>
      <w:r w:rsidR="002404F0" w:rsidRPr="00650A11">
        <w:t xml:space="preserve"> Technology</w:t>
      </w:r>
      <w:r w:rsidRPr="00650A11">
        <w:t xml:space="preserve">. </w:t>
      </w:r>
    </w:p>
    <w:p w:rsidR="00A04DEE" w:rsidRPr="00366578" w:rsidRDefault="00A04DEE" w:rsidP="00F41B45">
      <w:pPr>
        <w:pStyle w:val="Heading3"/>
        <w:keepNext w:val="0"/>
        <w:keepLines w:val="0"/>
        <w:rPr>
          <w:i/>
        </w:rPr>
      </w:pPr>
      <w:bookmarkStart w:id="35" w:name="_Toc80171328"/>
      <w:r w:rsidRPr="00366578">
        <w:rPr>
          <w:i/>
        </w:rPr>
        <w:t>Data Collection Methods and Procedures</w:t>
      </w:r>
      <w:bookmarkEnd w:id="35"/>
    </w:p>
    <w:p w:rsidR="007F5711" w:rsidRPr="00650A11" w:rsidRDefault="00A16069" w:rsidP="00F41B45">
      <w:pPr>
        <w:ind w:firstLine="0"/>
      </w:pPr>
      <w:r w:rsidRPr="00650A11">
        <w:rPr>
          <w:b/>
        </w:rPr>
        <w:tab/>
      </w:r>
      <w:r w:rsidR="00675F3F">
        <w:t>The</w:t>
      </w:r>
      <w:r w:rsidRPr="00650A11">
        <w:t xml:space="preserve"> data collection was from selected secondary sources of research and academic articles found in academic Literature online and in Libraries. The </w:t>
      </w:r>
      <w:r w:rsidR="007009DE" w:rsidRPr="00650A11">
        <w:t xml:space="preserve">researches and articles </w:t>
      </w:r>
      <w:proofErr w:type="gramStart"/>
      <w:r w:rsidR="007009DE" w:rsidRPr="00650A11">
        <w:t xml:space="preserve">were </w:t>
      </w:r>
      <w:r w:rsidRPr="00650A11">
        <w:t>selected</w:t>
      </w:r>
      <w:proofErr w:type="gramEnd"/>
      <w:r w:rsidRPr="00650A11">
        <w:t xml:space="preserve"> based on their credibility, and year of publication. Their credibility </w:t>
      </w:r>
      <w:r w:rsidR="004C1686" w:rsidRPr="00650A11">
        <w:t xml:space="preserve">or validity </w:t>
      </w:r>
      <w:proofErr w:type="gramStart"/>
      <w:r w:rsidRPr="00650A11">
        <w:t>was</w:t>
      </w:r>
      <w:r w:rsidR="007009DE" w:rsidRPr="00650A11">
        <w:t xml:space="preserve"> </w:t>
      </w:r>
      <w:r w:rsidRPr="00650A11">
        <w:lastRenderedPageBreak/>
        <w:t>established</w:t>
      </w:r>
      <w:proofErr w:type="gramEnd"/>
      <w:r w:rsidRPr="00650A11">
        <w:t xml:space="preserve"> by selecting sources from “peer-reviewed” journal articles (“refereed journals” or “scholarly journals”). Publications done in recent years </w:t>
      </w:r>
      <w:proofErr w:type="gramStart"/>
      <w:r w:rsidRPr="00650A11">
        <w:t>were given</w:t>
      </w:r>
      <w:proofErr w:type="gramEnd"/>
      <w:r w:rsidRPr="00650A11">
        <w:t xml:space="preserve"> higher priority.</w:t>
      </w:r>
    </w:p>
    <w:p w:rsidR="00CE0F7C" w:rsidRPr="00650A11" w:rsidRDefault="00CE0F7C" w:rsidP="00F41B45">
      <w:pPr>
        <w:pStyle w:val="Heading2"/>
        <w:keepNext w:val="0"/>
        <w:keepLines w:val="0"/>
        <w:jc w:val="left"/>
      </w:pPr>
      <w:bookmarkStart w:id="36" w:name="_Toc80171329"/>
      <w:r w:rsidRPr="00650A11">
        <w:t>Methodological Assumptions</w:t>
      </w:r>
      <w:bookmarkEnd w:id="36"/>
    </w:p>
    <w:p w:rsidR="00726112" w:rsidRPr="00650A11" w:rsidRDefault="00726112" w:rsidP="00F41B45">
      <w:r w:rsidRPr="00650A11">
        <w:t>One major a</w:t>
      </w:r>
      <w:r w:rsidR="003E2F8C" w:rsidRPr="00650A11">
        <w:t>ssumption</w:t>
      </w:r>
      <w:r w:rsidRPr="00650A11">
        <w:t xml:space="preserve"> of the study is </w:t>
      </w:r>
      <w:r w:rsidR="003E2F8C" w:rsidRPr="00650A11">
        <w:t xml:space="preserve">that the </w:t>
      </w:r>
      <w:r w:rsidR="007B0F64" w:rsidRPr="00650A11">
        <w:t>publishers verified the scholarly articles chosen</w:t>
      </w:r>
      <w:r w:rsidR="003E2F8C" w:rsidRPr="00650A11">
        <w:t xml:space="preserve"> as accurate information.</w:t>
      </w:r>
      <w:r w:rsidRPr="00650A11">
        <w:t xml:space="preserve"> In addition, the study focuses on </w:t>
      </w:r>
      <w:r w:rsidR="003E2F8C" w:rsidRPr="00650A11">
        <w:t>U</w:t>
      </w:r>
      <w:r w:rsidR="007B0F64">
        <w:t>.</w:t>
      </w:r>
      <w:r w:rsidR="003E2F8C" w:rsidRPr="00650A11">
        <w:t>S</w:t>
      </w:r>
      <w:r w:rsidR="007B0F64">
        <w:t>.</w:t>
      </w:r>
      <w:r w:rsidR="003E2F8C" w:rsidRPr="00650A11">
        <w:t xml:space="preserve"> </w:t>
      </w:r>
      <w:r w:rsidRPr="00650A11">
        <w:t xml:space="preserve">private companies </w:t>
      </w:r>
      <w:r w:rsidR="003E2F8C" w:rsidRPr="00650A11">
        <w:t xml:space="preserve">however, materials </w:t>
      </w:r>
      <w:proofErr w:type="gramStart"/>
      <w:r w:rsidR="003E2F8C" w:rsidRPr="00650A11">
        <w:t>were chosen</w:t>
      </w:r>
      <w:proofErr w:type="gramEnd"/>
      <w:r w:rsidR="003E2F8C" w:rsidRPr="00650A11">
        <w:t xml:space="preserve"> from</w:t>
      </w:r>
      <w:r w:rsidRPr="00650A11">
        <w:t xml:space="preserve"> authors</w:t>
      </w:r>
      <w:r w:rsidR="003E2F8C" w:rsidRPr="00650A11">
        <w:t xml:space="preserve"> </w:t>
      </w:r>
      <w:r w:rsidRPr="00650A11">
        <w:t>in different countries</w:t>
      </w:r>
      <w:r w:rsidR="003E2F8C" w:rsidRPr="00650A11">
        <w:t xml:space="preserve"> to increase the breadth of </w:t>
      </w:r>
      <w:r w:rsidR="00A67662">
        <w:t>knowledge on the subject matter</w:t>
      </w:r>
      <w:r w:rsidRPr="00650A11">
        <w:t xml:space="preserve"> with an assumption that most </w:t>
      </w:r>
      <w:r w:rsidR="006741E5">
        <w:t>Cloud</w:t>
      </w:r>
      <w:r w:rsidRPr="00650A11">
        <w:t xml:space="preserve"> security issues are common to private companies around the globe and will affect them relatively the same.</w:t>
      </w:r>
    </w:p>
    <w:p w:rsidR="009B5109" w:rsidRPr="00650A11" w:rsidRDefault="009B5109" w:rsidP="00F41B45"/>
    <w:p w:rsidR="003E2F8C" w:rsidRPr="00650A11" w:rsidRDefault="003E2F8C" w:rsidP="00F41B45">
      <w:pPr>
        <w:ind w:firstLine="0"/>
      </w:pPr>
    </w:p>
    <w:p w:rsidR="006E0EB0" w:rsidRPr="00650A11" w:rsidRDefault="006E0EB0" w:rsidP="00F41B45">
      <w:pPr>
        <w:ind w:firstLine="0"/>
      </w:pPr>
    </w:p>
    <w:p w:rsidR="00E62032" w:rsidRPr="00650A11" w:rsidRDefault="00E62032" w:rsidP="00F41B45">
      <w:pPr>
        <w:ind w:firstLine="0"/>
      </w:pPr>
      <w:r w:rsidRPr="00650A11">
        <w:br w:type="page"/>
      </w:r>
    </w:p>
    <w:p w:rsidR="00E62032" w:rsidRPr="00650A11" w:rsidRDefault="002454F5" w:rsidP="00F41B45">
      <w:pPr>
        <w:pStyle w:val="Heading1"/>
        <w:keepNext w:val="0"/>
        <w:keepLines w:val="0"/>
      </w:pPr>
      <w:bookmarkStart w:id="37" w:name="_Toc80171330"/>
      <w:r w:rsidRPr="00650A11">
        <w:lastRenderedPageBreak/>
        <w:t>Chapter Four: Results</w:t>
      </w:r>
      <w:bookmarkEnd w:id="37"/>
    </w:p>
    <w:p w:rsidR="000F2C4D" w:rsidRPr="00650A11" w:rsidRDefault="00F13C0C" w:rsidP="00F41B45">
      <w:r w:rsidRPr="00650A11">
        <w:t>The results section of a research work reports the findings of the study based upon the methodology (or methodologies) applied to gather information</w:t>
      </w:r>
      <w:r w:rsidR="000F2C4D" w:rsidRPr="00650A11">
        <w:t>. This section aims to state the findings of the research arranged in a logical sequence without bias or interpretation</w:t>
      </w:r>
      <w:r w:rsidR="00BD7432" w:rsidRPr="00650A11">
        <w:t xml:space="preserve"> (Annesley, 2010)</w:t>
      </w:r>
      <w:r w:rsidR="000F2C4D" w:rsidRPr="00650A11">
        <w:t>.</w:t>
      </w:r>
    </w:p>
    <w:p w:rsidR="00F92B7B" w:rsidRPr="00650A11" w:rsidRDefault="00AC5D45" w:rsidP="00F41B45">
      <w:pPr>
        <w:ind w:firstLine="0"/>
      </w:pPr>
      <w:r w:rsidRPr="00650A11">
        <w:tab/>
      </w:r>
      <w:r w:rsidR="000F297B" w:rsidRPr="00650A11">
        <w:t xml:space="preserve">According to the research done in this paper, </w:t>
      </w:r>
      <w:r w:rsidR="00135D20" w:rsidRPr="00650A11">
        <w:t xml:space="preserve">amazingly, all of the </w:t>
      </w:r>
      <w:r w:rsidR="000F297B" w:rsidRPr="00650A11">
        <w:t xml:space="preserve">authors </w:t>
      </w:r>
      <w:r w:rsidR="00135D20" w:rsidRPr="00650A11">
        <w:t xml:space="preserve">from the selected </w:t>
      </w:r>
      <w:proofErr w:type="gramStart"/>
      <w:r w:rsidR="00135D20" w:rsidRPr="00650A11">
        <w:t>thirty three (33)</w:t>
      </w:r>
      <w:proofErr w:type="gramEnd"/>
      <w:r w:rsidR="00135D20" w:rsidRPr="00650A11">
        <w:t xml:space="preserve"> publications </w:t>
      </w:r>
      <w:r w:rsidR="000F297B" w:rsidRPr="00650A11">
        <w:t xml:space="preserve">lean </w:t>
      </w:r>
      <w:r w:rsidR="00C61D5F" w:rsidRPr="00650A11">
        <w:t>toward</w:t>
      </w:r>
      <w:r w:rsidR="000F297B" w:rsidRPr="00650A11">
        <w:t xml:space="preserve"> or favor the null hypothesis that Blockchain technology is a feasible option to solve the security challenges facing </w:t>
      </w:r>
      <w:r w:rsidR="006741E5">
        <w:t>Cloud</w:t>
      </w:r>
      <w:r w:rsidR="00F065BD" w:rsidRPr="00650A11">
        <w:t xml:space="preserve"> </w:t>
      </w:r>
      <w:r w:rsidR="007009DE" w:rsidRPr="00650A11">
        <w:t xml:space="preserve">Computing. </w:t>
      </w:r>
      <w:r w:rsidR="000F297B" w:rsidRPr="00650A11">
        <w:t xml:space="preserve">However, they also acknowledge that a question that </w:t>
      </w:r>
      <w:r w:rsidR="00777164" w:rsidRPr="00650A11">
        <w:t xml:space="preserve">remains to be </w:t>
      </w:r>
      <w:proofErr w:type="gramStart"/>
      <w:r w:rsidR="00777164" w:rsidRPr="00650A11">
        <w:t>answered</w:t>
      </w:r>
      <w:proofErr w:type="gramEnd"/>
      <w:r w:rsidR="000F297B" w:rsidRPr="00650A11">
        <w:t xml:space="preserve"> and verified further is the efficiency of integrating </w:t>
      </w:r>
      <w:r w:rsidR="00777164" w:rsidRPr="00650A11">
        <w:t xml:space="preserve">Blockchain </w:t>
      </w:r>
      <w:r w:rsidR="000F297B" w:rsidRPr="00650A11">
        <w:t xml:space="preserve">with </w:t>
      </w:r>
      <w:r w:rsidR="006741E5">
        <w:t>Cloud</w:t>
      </w:r>
      <w:r w:rsidR="00F065BD" w:rsidRPr="00650A11">
        <w:t xml:space="preserve"> Computing </w:t>
      </w:r>
      <w:r w:rsidR="000F297B" w:rsidRPr="00650A11">
        <w:t xml:space="preserve">for security purposes. </w:t>
      </w:r>
      <w:r w:rsidR="00F92B7B" w:rsidRPr="00650A11">
        <w:t xml:space="preserve">It takes plenty of time to propagate transactions and blocks as there are a large number of nodes on public </w:t>
      </w:r>
      <w:r w:rsidR="00A13F80" w:rsidRPr="00650A11">
        <w:t>Blockchain</w:t>
      </w:r>
      <w:r w:rsidR="00F92B7B" w:rsidRPr="00650A11">
        <w:t xml:space="preserve"> network. As a result, transaction throughput is limited and the latency is high. With fewer validators, consortium </w:t>
      </w:r>
      <w:r w:rsidR="00A13F80" w:rsidRPr="00650A11">
        <w:t>Blockchain</w:t>
      </w:r>
      <w:r w:rsidR="00F92B7B" w:rsidRPr="00650A11">
        <w:t xml:space="preserve"> and private </w:t>
      </w:r>
      <w:r w:rsidR="00A13F80" w:rsidRPr="00650A11">
        <w:t>Blockchain</w:t>
      </w:r>
      <w:r w:rsidR="00F92B7B" w:rsidRPr="00650A11">
        <w:t xml:space="preserve"> could b</w:t>
      </w:r>
      <w:r w:rsidR="00DA2327" w:rsidRPr="00650A11">
        <w:t xml:space="preserve">e </w:t>
      </w:r>
      <w:proofErr w:type="gramStart"/>
      <w:r w:rsidR="00DA2327" w:rsidRPr="00650A11">
        <w:t xml:space="preserve">more efficient </w:t>
      </w:r>
      <w:r w:rsidR="003B4B1A">
        <w:t>(</w:t>
      </w:r>
      <w:proofErr w:type="spellStart"/>
      <w:r w:rsidR="007009DE" w:rsidRPr="00650A11">
        <w:t>Zibin</w:t>
      </w:r>
      <w:proofErr w:type="spellEnd"/>
      <w:r w:rsidR="007009DE" w:rsidRPr="00650A11">
        <w:t xml:space="preserve"> et al., </w:t>
      </w:r>
      <w:r w:rsidR="00F92B7B" w:rsidRPr="00650A11">
        <w:t>2017)</w:t>
      </w:r>
      <w:proofErr w:type="gramEnd"/>
      <w:r w:rsidR="00F92B7B" w:rsidRPr="00650A11">
        <w:t xml:space="preserve">. </w:t>
      </w:r>
    </w:p>
    <w:p w:rsidR="00CE5C82" w:rsidRPr="00650A11" w:rsidRDefault="00CE5C82" w:rsidP="00F41B45">
      <w:r w:rsidRPr="00650A11">
        <w:t xml:space="preserve">Different architectures </w:t>
      </w:r>
      <w:proofErr w:type="gramStart"/>
      <w:r w:rsidRPr="00650A11">
        <w:t>have been proposed</w:t>
      </w:r>
      <w:proofErr w:type="gramEnd"/>
      <w:r w:rsidRPr="00650A11">
        <w:t xml:space="preserve"> by different authors on how to properly integrate Blockchain technology with the </w:t>
      </w:r>
      <w:r w:rsidR="006741E5">
        <w:t>Cloud</w:t>
      </w:r>
      <w:r w:rsidRPr="00650A11">
        <w:t xml:space="preserve">. A common line of thought behind them is to create a decentralized </w:t>
      </w:r>
      <w:r w:rsidR="006741E5">
        <w:t>Cloud</w:t>
      </w:r>
      <w:r w:rsidR="00134841">
        <w:t xml:space="preserve"> Computing </w:t>
      </w:r>
      <w:r w:rsidRPr="00650A11">
        <w:t>network</w:t>
      </w:r>
      <w:r w:rsidRPr="00650A11">
        <w:rPr>
          <w:b/>
        </w:rPr>
        <w:t xml:space="preserve"> </w:t>
      </w:r>
      <w:r w:rsidRPr="00650A11">
        <w:t xml:space="preserve">that operates based on the Blockchain Technology’s capability of anonymity and cryptography to achieve secure data transactions. </w:t>
      </w:r>
    </w:p>
    <w:p w:rsidR="00CE5C82" w:rsidRPr="00650A11" w:rsidRDefault="00CE5C82" w:rsidP="00F41B45">
      <w:proofErr w:type="spellStart"/>
      <w:r w:rsidRPr="00650A11">
        <w:t>Skulj</w:t>
      </w:r>
      <w:proofErr w:type="spellEnd"/>
      <w:r w:rsidRPr="00650A11">
        <w:t xml:space="preserve">, et al., (2017) suggested a decentralized architecture of </w:t>
      </w:r>
      <w:r w:rsidR="006741E5">
        <w:t>Cloud</w:t>
      </w:r>
      <w:r w:rsidRPr="00650A11">
        <w:t xml:space="preserve"> development, focused on an autonomous operating framework. However, the lack of standard design and standard communication in the architecture proposed gives the system a sense of instability </w:t>
      </w:r>
      <w:r w:rsidR="00134841">
        <w:rPr>
          <w:b/>
        </w:rPr>
        <w:t>(</w:t>
      </w:r>
      <w:proofErr w:type="spellStart"/>
      <w:r w:rsidR="00134841">
        <w:t>Barenji</w:t>
      </w:r>
      <w:proofErr w:type="spellEnd"/>
      <w:r w:rsidR="00134841">
        <w:t xml:space="preserve"> et al., </w:t>
      </w:r>
      <w:r w:rsidRPr="00650A11">
        <w:t>2019).</w:t>
      </w:r>
    </w:p>
    <w:p w:rsidR="00CE5C82" w:rsidRPr="00650A11" w:rsidRDefault="00CE5C82" w:rsidP="00F41B45">
      <w:r w:rsidRPr="00650A11">
        <w:lastRenderedPageBreak/>
        <w:t xml:space="preserve">Murthy et al., (2020) suggested an architecture that uses the Blockchain as a database instead of the traditional </w:t>
      </w:r>
      <w:r w:rsidR="006741E5">
        <w:t>Cloud</w:t>
      </w:r>
      <w:r w:rsidRPr="00650A11">
        <w:t xml:space="preserve"> database. In this architecture,</w:t>
      </w:r>
      <w:r w:rsidR="007009DE" w:rsidRPr="00650A11">
        <w:t xml:space="preserve"> the data going to the </w:t>
      </w:r>
      <w:r w:rsidR="006741E5">
        <w:t>Cloud</w:t>
      </w:r>
      <w:r w:rsidR="007009DE" w:rsidRPr="00650A11">
        <w:t xml:space="preserve"> </w:t>
      </w:r>
      <w:proofErr w:type="gramStart"/>
      <w:r w:rsidR="007009DE" w:rsidRPr="00650A11">
        <w:t xml:space="preserve">is </w:t>
      </w:r>
      <w:r w:rsidRPr="00650A11">
        <w:t>processed</w:t>
      </w:r>
      <w:proofErr w:type="gramEnd"/>
      <w:r w:rsidRPr="00650A11">
        <w:t xml:space="preserve"> through the Blockchain mechanisms of division into chunks, encryption and consensus before being stored in either a public or private Blockchain network depending on whether the data is restricted to a network and whether there is a central authority that updates and maintains the destination Blockchain. </w:t>
      </w:r>
    </w:p>
    <w:p w:rsidR="00CE5C82" w:rsidRPr="00650A11" w:rsidRDefault="00CE5C82" w:rsidP="00F41B45">
      <w:pPr>
        <w:ind w:firstLine="0"/>
      </w:pPr>
    </w:p>
    <w:p w:rsidR="000F297B" w:rsidRPr="00650A11" w:rsidRDefault="000F297B" w:rsidP="00F41B45">
      <w:r w:rsidRPr="00650A11">
        <w:br w:type="page"/>
      </w:r>
    </w:p>
    <w:p w:rsidR="00904899" w:rsidRPr="00650A11" w:rsidRDefault="002454F5" w:rsidP="00F41B45">
      <w:pPr>
        <w:pStyle w:val="Heading1"/>
        <w:keepNext w:val="0"/>
        <w:keepLines w:val="0"/>
      </w:pPr>
      <w:bookmarkStart w:id="38" w:name="_Toc80171331"/>
      <w:r w:rsidRPr="00650A11">
        <w:lastRenderedPageBreak/>
        <w:t>Chapter Five: Discussion, Conclusion, and Recommendations</w:t>
      </w:r>
      <w:bookmarkEnd w:id="38"/>
    </w:p>
    <w:p w:rsidR="00E62032" w:rsidRPr="00D2119B" w:rsidRDefault="002454F5" w:rsidP="00F41B45">
      <w:pPr>
        <w:pStyle w:val="Heading1"/>
        <w:keepNext w:val="0"/>
        <w:keepLines w:val="0"/>
      </w:pPr>
      <w:bookmarkStart w:id="39" w:name="_Toc80171332"/>
      <w:r w:rsidRPr="00D2119B">
        <w:t>Discussion</w:t>
      </w:r>
      <w:bookmarkEnd w:id="39"/>
    </w:p>
    <w:p w:rsidR="00CE5C82" w:rsidRPr="00650A11" w:rsidRDefault="00341462" w:rsidP="00F41B45">
      <w:pPr>
        <w:ind w:firstLine="0"/>
      </w:pPr>
      <w:r w:rsidRPr="00650A11">
        <w:tab/>
        <w:t xml:space="preserve">The cryptographically secure nature of the </w:t>
      </w:r>
      <w:r w:rsidR="00EF3DAB" w:rsidRPr="00650A11">
        <w:t xml:space="preserve">Blockchain </w:t>
      </w:r>
      <w:r w:rsidRPr="00650A11">
        <w:t xml:space="preserve">makes it very attractive for security in </w:t>
      </w:r>
      <w:r w:rsidR="006741E5">
        <w:t>Cloud</w:t>
      </w:r>
      <w:r w:rsidR="00F065BD" w:rsidRPr="00650A11">
        <w:t xml:space="preserve"> Computing </w:t>
      </w:r>
      <w:r w:rsidRPr="00650A11">
        <w:t xml:space="preserve">especially as it relates to private organizations. </w:t>
      </w:r>
    </w:p>
    <w:p w:rsidR="00CE5C82" w:rsidRPr="00650A11" w:rsidRDefault="00CE5C82" w:rsidP="00F41B45">
      <w:r w:rsidRPr="00650A11">
        <w:t xml:space="preserve">According to </w:t>
      </w:r>
      <w:proofErr w:type="spellStart"/>
      <w:r w:rsidRPr="00650A11">
        <w:t>Bozie</w:t>
      </w:r>
      <w:proofErr w:type="spellEnd"/>
      <w:r w:rsidRPr="00650A11">
        <w:t xml:space="preserve"> et al., (2016), Blockchain seems a promising way of ensuring privacy in the </w:t>
      </w:r>
      <w:r w:rsidR="006741E5">
        <w:t>Cloud</w:t>
      </w:r>
      <w:r w:rsidRPr="00650A11">
        <w:t xml:space="preserve">s, through an authorized Blockchain technology application called a wallet that helps us to remove our data safely in the </w:t>
      </w:r>
      <w:r w:rsidR="006741E5">
        <w:t>Cloud</w:t>
      </w:r>
      <w:r w:rsidRPr="00650A11">
        <w:t xml:space="preserve"> in order to protect it from any third party access. Blockchain </w:t>
      </w:r>
      <w:proofErr w:type="gramStart"/>
      <w:r w:rsidRPr="00650A11">
        <w:t>is known</w:t>
      </w:r>
      <w:proofErr w:type="gramEnd"/>
      <w:r w:rsidRPr="00650A11">
        <w:t xml:space="preserve"> for its symbolic cryptography technology. Blockchain </w:t>
      </w:r>
      <w:proofErr w:type="gramStart"/>
      <w:r w:rsidRPr="00650A11">
        <w:t>can be transformed</w:t>
      </w:r>
      <w:proofErr w:type="gramEnd"/>
      <w:r w:rsidRPr="00650A11">
        <w:t xml:space="preserve"> to a scalable service that, combined with the </w:t>
      </w:r>
      <w:r w:rsidR="006741E5">
        <w:t>Cloud</w:t>
      </w:r>
      <w:r w:rsidRPr="00650A11">
        <w:t xml:space="preserve"> storage environment, offers greater security. When using the Blockchain technology for saving user details in the </w:t>
      </w:r>
      <w:r w:rsidR="006741E5">
        <w:t>Cloud</w:t>
      </w:r>
      <w:r w:rsidRPr="00650A11">
        <w:t xml:space="preserve"> storage world, the user's privacy </w:t>
      </w:r>
      <w:proofErr w:type="gramStart"/>
      <w:r w:rsidRPr="00650A11">
        <w:t>can be guaranteed</w:t>
      </w:r>
      <w:proofErr w:type="gramEnd"/>
      <w:r w:rsidRPr="00650A11">
        <w:t xml:space="preserve"> </w:t>
      </w:r>
      <w:r w:rsidR="00667D03" w:rsidRPr="00650A11">
        <w:t>(Murthy &amp; Shri, 2020)</w:t>
      </w:r>
      <w:r w:rsidRPr="00650A11">
        <w:t>.</w:t>
      </w:r>
    </w:p>
    <w:p w:rsidR="00CE5C82" w:rsidRPr="00650A11" w:rsidRDefault="00CE5C82" w:rsidP="00F41B45">
      <w:r w:rsidRPr="00650A11">
        <w:t xml:space="preserve">With the incorporation of Blockchain technology, the </w:t>
      </w:r>
      <w:r w:rsidR="006741E5">
        <w:t>Cloud</w:t>
      </w:r>
      <w:r w:rsidRPr="00650A11">
        <w:t xml:space="preserve"> user’s privacy </w:t>
      </w:r>
      <w:proofErr w:type="gramStart"/>
      <w:r w:rsidRPr="00650A11">
        <w:t>can be guaranteed</w:t>
      </w:r>
      <w:proofErr w:type="gramEnd"/>
      <w:r w:rsidRPr="00650A11">
        <w:t xml:space="preserve">. One solution is by the use of electronic wallet that </w:t>
      </w:r>
      <w:proofErr w:type="gramStart"/>
      <w:r w:rsidRPr="00650A11">
        <w:t>would be installed and uninstalled safely as needed (</w:t>
      </w:r>
      <w:proofErr w:type="spellStart"/>
      <w:r w:rsidRPr="00650A11">
        <w:t>Ingole</w:t>
      </w:r>
      <w:proofErr w:type="spellEnd"/>
      <w:r w:rsidRPr="00650A11">
        <w:t xml:space="preserve">, &amp; </w:t>
      </w:r>
      <w:proofErr w:type="spellStart"/>
      <w:r w:rsidRPr="00650A11">
        <w:t>Yamde</w:t>
      </w:r>
      <w:proofErr w:type="spellEnd"/>
      <w:r w:rsidRPr="00650A11">
        <w:t>, 2018)</w:t>
      </w:r>
      <w:proofErr w:type="gramEnd"/>
      <w:r w:rsidRPr="00650A11">
        <w:t>.</w:t>
      </w:r>
    </w:p>
    <w:p w:rsidR="00CE5C82" w:rsidRPr="00650A11" w:rsidRDefault="00CE5C82" w:rsidP="00F41B45">
      <w:r w:rsidRPr="00650A11">
        <w:t xml:space="preserve">Blockchain ensures that we will not have to worry about the </w:t>
      </w:r>
      <w:r w:rsidR="006741E5">
        <w:t>Cloud</w:t>
      </w:r>
      <w:r w:rsidRPr="00650A11">
        <w:t xml:space="preserve"> vendor tampering with our data. Accessing </w:t>
      </w:r>
      <w:r w:rsidR="006741E5">
        <w:t>Cloud</w:t>
      </w:r>
      <w:r w:rsidR="00F065BD" w:rsidRPr="00650A11">
        <w:t xml:space="preserve"> Computing </w:t>
      </w:r>
      <w:r w:rsidRPr="00650A11">
        <w:t xml:space="preserve">lets us trust a third party or vendor with our confidential data. This feature of </w:t>
      </w:r>
      <w:r w:rsidR="006741E5">
        <w:t>Cloud</w:t>
      </w:r>
      <w:r w:rsidR="00F065BD" w:rsidRPr="00650A11">
        <w:t xml:space="preserve"> Computing </w:t>
      </w:r>
      <w:r w:rsidRPr="00650A11">
        <w:t xml:space="preserve">deters some organizations from using the </w:t>
      </w:r>
      <w:r w:rsidR="006741E5">
        <w:t>Cloud</w:t>
      </w:r>
      <w:r w:rsidRPr="00650A11">
        <w:t xml:space="preserve"> services as the vendor could steal or modify the data. </w:t>
      </w:r>
      <w:proofErr w:type="gramStart"/>
      <w:r w:rsidRPr="00650A11">
        <w:t>With  Blockchain</w:t>
      </w:r>
      <w:proofErr w:type="gramEnd"/>
      <w:r w:rsidRPr="00650A11">
        <w:t xml:space="preserve"> integration on the </w:t>
      </w:r>
      <w:r w:rsidR="006741E5">
        <w:t>Cloud</w:t>
      </w:r>
      <w:r w:rsidRPr="00650A11">
        <w:t xml:space="preserve"> this concern can be solved by saving data in a distributed decentralized network using Blockchain technology</w:t>
      </w:r>
      <w:r w:rsidR="00F644AC">
        <w:t>,</w:t>
      </w:r>
      <w:r w:rsidRPr="00650A11">
        <w:t xml:space="preserve"> thereby having no need of a central provider (</w:t>
      </w:r>
      <w:proofErr w:type="spellStart"/>
      <w:r w:rsidRPr="00650A11">
        <w:t>Harshavardhan</w:t>
      </w:r>
      <w:proofErr w:type="spellEnd"/>
      <w:r w:rsidRPr="00650A11">
        <w:t>, et al., 2018).</w:t>
      </w:r>
    </w:p>
    <w:p w:rsidR="00CE5C82" w:rsidRPr="00650A11" w:rsidRDefault="00CE5C82" w:rsidP="00F41B45">
      <w:r w:rsidRPr="00650A11">
        <w:t xml:space="preserve">Blockchain ensures the validity, and integrity of data in </w:t>
      </w:r>
      <w:r w:rsidR="006741E5">
        <w:t>Cloud</w:t>
      </w:r>
      <w:r w:rsidR="007009DE" w:rsidRPr="00650A11">
        <w:t xml:space="preserve"> Computing</w:t>
      </w:r>
      <w:r w:rsidRPr="00650A11">
        <w:t xml:space="preserve">. Information </w:t>
      </w:r>
      <w:proofErr w:type="gramStart"/>
      <w:r w:rsidRPr="00650A11">
        <w:t>is decrypted</w:t>
      </w:r>
      <w:proofErr w:type="gramEnd"/>
      <w:r w:rsidRPr="00650A11">
        <w:t xml:space="preserve"> before it is saved in the </w:t>
      </w:r>
      <w:r w:rsidR="006741E5">
        <w:t>Cloud</w:t>
      </w:r>
      <w:r w:rsidR="00845AD5" w:rsidRPr="00650A11">
        <w:t>, which</w:t>
      </w:r>
      <w:r w:rsidRPr="00650A11">
        <w:t xml:space="preserve"> challenges the data validity. However, In the </w:t>
      </w:r>
      <w:r w:rsidR="00845AD5" w:rsidRPr="00650A11">
        <w:lastRenderedPageBreak/>
        <w:t xml:space="preserve">Blockchain </w:t>
      </w:r>
      <w:r w:rsidRPr="00650A11">
        <w:t xml:space="preserve">network, the entire block data </w:t>
      </w:r>
      <w:proofErr w:type="gramStart"/>
      <w:r w:rsidRPr="00650A11">
        <w:t>is converted into hash code using cryptographic algorithms, and recorded</w:t>
      </w:r>
      <w:proofErr w:type="gramEnd"/>
      <w:r w:rsidRPr="00650A11">
        <w:t xml:space="preserve">. Because the Blockchain has the instruments for discovering the blocks through consensus, the integrity of the block data is preserved </w:t>
      </w:r>
      <w:r w:rsidR="00667D03" w:rsidRPr="00650A11">
        <w:t>(Murthy &amp; Shri, 2020)</w:t>
      </w:r>
      <w:r w:rsidRPr="00650A11">
        <w:t>.</w:t>
      </w:r>
    </w:p>
    <w:p w:rsidR="00CE5C82" w:rsidRPr="00650A11" w:rsidRDefault="00CE5C82" w:rsidP="00F41B45">
      <w:r w:rsidRPr="00650A11">
        <w:t xml:space="preserve">With Blockchain technology incorporated on the </w:t>
      </w:r>
      <w:r w:rsidR="006741E5">
        <w:t>Cloud</w:t>
      </w:r>
      <w:r w:rsidRPr="00650A11">
        <w:t xml:space="preserve">, we do not have to worry about an attacker getting access to our data on the </w:t>
      </w:r>
      <w:r w:rsidR="006741E5">
        <w:t>Cloud</w:t>
      </w:r>
      <w:r w:rsidRPr="00650A11">
        <w:t xml:space="preserve">. An organization can create its own database and store the data as blocks on different hard disk drives using Blockchain technology. If an attacker attempts to steal data from the organization, it will be difficult to reach all of the blocks. If he does, however, hack a block; it would be useless because he cannot alter the hash of another block </w:t>
      </w:r>
      <w:r w:rsidR="00667D03" w:rsidRPr="00650A11">
        <w:t>(Murthy &amp; Shri, 2020)</w:t>
      </w:r>
      <w:r w:rsidRPr="00650A11">
        <w:t>.</w:t>
      </w:r>
    </w:p>
    <w:p w:rsidR="00CE5C82" w:rsidRPr="00650A11" w:rsidRDefault="00CE5C82" w:rsidP="00F41B45">
      <w:r w:rsidRPr="00650A11">
        <w:t xml:space="preserve">Blockchain optimizes the availability of </w:t>
      </w:r>
      <w:r w:rsidR="006741E5">
        <w:t>Cloud</w:t>
      </w:r>
      <w:r w:rsidR="00845AD5" w:rsidRPr="00650A11">
        <w:t xml:space="preserve"> services. According to </w:t>
      </w:r>
      <w:proofErr w:type="spellStart"/>
      <w:r w:rsidR="00845AD5" w:rsidRPr="00650A11">
        <w:t>Ingole</w:t>
      </w:r>
      <w:proofErr w:type="spellEnd"/>
      <w:r w:rsidRPr="00650A11">
        <w:t xml:space="preserve"> &amp; </w:t>
      </w:r>
      <w:proofErr w:type="spellStart"/>
      <w:r w:rsidRPr="00650A11">
        <w:t>Yamde</w:t>
      </w:r>
      <w:proofErr w:type="spellEnd"/>
      <w:r w:rsidRPr="00650A11">
        <w:t xml:space="preserve"> (2018) although </w:t>
      </w:r>
      <w:r w:rsidR="006741E5">
        <w:t>Cloud</w:t>
      </w:r>
      <w:r w:rsidRPr="00650A11">
        <w:t>-collected data is secure, the Blockchain nodes optimize data availability and validity by projecting it as a non-stop-time on-demand service.</w:t>
      </w:r>
    </w:p>
    <w:p w:rsidR="00CE272C" w:rsidRPr="00650A11" w:rsidRDefault="00CE5C82" w:rsidP="003360B5">
      <w:r w:rsidRPr="00650A11">
        <w:t xml:space="preserve">Moreover, </w:t>
      </w:r>
      <w:r w:rsidR="003360B5" w:rsidRPr="00650A11">
        <w:t xml:space="preserve">the parties involved on </w:t>
      </w:r>
      <w:r w:rsidR="006741E5">
        <w:t>Cloud</w:t>
      </w:r>
      <w:r w:rsidR="003360B5" w:rsidRPr="00650A11">
        <w:t xml:space="preserve"> Computing could breach Service Level Agreements in the </w:t>
      </w:r>
      <w:r w:rsidR="006741E5">
        <w:t>Cloud</w:t>
      </w:r>
      <w:r w:rsidR="007009DE" w:rsidRPr="00650A11">
        <w:t xml:space="preserve"> </w:t>
      </w:r>
      <w:r w:rsidRPr="00650A11">
        <w:t xml:space="preserve">but with </w:t>
      </w:r>
      <w:r w:rsidR="00A90541">
        <w:t>Smart Contract</w:t>
      </w:r>
      <w:r w:rsidRPr="00650A11">
        <w:t xml:space="preserve">s in Blockchain, these </w:t>
      </w:r>
      <w:r w:rsidR="006741E5">
        <w:t>Cloud</w:t>
      </w:r>
      <w:r w:rsidRPr="00650A11">
        <w:t xml:space="preserve"> arrangements could be trusted since Blockchain </w:t>
      </w:r>
      <w:r w:rsidR="00A90541">
        <w:t>Smart Contract</w:t>
      </w:r>
      <w:r w:rsidRPr="00650A11">
        <w:t xml:space="preserve"> could solve this problem by building trust. A Blockchain </w:t>
      </w:r>
      <w:r w:rsidR="00A90541">
        <w:t>Smart Contract</w:t>
      </w:r>
      <w:r w:rsidRPr="00650A11">
        <w:t xml:space="preserve"> helps build trust between those parties that </w:t>
      </w:r>
      <w:r w:rsidR="003360B5" w:rsidRPr="00650A11">
        <w:t>do not</w:t>
      </w:r>
      <w:r w:rsidRPr="00650A11">
        <w:t xml:space="preserve"> know each other (Tosh, et al., 2017).</w:t>
      </w:r>
      <w:r w:rsidRPr="00650A11">
        <w:tab/>
      </w:r>
    </w:p>
    <w:p w:rsidR="00CE5C82" w:rsidRPr="00650A11" w:rsidRDefault="00CE5C82" w:rsidP="00F41B45">
      <w:pPr>
        <w:ind w:firstLine="0"/>
      </w:pPr>
    </w:p>
    <w:p w:rsidR="00CE5C82" w:rsidRPr="00650A11" w:rsidRDefault="00CE5C82" w:rsidP="00F41B45">
      <w:pPr>
        <w:ind w:firstLine="0"/>
      </w:pPr>
    </w:p>
    <w:p w:rsidR="00CE5C82" w:rsidRPr="00650A11" w:rsidRDefault="00CE5C82" w:rsidP="00F41B45">
      <w:pPr>
        <w:ind w:firstLine="0"/>
      </w:pPr>
    </w:p>
    <w:p w:rsidR="00CE5C82" w:rsidRPr="00650A11" w:rsidRDefault="00CE5C82" w:rsidP="00F41B45">
      <w:pPr>
        <w:ind w:firstLine="0"/>
      </w:pPr>
    </w:p>
    <w:p w:rsidR="00CE5C82" w:rsidRPr="00650A11" w:rsidRDefault="00CE5C82" w:rsidP="00F41B45">
      <w:pPr>
        <w:ind w:firstLine="0"/>
      </w:pPr>
    </w:p>
    <w:p w:rsidR="00CE5C82" w:rsidRPr="00650A11" w:rsidRDefault="00CE5C82" w:rsidP="00F41B45">
      <w:pPr>
        <w:ind w:firstLine="0"/>
      </w:pPr>
    </w:p>
    <w:p w:rsidR="00CE5C82" w:rsidRPr="00650A11" w:rsidRDefault="00CE5C82" w:rsidP="00F41B45">
      <w:pPr>
        <w:ind w:firstLine="0"/>
        <w:rPr>
          <w:b/>
        </w:rPr>
      </w:pPr>
    </w:p>
    <w:p w:rsidR="00BC53A2" w:rsidRPr="008668A0" w:rsidRDefault="002454F5" w:rsidP="00F41B45">
      <w:pPr>
        <w:pStyle w:val="Heading1"/>
        <w:keepNext w:val="0"/>
        <w:keepLines w:val="0"/>
      </w:pPr>
      <w:bookmarkStart w:id="40" w:name="_Toc80171333"/>
      <w:r w:rsidRPr="00D2119B">
        <w:t>Conclusion</w:t>
      </w:r>
      <w:bookmarkEnd w:id="40"/>
    </w:p>
    <w:p w:rsidR="00CE272C" w:rsidRPr="00650A11" w:rsidRDefault="00CE272C" w:rsidP="00F41B45">
      <w:pPr>
        <w:ind w:firstLine="0"/>
      </w:pPr>
      <w:r w:rsidRPr="00650A11">
        <w:rPr>
          <w:b/>
        </w:rPr>
        <w:tab/>
      </w:r>
      <w:r w:rsidRPr="00650A11">
        <w:t xml:space="preserve">The major objective of this study was to determine whether Blockchain technology is a feasible option to solve the security challenges facing </w:t>
      </w:r>
      <w:r w:rsidR="006741E5">
        <w:t>Cloud</w:t>
      </w:r>
      <w:r w:rsidR="00F065BD" w:rsidRPr="00650A11">
        <w:t xml:space="preserve"> Computing</w:t>
      </w:r>
      <w:r w:rsidRPr="00650A11">
        <w:t xml:space="preserve">. </w:t>
      </w:r>
      <w:r w:rsidR="00BC53A2" w:rsidRPr="00650A11">
        <w:t xml:space="preserve">In conclusion, </w:t>
      </w:r>
      <w:r w:rsidR="009547A9" w:rsidRPr="00650A11">
        <w:t>based on the available literature and the extensive st</w:t>
      </w:r>
      <w:r w:rsidR="007009DE" w:rsidRPr="00650A11">
        <w:t xml:space="preserve">udy done in this paper, </w:t>
      </w:r>
      <w:r w:rsidR="0013781A" w:rsidRPr="00650A11">
        <w:t>it is the fervent</w:t>
      </w:r>
      <w:r w:rsidR="009547A9" w:rsidRPr="00650A11">
        <w:t xml:space="preserve"> opinion of the author that Blockchain technology is a feasible option to solve the security challenges facing </w:t>
      </w:r>
      <w:r w:rsidR="006741E5">
        <w:t>Cloud</w:t>
      </w:r>
      <w:r w:rsidR="007009DE" w:rsidRPr="00650A11">
        <w:t xml:space="preserve"> Computing</w:t>
      </w:r>
      <w:r w:rsidR="009547A9" w:rsidRPr="00650A11">
        <w:t xml:space="preserve">. </w:t>
      </w:r>
    </w:p>
    <w:p w:rsidR="00BC53A2" w:rsidRPr="00650A11" w:rsidRDefault="009547A9" w:rsidP="00F41B45">
      <w:r w:rsidRPr="00650A11">
        <w:t>I</w:t>
      </w:r>
      <w:r w:rsidR="008F52BF" w:rsidRPr="00650A11">
        <w:t xml:space="preserve">ncorporating </w:t>
      </w:r>
      <w:r w:rsidR="00BC53A2" w:rsidRPr="00650A11">
        <w:t>Blockchain</w:t>
      </w:r>
      <w:r w:rsidR="008F52BF" w:rsidRPr="00650A11">
        <w:t xml:space="preserve"> into</w:t>
      </w:r>
      <w:r w:rsidR="00BC53A2" w:rsidRPr="00650A11">
        <w:t xml:space="preserve"> </w:t>
      </w:r>
      <w:r w:rsidR="006741E5">
        <w:t>Cloud</w:t>
      </w:r>
      <w:r w:rsidR="00F065BD" w:rsidRPr="00650A11">
        <w:t xml:space="preserve"> Computing </w:t>
      </w:r>
      <w:r w:rsidR="00BC53A2" w:rsidRPr="00650A11">
        <w:t xml:space="preserve">provides </w:t>
      </w:r>
      <w:r w:rsidR="008F52BF" w:rsidRPr="00650A11">
        <w:t xml:space="preserve">security to the </w:t>
      </w:r>
      <w:r w:rsidR="006741E5">
        <w:t>Cloud</w:t>
      </w:r>
      <w:r w:rsidR="008F52BF" w:rsidRPr="00650A11">
        <w:t xml:space="preserve"> through data protection and </w:t>
      </w:r>
      <w:r w:rsidR="00BC53A2" w:rsidRPr="00650A11">
        <w:t>transparency</w:t>
      </w:r>
      <w:r w:rsidR="00EE6A5A">
        <w:t>,</w:t>
      </w:r>
      <w:r w:rsidR="008F52BF" w:rsidRPr="00650A11">
        <w:t xml:space="preserve"> and further helps to improve </w:t>
      </w:r>
      <w:r w:rsidR="006741E5">
        <w:t>Cloud</w:t>
      </w:r>
      <w:r w:rsidR="00BC53A2" w:rsidRPr="00650A11">
        <w:t xml:space="preserve"> services</w:t>
      </w:r>
      <w:r w:rsidRPr="00650A11">
        <w:t xml:space="preserve"> (</w:t>
      </w:r>
      <w:r w:rsidR="00AA4D9D" w:rsidRPr="00650A11">
        <w:t>Murthy et al., 2020</w:t>
      </w:r>
      <w:r w:rsidRPr="00650A11">
        <w:t>)</w:t>
      </w:r>
      <w:r w:rsidR="00BC53A2" w:rsidRPr="00650A11">
        <w:t>.</w:t>
      </w:r>
    </w:p>
    <w:p w:rsidR="000C1AEB" w:rsidRPr="00650A11" w:rsidRDefault="009B4C15" w:rsidP="00F41B45">
      <w:r w:rsidRPr="00650A11">
        <w:t>A</w:t>
      </w:r>
      <w:r w:rsidR="00EE6A5A">
        <w:t>ccording to Michael &amp; Herbert</w:t>
      </w:r>
      <w:r w:rsidR="00D45BD7" w:rsidRPr="00650A11">
        <w:t xml:space="preserve"> </w:t>
      </w:r>
      <w:r w:rsidR="00EE6A5A">
        <w:t>(</w:t>
      </w:r>
      <w:r w:rsidR="00D45BD7" w:rsidRPr="00650A11">
        <w:t>2018)</w:t>
      </w:r>
      <w:r w:rsidRPr="00650A11">
        <w:t xml:space="preserve"> </w:t>
      </w:r>
      <w:r w:rsidR="00D45BD7" w:rsidRPr="00650A11">
        <w:t xml:space="preserve">the three major </w:t>
      </w:r>
      <w:r w:rsidRPr="00650A11">
        <w:t>C</w:t>
      </w:r>
      <w:r w:rsidR="00D45BD7" w:rsidRPr="00650A11">
        <w:t xml:space="preserve">omponents of Information </w:t>
      </w:r>
      <w:r w:rsidR="000C1AEB" w:rsidRPr="00650A11">
        <w:t xml:space="preserve">Security culminates in </w:t>
      </w:r>
      <w:r w:rsidR="00D45BD7" w:rsidRPr="00650A11">
        <w:t>the CIA Triad (CIA - Confidentiality, Integrity and Availability)</w:t>
      </w:r>
      <w:r w:rsidR="000C1AEB" w:rsidRPr="00650A11">
        <w:t xml:space="preserve">. With </w:t>
      </w:r>
      <w:r w:rsidR="00D45BD7" w:rsidRPr="00650A11">
        <w:t xml:space="preserve">Blockchain </w:t>
      </w:r>
      <w:r w:rsidR="000C1AEB" w:rsidRPr="00650A11">
        <w:t xml:space="preserve">incorporation into </w:t>
      </w:r>
      <w:r w:rsidR="006741E5">
        <w:t>Cloud</w:t>
      </w:r>
      <w:r w:rsidR="007009DE" w:rsidRPr="00650A11">
        <w:t xml:space="preserve"> Computing</w:t>
      </w:r>
      <w:r w:rsidR="000C1AEB" w:rsidRPr="00650A11">
        <w:t xml:space="preserve">, we can ensure the </w:t>
      </w:r>
      <w:r w:rsidR="00D45BD7" w:rsidRPr="00650A11">
        <w:t xml:space="preserve">CIA </w:t>
      </w:r>
      <w:r w:rsidR="000C1AEB" w:rsidRPr="00650A11">
        <w:t xml:space="preserve">of data on the </w:t>
      </w:r>
      <w:r w:rsidR="006741E5">
        <w:t>Cloud</w:t>
      </w:r>
      <w:r w:rsidR="000C1AEB" w:rsidRPr="00650A11">
        <w:t>.</w:t>
      </w:r>
      <w:r w:rsidR="00D45BD7" w:rsidRPr="00650A11">
        <w:t xml:space="preserve"> </w:t>
      </w:r>
      <w:r w:rsidR="007009DE" w:rsidRPr="00650A11">
        <w:t xml:space="preserve">The </w:t>
      </w:r>
      <w:r w:rsidR="006741E5">
        <w:t>Cloud</w:t>
      </w:r>
      <w:r w:rsidR="00D45BD7" w:rsidRPr="00650A11">
        <w:t xml:space="preserve"> user’s privacy </w:t>
      </w:r>
      <w:proofErr w:type="gramStart"/>
      <w:r w:rsidR="00D45BD7" w:rsidRPr="00650A11">
        <w:t>can be guaranteed</w:t>
      </w:r>
      <w:proofErr w:type="gramEnd"/>
      <w:r w:rsidR="00D45BD7" w:rsidRPr="00650A11">
        <w:t xml:space="preserve">, we will not have to worry about the </w:t>
      </w:r>
      <w:r w:rsidR="006741E5">
        <w:t>Cloud</w:t>
      </w:r>
      <w:r w:rsidR="00D45BD7" w:rsidRPr="00650A11">
        <w:t xml:space="preserve"> vendor stealing or modifying our data,</w:t>
      </w:r>
      <w:r w:rsidR="00EE6A5A">
        <w:t xml:space="preserve"> we are assured of the validity</w:t>
      </w:r>
      <w:r w:rsidR="00D45BD7" w:rsidRPr="00650A11">
        <w:t xml:space="preserve"> and integrity of data</w:t>
      </w:r>
      <w:r w:rsidR="00EE6A5A">
        <w:t>,</w:t>
      </w:r>
      <w:r w:rsidR="00D45BD7" w:rsidRPr="00650A11">
        <w:t xml:space="preserve"> and the availability of </w:t>
      </w:r>
      <w:r w:rsidR="006741E5">
        <w:t>Cloud</w:t>
      </w:r>
      <w:r w:rsidR="00D45BD7" w:rsidRPr="00650A11">
        <w:t xml:space="preserve"> services is optimized.</w:t>
      </w:r>
    </w:p>
    <w:p w:rsidR="007F7027" w:rsidRPr="00650A11" w:rsidRDefault="007F7027" w:rsidP="00F41B45">
      <w:pPr>
        <w:ind w:firstLine="0"/>
      </w:pPr>
    </w:p>
    <w:p w:rsidR="005E643B" w:rsidRPr="00650A11" w:rsidRDefault="005E643B" w:rsidP="00F41B45">
      <w:pPr>
        <w:rPr>
          <w:b/>
        </w:rPr>
      </w:pPr>
      <w:r w:rsidRPr="00650A11">
        <w:rPr>
          <w:b/>
        </w:rPr>
        <w:br w:type="page"/>
      </w:r>
    </w:p>
    <w:p w:rsidR="00434CEC" w:rsidRPr="008668A0" w:rsidRDefault="002454F5" w:rsidP="00F41B45">
      <w:pPr>
        <w:pStyle w:val="Heading1"/>
        <w:keepNext w:val="0"/>
        <w:keepLines w:val="0"/>
      </w:pPr>
      <w:bookmarkStart w:id="41" w:name="_Toc80171334"/>
      <w:r w:rsidRPr="00D2119B">
        <w:lastRenderedPageBreak/>
        <w:t>Recommendations</w:t>
      </w:r>
      <w:bookmarkEnd w:id="41"/>
    </w:p>
    <w:p w:rsidR="00AE29F3" w:rsidRPr="00650A11" w:rsidRDefault="00466CEE" w:rsidP="00F41B45">
      <w:pPr>
        <w:ind w:firstLine="0"/>
        <w:rPr>
          <w:lang w:val="tr-TR"/>
        </w:rPr>
      </w:pPr>
      <w:r w:rsidRPr="00650A11">
        <w:rPr>
          <w:b/>
        </w:rPr>
        <w:tab/>
      </w:r>
      <w:r w:rsidRPr="00650A11">
        <w:t>Based on the wealth of knowledge gathered during this research</w:t>
      </w:r>
      <w:r w:rsidR="00A84025" w:rsidRPr="00650A11">
        <w:t xml:space="preserve"> from various authorities in </w:t>
      </w:r>
      <w:r w:rsidR="006741E5">
        <w:t>Cloud</w:t>
      </w:r>
      <w:r w:rsidR="00F065BD" w:rsidRPr="00650A11">
        <w:t xml:space="preserve"> Computing </w:t>
      </w:r>
      <w:r w:rsidR="00A84025" w:rsidRPr="00650A11">
        <w:t>and Blockchain technology,</w:t>
      </w:r>
      <w:r w:rsidRPr="00650A11">
        <w:t xml:space="preserve"> the author would like to recommend the below architecture for incorporating Blockchain technology into </w:t>
      </w:r>
      <w:r w:rsidR="006741E5">
        <w:t>Cloud</w:t>
      </w:r>
      <w:r w:rsidR="00F065BD" w:rsidRPr="00650A11">
        <w:t xml:space="preserve"> Computing </w:t>
      </w:r>
      <w:r w:rsidRPr="00650A11">
        <w:t xml:space="preserve">to provide a more secure </w:t>
      </w:r>
      <w:r w:rsidR="006741E5">
        <w:t>Cloud</w:t>
      </w:r>
      <w:r w:rsidRPr="00650A11">
        <w:t xml:space="preserve"> </w:t>
      </w:r>
      <w:r w:rsidR="00A84025" w:rsidRPr="00650A11">
        <w:t>operation</w:t>
      </w:r>
      <w:r w:rsidR="00451D4A">
        <w:t>s</w:t>
      </w:r>
      <w:r w:rsidR="00CC12B8">
        <w:t xml:space="preserve"> and wider adoption of Cloud Computing among private organizations</w:t>
      </w:r>
      <w:r w:rsidRPr="00650A11">
        <w:t>.</w:t>
      </w:r>
      <w:r w:rsidR="00A84025" w:rsidRPr="00650A11">
        <w:t xml:space="preserve"> </w:t>
      </w:r>
      <w:r w:rsidR="006741E5">
        <w:rPr>
          <w:lang w:val="tr-TR"/>
        </w:rPr>
        <w:t>Cloud</w:t>
      </w:r>
      <w:r w:rsidR="00D3716F" w:rsidRPr="00650A11">
        <w:rPr>
          <w:lang w:val="tr-TR"/>
        </w:rPr>
        <w:t xml:space="preserve"> providers usually guarantee the security of the information through some security mechanisms. However, sometimes, leakage of information does occur </w:t>
      </w:r>
      <w:r w:rsidR="00891D64" w:rsidRPr="00650A11">
        <w:rPr>
          <w:lang w:val="tr-TR"/>
        </w:rPr>
        <w:t>(Nazir, 2012)</w:t>
      </w:r>
      <w:r w:rsidR="00D3716F" w:rsidRPr="00650A11">
        <w:rPr>
          <w:lang w:val="tr-TR"/>
        </w:rPr>
        <w:t>, such as the information leakage issue that happened in I</w:t>
      </w:r>
      <w:r w:rsidR="006741E5">
        <w:rPr>
          <w:lang w:val="tr-TR"/>
        </w:rPr>
        <w:t>Cloud</w:t>
      </w:r>
      <w:r w:rsidR="00D3716F" w:rsidRPr="00650A11">
        <w:rPr>
          <w:lang w:val="tr-TR"/>
        </w:rPr>
        <w:t xml:space="preserve"> storage where a large portion of the celebrities’</w:t>
      </w:r>
      <w:r w:rsidR="00786FEF">
        <w:rPr>
          <w:lang w:val="tr-TR"/>
        </w:rPr>
        <w:t>s</w:t>
      </w:r>
      <w:r w:rsidR="00D3716F" w:rsidRPr="00650A11">
        <w:rPr>
          <w:lang w:val="tr-TR"/>
        </w:rPr>
        <w:t xml:space="preserve"> information got leaked to the people. Such security issues deter organizations from utilizing the </w:t>
      </w:r>
      <w:r w:rsidR="006741E5">
        <w:rPr>
          <w:lang w:val="tr-TR"/>
        </w:rPr>
        <w:t>Cloud</w:t>
      </w:r>
      <w:r w:rsidR="00D3716F" w:rsidRPr="00650A11">
        <w:rPr>
          <w:lang w:val="tr-TR"/>
        </w:rPr>
        <w:t xml:space="preserve"> and its </w:t>
      </w:r>
      <w:r w:rsidR="00052565" w:rsidRPr="00650A11">
        <w:rPr>
          <w:lang w:val="tr-TR"/>
        </w:rPr>
        <w:t>services (Fernandes, 2014)</w:t>
      </w:r>
      <w:r w:rsidR="00D3716F" w:rsidRPr="00650A11">
        <w:rPr>
          <w:lang w:val="tr-TR"/>
        </w:rPr>
        <w:t xml:space="preserve">. </w:t>
      </w:r>
    </w:p>
    <w:p w:rsidR="009C353E" w:rsidRPr="00650A11" w:rsidRDefault="00D3716F" w:rsidP="00F41B45">
      <w:r w:rsidRPr="00650A11">
        <w:rPr>
          <w:lang w:val="tr-TR"/>
        </w:rPr>
        <w:t xml:space="preserve">The major aim of this architecture is to provide trust and help reduce or probably eliminate the security concerns being faced by some private organizations about </w:t>
      </w:r>
      <w:r w:rsidR="006741E5">
        <w:rPr>
          <w:lang w:val="tr-TR"/>
        </w:rPr>
        <w:t>Cloud</w:t>
      </w:r>
      <w:r w:rsidRPr="00650A11">
        <w:rPr>
          <w:lang w:val="tr-TR"/>
        </w:rPr>
        <w:t xml:space="preserve"> adoption. </w:t>
      </w:r>
      <w:r w:rsidR="00A84025" w:rsidRPr="00650A11">
        <w:t xml:space="preserve">The below architecture would be </w:t>
      </w:r>
      <w:r w:rsidR="00DB3F5C" w:rsidRPr="00650A11">
        <w:t>referred</w:t>
      </w:r>
      <w:r w:rsidR="00A84025" w:rsidRPr="00650A11">
        <w:t xml:space="preserve"> to as the “</w:t>
      </w:r>
      <w:proofErr w:type="spellStart"/>
      <w:r w:rsidR="006741E5">
        <w:t>Cloud</w:t>
      </w:r>
      <w:r w:rsidR="005F3DB8" w:rsidRPr="00650A11">
        <w:t>chain</w:t>
      </w:r>
      <w:proofErr w:type="spellEnd"/>
      <w:r w:rsidR="00A84025" w:rsidRPr="00650A11">
        <w:t xml:space="preserve">” model of </w:t>
      </w:r>
      <w:r w:rsidR="006741E5">
        <w:t>Cloud</w:t>
      </w:r>
      <w:r w:rsidR="008B12CC">
        <w:t>-</w:t>
      </w:r>
      <w:r w:rsidR="00E41F2E" w:rsidRPr="00650A11">
        <w:t xml:space="preserve">Blockchain </w:t>
      </w:r>
      <w:r w:rsidR="00A84025" w:rsidRPr="00650A11">
        <w:t xml:space="preserve">integration. </w:t>
      </w:r>
    </w:p>
    <w:p w:rsidR="009C353E" w:rsidRPr="00650A11" w:rsidRDefault="009C353E" w:rsidP="00F41B45">
      <w:r w:rsidRPr="00650A11">
        <w:t xml:space="preserve">The main attractive nature of </w:t>
      </w:r>
      <w:r w:rsidR="006741E5">
        <w:t>Cloud</w:t>
      </w:r>
      <w:r w:rsidR="00F065BD" w:rsidRPr="00650A11">
        <w:t xml:space="preserve"> Computing </w:t>
      </w:r>
      <w:proofErr w:type="gramStart"/>
      <w:r w:rsidRPr="00650A11">
        <w:t>is having</w:t>
      </w:r>
      <w:proofErr w:type="gramEnd"/>
      <w:r w:rsidRPr="00650A11">
        <w:t xml:space="preserve"> to delegate computing needs to a third party, however a major security concern is that the third party will become a custodian of our data. With </w:t>
      </w:r>
      <w:r w:rsidR="00845AD5" w:rsidRPr="00650A11">
        <w:t>Blockchain</w:t>
      </w:r>
      <w:r w:rsidRPr="00650A11">
        <w:t xml:space="preserve"> technology, one might argue using the </w:t>
      </w:r>
      <w:r w:rsidR="00845AD5" w:rsidRPr="00650A11">
        <w:t>Blockchain</w:t>
      </w:r>
      <w:r w:rsidRPr="00650A11">
        <w:t xml:space="preserve"> mechanisms to encryp</w:t>
      </w:r>
      <w:r w:rsidR="00DF49CF">
        <w:t>t</w:t>
      </w:r>
      <w:r w:rsidRPr="00650A11">
        <w:t xml:space="preserve"> the data and store it in a </w:t>
      </w:r>
      <w:r w:rsidR="00845AD5" w:rsidRPr="00650A11">
        <w:t>Blockchain</w:t>
      </w:r>
      <w:r w:rsidRPr="00650A11">
        <w:t xml:space="preserve"> network. This </w:t>
      </w:r>
      <w:r w:rsidR="00845AD5" w:rsidRPr="00650A11">
        <w:t>Blockchain</w:t>
      </w:r>
      <w:r w:rsidRPr="00650A11">
        <w:t xml:space="preserve"> network could be one of three options</w:t>
      </w:r>
      <w:proofErr w:type="gramStart"/>
      <w:r w:rsidRPr="00650A11">
        <w:t>;</w:t>
      </w:r>
      <w:proofErr w:type="gramEnd"/>
      <w:r w:rsidRPr="00650A11">
        <w:t xml:space="preserve"> that of the </w:t>
      </w:r>
      <w:r w:rsidR="00451D4A">
        <w:t xml:space="preserve">cloud </w:t>
      </w:r>
      <w:r w:rsidRPr="00650A11">
        <w:t xml:space="preserve">provider, that of the data owner, or other </w:t>
      </w:r>
      <w:r w:rsidR="00845AD5" w:rsidRPr="00650A11">
        <w:t>Blockchain Networks</w:t>
      </w:r>
      <w:r w:rsidRPr="00650A11">
        <w:t xml:space="preserve"> (public or consortium). </w:t>
      </w:r>
    </w:p>
    <w:p w:rsidR="009C353E" w:rsidRPr="00650A11" w:rsidRDefault="009C353E" w:rsidP="00F41B45">
      <w:pPr>
        <w:ind w:firstLine="0"/>
      </w:pPr>
      <w:r w:rsidRPr="00650A11">
        <w:tab/>
        <w:t xml:space="preserve">The aforementioned options each have their own concerns. Most private organizations who need </w:t>
      </w:r>
      <w:r w:rsidR="006741E5">
        <w:t>Cloud</w:t>
      </w:r>
      <w:r w:rsidRPr="00650A11">
        <w:t xml:space="preserve"> service providers do not usually have enough budget to develop </w:t>
      </w:r>
      <w:r w:rsidR="00195171">
        <w:t xml:space="preserve">and maintain </w:t>
      </w:r>
      <w:r w:rsidRPr="00650A11">
        <w:t xml:space="preserve">their own </w:t>
      </w:r>
      <w:r w:rsidR="00845AD5" w:rsidRPr="00650A11">
        <w:t>Blockchain</w:t>
      </w:r>
      <w:r w:rsidRPr="00650A11">
        <w:t xml:space="preserve"> storage network. If this </w:t>
      </w:r>
      <w:r w:rsidR="00845AD5" w:rsidRPr="00650A11">
        <w:t>Blockchain</w:t>
      </w:r>
      <w:r w:rsidRPr="00650A11">
        <w:t xml:space="preserve"> network </w:t>
      </w:r>
      <w:proofErr w:type="gramStart"/>
      <w:r w:rsidRPr="00650A11">
        <w:t>is</w:t>
      </w:r>
      <w:proofErr w:type="gramEnd"/>
      <w:r w:rsidRPr="00650A11">
        <w:t xml:space="preserve"> that of the third party</w:t>
      </w:r>
      <w:r w:rsidR="00195171">
        <w:t xml:space="preserve"> or </w:t>
      </w:r>
      <w:r w:rsidR="00195171">
        <w:lastRenderedPageBreak/>
        <w:t>cloud provider</w:t>
      </w:r>
      <w:r w:rsidRPr="00650A11">
        <w:t xml:space="preserve">, the third party would still have an upper hand in the data, being a central authority that oversees and maintains the </w:t>
      </w:r>
      <w:r w:rsidR="007352D1" w:rsidRPr="00650A11">
        <w:t xml:space="preserve">Blockchain </w:t>
      </w:r>
      <w:r w:rsidRPr="00650A11">
        <w:t xml:space="preserve">and probably with more nodes to control in the network. If this is another Blockchain network other than the </w:t>
      </w:r>
      <w:r w:rsidR="006741E5">
        <w:t>Cloud</w:t>
      </w:r>
      <w:r w:rsidRPr="00650A11">
        <w:t xml:space="preserve"> </w:t>
      </w:r>
      <w:proofErr w:type="gramStart"/>
      <w:r w:rsidRPr="00650A11">
        <w:t>provider’s</w:t>
      </w:r>
      <w:proofErr w:type="gramEnd"/>
      <w:r w:rsidRPr="00650A11">
        <w:t xml:space="preserve"> and the data owner’s, then we will have to worry about the scalability, interoperability and efficiency of those </w:t>
      </w:r>
      <w:r w:rsidR="008B12CC">
        <w:t xml:space="preserve">Blockchain </w:t>
      </w:r>
      <w:r w:rsidRPr="00650A11">
        <w:t xml:space="preserve">networks. </w:t>
      </w:r>
    </w:p>
    <w:p w:rsidR="007C2546" w:rsidRPr="00650A11" w:rsidRDefault="007C2546" w:rsidP="00F41B45">
      <w:pPr>
        <w:ind w:firstLine="0"/>
      </w:pPr>
    </w:p>
    <w:p w:rsidR="009C353E" w:rsidRPr="00650A11" w:rsidRDefault="007C2546" w:rsidP="00F41B45">
      <w:pPr>
        <w:ind w:firstLine="0"/>
      </w:pPr>
      <w:r w:rsidRPr="00650A11">
        <w:rPr>
          <w:noProof/>
          <w:lang w:eastAsia="en-US"/>
        </w:rPr>
        <w:object w:dxaOrig="14748" w:dyaOrig="13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442.2pt" o:ole="">
            <v:imagedata r:id="rId11" o:title=""/>
          </v:shape>
          <o:OLEObject Type="Embed" ProgID="Visio.Drawing.15" ShapeID="_x0000_i1025" DrawAspect="Content" ObjectID="_1691384387" r:id="rId12"/>
        </w:object>
      </w:r>
    </w:p>
    <w:p w:rsidR="009C353E" w:rsidRPr="00E128D4" w:rsidRDefault="00E128D4" w:rsidP="00F41B45">
      <w:pPr>
        <w:pStyle w:val="Caption"/>
        <w:rPr>
          <w:sz w:val="24"/>
          <w:szCs w:val="24"/>
        </w:rPr>
      </w:pPr>
      <w:bookmarkStart w:id="42" w:name="_Toc80210090"/>
      <w:r w:rsidRPr="00E128D4">
        <w:rPr>
          <w:sz w:val="24"/>
          <w:szCs w:val="24"/>
        </w:rPr>
        <w:t xml:space="preserve">Figure </w:t>
      </w:r>
      <w:r w:rsidRPr="00E128D4">
        <w:rPr>
          <w:sz w:val="24"/>
          <w:szCs w:val="24"/>
        </w:rPr>
        <w:fldChar w:fldCharType="begin"/>
      </w:r>
      <w:r w:rsidRPr="00E128D4">
        <w:rPr>
          <w:sz w:val="24"/>
          <w:szCs w:val="24"/>
        </w:rPr>
        <w:instrText xml:space="preserve"> SEQ Figure \* ARABIC </w:instrText>
      </w:r>
      <w:r w:rsidRPr="00E128D4">
        <w:rPr>
          <w:sz w:val="24"/>
          <w:szCs w:val="24"/>
        </w:rPr>
        <w:fldChar w:fldCharType="separate"/>
      </w:r>
      <w:r w:rsidRPr="00E128D4">
        <w:rPr>
          <w:noProof/>
          <w:sz w:val="24"/>
          <w:szCs w:val="24"/>
        </w:rPr>
        <w:t>3</w:t>
      </w:r>
      <w:r w:rsidRPr="00E128D4">
        <w:rPr>
          <w:sz w:val="24"/>
          <w:szCs w:val="24"/>
        </w:rPr>
        <w:fldChar w:fldCharType="end"/>
      </w:r>
      <w:r w:rsidRPr="00E128D4">
        <w:rPr>
          <w:sz w:val="24"/>
          <w:szCs w:val="24"/>
        </w:rPr>
        <w:t xml:space="preserve">. </w:t>
      </w:r>
      <w:proofErr w:type="spellStart"/>
      <w:r w:rsidR="006741E5">
        <w:rPr>
          <w:i w:val="0"/>
          <w:sz w:val="24"/>
          <w:szCs w:val="24"/>
        </w:rPr>
        <w:t>Cloud</w:t>
      </w:r>
      <w:r w:rsidRPr="00E128D4">
        <w:rPr>
          <w:i w:val="0"/>
          <w:sz w:val="24"/>
          <w:szCs w:val="24"/>
        </w:rPr>
        <w:t>chain</w:t>
      </w:r>
      <w:proofErr w:type="spellEnd"/>
      <w:r w:rsidRPr="00E128D4">
        <w:rPr>
          <w:i w:val="0"/>
          <w:sz w:val="24"/>
          <w:szCs w:val="24"/>
        </w:rPr>
        <w:t xml:space="preserve"> model of </w:t>
      </w:r>
      <w:r w:rsidR="006741E5">
        <w:rPr>
          <w:i w:val="0"/>
          <w:sz w:val="24"/>
          <w:szCs w:val="24"/>
        </w:rPr>
        <w:t>Cloud</w:t>
      </w:r>
      <w:r w:rsidRPr="00E128D4">
        <w:rPr>
          <w:i w:val="0"/>
          <w:sz w:val="24"/>
          <w:szCs w:val="24"/>
        </w:rPr>
        <w:t>-Blockchain Integration</w:t>
      </w:r>
      <w:bookmarkEnd w:id="42"/>
    </w:p>
    <w:p w:rsidR="009C353E" w:rsidRPr="00650A11" w:rsidRDefault="009C353E" w:rsidP="00F41B45">
      <w:pPr>
        <w:ind w:firstLine="0"/>
      </w:pPr>
    </w:p>
    <w:p w:rsidR="00A60A3D" w:rsidRPr="00650A11" w:rsidRDefault="009C353E" w:rsidP="00F41B45">
      <w:r w:rsidRPr="00650A11">
        <w:t>In this case, the author would like to propose the “</w:t>
      </w:r>
      <w:proofErr w:type="spellStart"/>
      <w:r w:rsidR="006741E5">
        <w:t>Cloud</w:t>
      </w:r>
      <w:r w:rsidRPr="00650A11">
        <w:t>chain</w:t>
      </w:r>
      <w:proofErr w:type="spellEnd"/>
      <w:r w:rsidRPr="00650A11">
        <w:t xml:space="preserve">” architecture, a </w:t>
      </w:r>
      <w:r w:rsidR="006909E9">
        <w:t>globally distributed</w:t>
      </w:r>
      <w:r w:rsidRPr="00650A11">
        <w:t xml:space="preserve"> form of Blockchain networks (more like the internet) having a minimum number of nodes </w:t>
      </w:r>
      <w:r w:rsidR="006909E9">
        <w:t xml:space="preserve">in each region </w:t>
      </w:r>
      <w:r w:rsidRPr="00650A11">
        <w:t xml:space="preserve">at any given time on to which organizations can route and store their data in a totally decentralized and trusted manner. The benefit is </w:t>
      </w:r>
      <w:proofErr w:type="gramStart"/>
      <w:r w:rsidRPr="00650A11">
        <w:t xml:space="preserve">that, there is no central </w:t>
      </w:r>
      <w:r w:rsidR="00432296" w:rsidRPr="00650A11">
        <w:t>Blockchain</w:t>
      </w:r>
      <w:r w:rsidR="007009DE" w:rsidRPr="00650A11">
        <w:t xml:space="preserve"> network that </w:t>
      </w:r>
      <w:r w:rsidRPr="00650A11">
        <w:t>stores user data</w:t>
      </w:r>
      <w:proofErr w:type="gramEnd"/>
      <w:r w:rsidRPr="00650A11">
        <w:t xml:space="preserve">. Storage </w:t>
      </w:r>
      <w:proofErr w:type="gramStart"/>
      <w:r w:rsidRPr="00650A11">
        <w:t xml:space="preserve">is </w:t>
      </w:r>
      <w:r w:rsidR="00874DFC">
        <w:t xml:space="preserve">so </w:t>
      </w:r>
      <w:r w:rsidRPr="00650A11">
        <w:t>decentralized</w:t>
      </w:r>
      <w:proofErr w:type="gramEnd"/>
      <w:r w:rsidRPr="00650A11">
        <w:t xml:space="preserve"> in such a way that even the </w:t>
      </w:r>
      <w:r w:rsidR="006741E5">
        <w:t>Cloud</w:t>
      </w:r>
      <w:r w:rsidRPr="00650A11">
        <w:t xml:space="preserve"> provider does not know the exact Blockchain networks </w:t>
      </w:r>
      <w:r w:rsidR="008B12CC">
        <w:t>housing their user data</w:t>
      </w:r>
      <w:r w:rsidRPr="00650A11">
        <w:t xml:space="preserve">. </w:t>
      </w:r>
      <w:r w:rsidR="006741E5">
        <w:t>Cloud</w:t>
      </w:r>
      <w:r w:rsidRPr="00650A11">
        <w:t xml:space="preserve"> providers would have to join this global po</w:t>
      </w:r>
      <w:r w:rsidR="008B12CC">
        <w:t>ol of nodes</w:t>
      </w:r>
      <w:r w:rsidR="00874DFC">
        <w:t xml:space="preserve"> (Global Regional Blockchain Networks)</w:t>
      </w:r>
      <w:r w:rsidR="008B12CC">
        <w:t>; joining the global</w:t>
      </w:r>
      <w:r w:rsidRPr="00650A11">
        <w:t xml:space="preserve"> pool will</w:t>
      </w:r>
      <w:r w:rsidR="00874DFC">
        <w:t xml:space="preserve"> help to</w:t>
      </w:r>
      <w:r w:rsidRPr="00650A11">
        <w:t xml:space="preserve"> ensure users</w:t>
      </w:r>
      <w:r w:rsidR="00874DFC">
        <w:t xml:space="preserve"> or private organizations that</w:t>
      </w:r>
      <w:r w:rsidRPr="00650A11">
        <w:t xml:space="preserve"> their data is well decentralized, very available and secure.</w:t>
      </w:r>
    </w:p>
    <w:p w:rsidR="00A60A3D" w:rsidRPr="00650A11" w:rsidRDefault="00874DFC" w:rsidP="00F41B45">
      <w:pPr>
        <w:ind w:firstLine="0"/>
      </w:pPr>
      <w:r>
        <w:tab/>
        <w:t>Furthermore, the author</w:t>
      </w:r>
      <w:r w:rsidR="00A60A3D" w:rsidRPr="00650A11">
        <w:t xml:space="preserve"> would like to recommend that further research </w:t>
      </w:r>
      <w:r w:rsidR="0065787E" w:rsidRPr="00650A11">
        <w:t xml:space="preserve">ought to </w:t>
      </w:r>
      <w:r w:rsidR="00A60A3D" w:rsidRPr="00650A11">
        <w:t xml:space="preserve">be carried out on not only the efficiency of </w:t>
      </w:r>
      <w:r w:rsidR="006741E5">
        <w:t>Cloud</w:t>
      </w:r>
      <w:r>
        <w:t xml:space="preserve"> Computing </w:t>
      </w:r>
      <w:r w:rsidR="00A60A3D" w:rsidRPr="00650A11">
        <w:t>and Blockchain technology integration for security but</w:t>
      </w:r>
      <w:r>
        <w:t>,</w:t>
      </w:r>
      <w:r w:rsidR="00A60A3D" w:rsidRPr="00650A11">
        <w:t xml:space="preserve"> also on the energy consumption overhead of </w:t>
      </w:r>
      <w:r>
        <w:t>integrating Blockchain technology with</w:t>
      </w:r>
      <w:r w:rsidR="00A60A3D" w:rsidRPr="00650A11">
        <w:t xml:space="preserve"> </w:t>
      </w:r>
      <w:r w:rsidR="006741E5">
        <w:t>Cloud</w:t>
      </w:r>
      <w:r w:rsidR="00F065BD" w:rsidRPr="00650A11">
        <w:t xml:space="preserve"> Computing </w:t>
      </w:r>
      <w:r w:rsidR="00A60A3D" w:rsidRPr="00650A11">
        <w:t xml:space="preserve">as it may affect private organizations. </w:t>
      </w:r>
    </w:p>
    <w:p w:rsidR="00BC53A2" w:rsidRPr="00650A11" w:rsidRDefault="00BC53A2" w:rsidP="00F41B45">
      <w:pPr>
        <w:ind w:firstLine="0"/>
      </w:pPr>
    </w:p>
    <w:p w:rsidR="00E62032" w:rsidRPr="00650A11" w:rsidRDefault="000F297B" w:rsidP="00F41B45">
      <w:pPr>
        <w:ind w:firstLine="0"/>
      </w:pPr>
      <w:r w:rsidRPr="00650A11">
        <w:br w:type="page"/>
      </w:r>
    </w:p>
    <w:p w:rsidR="00ED749B" w:rsidRPr="00650A11" w:rsidRDefault="004C37E1" w:rsidP="00F41B45">
      <w:pPr>
        <w:pStyle w:val="Heading1"/>
        <w:keepNext w:val="0"/>
        <w:keepLines w:val="0"/>
      </w:pPr>
      <w:bookmarkStart w:id="43" w:name="_Toc80171335"/>
      <w:r w:rsidRPr="00D2119B">
        <w:rPr>
          <w:b w:val="0"/>
        </w:rPr>
        <w:lastRenderedPageBreak/>
        <w:t>References</w:t>
      </w:r>
      <w:bookmarkEnd w:id="43"/>
    </w:p>
    <w:p w:rsidR="00DF2089" w:rsidRPr="00650A11" w:rsidRDefault="00DF2089" w:rsidP="00F41B45">
      <w:pPr>
        <w:ind w:firstLine="0"/>
      </w:pPr>
      <w:r w:rsidRPr="00650A11">
        <w:t xml:space="preserve">Agrawal, D., </w:t>
      </w:r>
      <w:proofErr w:type="spellStart"/>
      <w:r w:rsidRPr="00650A11">
        <w:t>Abbadi</w:t>
      </w:r>
      <w:proofErr w:type="spellEnd"/>
      <w:r w:rsidRPr="00650A11">
        <w:t xml:space="preserve">, A. A. E., Das, S., &amp; Elmore, A. J. (2011). </w:t>
      </w:r>
      <w:r w:rsidRPr="00650A11">
        <w:rPr>
          <w:i/>
        </w:rPr>
        <w:t xml:space="preserve">Database scalability, </w:t>
      </w:r>
      <w:r w:rsidRPr="00650A11">
        <w:rPr>
          <w:i/>
        </w:rPr>
        <w:tab/>
        <w:t xml:space="preserve">elasticity, and autonomy in the </w:t>
      </w:r>
      <w:r w:rsidR="006741E5">
        <w:rPr>
          <w:i/>
        </w:rPr>
        <w:t>Cloud</w:t>
      </w:r>
      <w:r w:rsidRPr="00650A11">
        <w:rPr>
          <w:i/>
        </w:rPr>
        <w:t>.</w:t>
      </w:r>
      <w:r w:rsidRPr="00650A11">
        <w:t xml:space="preserve"> Berlin, Germany: Springer.</w:t>
      </w:r>
    </w:p>
    <w:p w:rsidR="00EF0453" w:rsidRPr="00650A11" w:rsidRDefault="00EF0453" w:rsidP="00F41B45">
      <w:pPr>
        <w:ind w:firstLine="0"/>
        <w:rPr>
          <w:i/>
        </w:rPr>
      </w:pPr>
      <w:r w:rsidRPr="00650A11">
        <w:t xml:space="preserve">Agrawal, S., Biswas, R., &amp; </w:t>
      </w:r>
      <w:proofErr w:type="spellStart"/>
      <w:r w:rsidRPr="00650A11">
        <w:t>Nath</w:t>
      </w:r>
      <w:proofErr w:type="spellEnd"/>
      <w:r w:rsidRPr="00650A11">
        <w:t xml:space="preserve">, A., (2014). Virtual desktop infrastructure in higher education </w:t>
      </w:r>
      <w:r w:rsidRPr="00650A11">
        <w:tab/>
        <w:t xml:space="preserve">institution: Energy efficiency as an application of green computing. </w:t>
      </w:r>
      <w:r w:rsidRPr="00650A11">
        <w:rPr>
          <w:i/>
        </w:rPr>
        <w:t xml:space="preserve">Proceeding of 2014 </w:t>
      </w:r>
      <w:r w:rsidRPr="00650A11">
        <w:rPr>
          <w:i/>
        </w:rPr>
        <w:tab/>
        <w:t xml:space="preserve">Fourth International Conference on Communication Systems and Network Technologies </w:t>
      </w:r>
      <w:r w:rsidRPr="00650A11">
        <w:rPr>
          <w:i/>
        </w:rPr>
        <w:tab/>
        <w:t>CSNT 2014, pp. 601-605.</w:t>
      </w:r>
    </w:p>
    <w:p w:rsidR="00AA6918" w:rsidRPr="00650A11" w:rsidRDefault="00AA6918" w:rsidP="00F41B45">
      <w:pPr>
        <w:ind w:firstLine="0"/>
      </w:pPr>
      <w:r w:rsidRPr="00650A11">
        <w:t xml:space="preserve">Annesley, T. M. (2010, July 1). Show Your Cards: The Results Section and the Poker Game. </w:t>
      </w:r>
      <w:r w:rsidRPr="00650A11">
        <w:tab/>
      </w:r>
      <w:r w:rsidRPr="00650A11">
        <w:rPr>
          <w:i/>
        </w:rPr>
        <w:t>Oxford academy, clinical research</w:t>
      </w:r>
      <w:r w:rsidRPr="00650A11">
        <w:t xml:space="preserve">. </w:t>
      </w:r>
      <w:proofErr w:type="spellStart"/>
      <w:proofErr w:type="gramStart"/>
      <w:r w:rsidRPr="00650A11">
        <w:t>doi</w:t>
      </w:r>
      <w:proofErr w:type="spellEnd"/>
      <w:proofErr w:type="gramEnd"/>
      <w:r w:rsidRPr="00650A11">
        <w:t>: https://doi.org/10.1373/clinchem.2010.148148</w:t>
      </w:r>
    </w:p>
    <w:p w:rsidR="00280BEE" w:rsidRPr="00650A11" w:rsidRDefault="00E930D3" w:rsidP="00F41B45">
      <w:pPr>
        <w:ind w:firstLine="0"/>
      </w:pPr>
      <w:proofErr w:type="spellStart"/>
      <w:r w:rsidRPr="00650A11">
        <w:t>Armbrust</w:t>
      </w:r>
      <w:proofErr w:type="spellEnd"/>
      <w:r w:rsidRPr="00650A11">
        <w:t xml:space="preserve">, M., Fox, A., Griffith, R., Joseph, A.D., Katz, R.H., </w:t>
      </w:r>
      <w:proofErr w:type="spellStart"/>
      <w:r w:rsidRPr="00650A11">
        <w:t>Konwinski</w:t>
      </w:r>
      <w:proofErr w:type="spellEnd"/>
      <w:r w:rsidRPr="00650A11">
        <w:t xml:space="preserve">, A., Lee, G., Patterson, </w:t>
      </w:r>
      <w:r w:rsidRPr="00650A11">
        <w:tab/>
        <w:t xml:space="preserve">D.A., </w:t>
      </w:r>
      <w:proofErr w:type="spellStart"/>
      <w:r w:rsidRPr="00650A11">
        <w:t>Rabkin</w:t>
      </w:r>
      <w:proofErr w:type="spellEnd"/>
      <w:r w:rsidRPr="00650A11">
        <w:t xml:space="preserve">, A., </w:t>
      </w:r>
      <w:proofErr w:type="spellStart"/>
      <w:r w:rsidRPr="00650A11">
        <w:t>Stoica</w:t>
      </w:r>
      <w:proofErr w:type="spellEnd"/>
      <w:r w:rsidRPr="00650A11">
        <w:t xml:space="preserve">, I., &amp; </w:t>
      </w:r>
      <w:proofErr w:type="spellStart"/>
      <w:r w:rsidRPr="00650A11">
        <w:t>Zaharia</w:t>
      </w:r>
      <w:proofErr w:type="spellEnd"/>
      <w:r w:rsidRPr="00650A11">
        <w:t>, M.</w:t>
      </w:r>
      <w:r w:rsidR="00BA1227" w:rsidRPr="00650A11">
        <w:t xml:space="preserve"> (2009</w:t>
      </w:r>
      <w:r w:rsidR="00280BEE" w:rsidRPr="00650A11">
        <w:t>, February 10</w:t>
      </w:r>
      <w:r w:rsidR="00BA1227" w:rsidRPr="00650A11">
        <w:t xml:space="preserve">). Above the </w:t>
      </w:r>
      <w:r w:rsidR="006741E5">
        <w:t>Cloud</w:t>
      </w:r>
      <w:r w:rsidR="00BA1227" w:rsidRPr="00650A11">
        <w:t xml:space="preserve">s: A </w:t>
      </w:r>
      <w:r w:rsidRPr="00650A11">
        <w:tab/>
      </w:r>
      <w:r w:rsidR="00BA1227" w:rsidRPr="00650A11">
        <w:t xml:space="preserve">Berkeley </w:t>
      </w:r>
      <w:r w:rsidR="004E5248" w:rsidRPr="00650A11">
        <w:t xml:space="preserve">view of </w:t>
      </w:r>
      <w:r w:rsidR="006741E5">
        <w:t>Cloud</w:t>
      </w:r>
      <w:r w:rsidR="004E5248" w:rsidRPr="00650A11">
        <w:t xml:space="preserve"> Computing. </w:t>
      </w:r>
      <w:r w:rsidR="00BA1227" w:rsidRPr="00650A11">
        <w:rPr>
          <w:i/>
        </w:rPr>
        <w:t>Technical report EECS-2009-28, UC Berkeley</w:t>
      </w:r>
      <w:r w:rsidR="00BA1227" w:rsidRPr="00650A11">
        <w:t>.</w:t>
      </w:r>
      <w:r w:rsidR="00ED6A8B" w:rsidRPr="00650A11">
        <w:t xml:space="preserve"> </w:t>
      </w:r>
      <w:r w:rsidRPr="00650A11">
        <w:tab/>
      </w:r>
      <w:r w:rsidR="00ED6A8B" w:rsidRPr="00650A11">
        <w:t>Retrieved from https://www2.eecs.berkeley.edu/Pubs/TechRpts/2009/EECS-2009-</w:t>
      </w:r>
      <w:r w:rsidRPr="00650A11">
        <w:tab/>
      </w:r>
      <w:r w:rsidR="00ED6A8B" w:rsidRPr="00650A11">
        <w:t>28.html</w:t>
      </w:r>
    </w:p>
    <w:p w:rsidR="00D04C99" w:rsidRPr="00650A11" w:rsidRDefault="00E77DEB" w:rsidP="00F41B45">
      <w:pPr>
        <w:ind w:firstLine="0"/>
      </w:pPr>
      <w:r w:rsidRPr="00650A11">
        <w:t>Ashok, G.</w:t>
      </w:r>
      <w:r w:rsidR="00D04C99" w:rsidRPr="00650A11">
        <w:t>, Shams</w:t>
      </w:r>
      <w:r w:rsidRPr="00650A11">
        <w:t>, T.</w:t>
      </w:r>
      <w:r w:rsidR="00D04C99" w:rsidRPr="00650A11">
        <w:t xml:space="preserve"> S</w:t>
      </w:r>
      <w:r w:rsidRPr="00650A11">
        <w:t>.</w:t>
      </w:r>
      <w:r w:rsidR="00D04C99" w:rsidRPr="00650A11">
        <w:t xml:space="preserve">, </w:t>
      </w:r>
      <w:proofErr w:type="spellStart"/>
      <w:r w:rsidR="00D04C99" w:rsidRPr="00650A11">
        <w:t>Shadab</w:t>
      </w:r>
      <w:proofErr w:type="spellEnd"/>
      <w:r w:rsidRPr="00650A11">
        <w:t>,</w:t>
      </w:r>
      <w:r w:rsidR="00D04C99" w:rsidRPr="00650A11">
        <w:t xml:space="preserve"> A</w:t>
      </w:r>
      <w:r w:rsidRPr="00650A11">
        <w:t>.,</w:t>
      </w:r>
      <w:r w:rsidR="00D04C99" w:rsidRPr="00650A11">
        <w:t xml:space="preserve"> &amp; Mohammed</w:t>
      </w:r>
      <w:r w:rsidRPr="00650A11">
        <w:t>,</w:t>
      </w:r>
      <w:r w:rsidR="00D04C99" w:rsidRPr="00650A11">
        <w:t xml:space="preserve"> S</w:t>
      </w:r>
      <w:r w:rsidRPr="00650A11">
        <w:t>.</w:t>
      </w:r>
      <w:r w:rsidR="00D04C99" w:rsidRPr="00650A11">
        <w:t xml:space="preserve"> (2019). </w:t>
      </w:r>
      <w:r w:rsidR="006741E5">
        <w:t>Cloud</w:t>
      </w:r>
      <w:r w:rsidRPr="00650A11">
        <w:t xml:space="preserve"> </w:t>
      </w:r>
      <w:r w:rsidR="00D04C99" w:rsidRPr="00650A11">
        <w:t xml:space="preserve">Computing Security using </w:t>
      </w:r>
      <w:r w:rsidRPr="00650A11">
        <w:tab/>
      </w:r>
      <w:r w:rsidR="00D04C99" w:rsidRPr="00650A11">
        <w:t xml:space="preserve">Blockchain. </w:t>
      </w:r>
      <w:r w:rsidR="00D04C99" w:rsidRPr="00650A11">
        <w:rPr>
          <w:i/>
        </w:rPr>
        <w:t xml:space="preserve">Department of Computer Science, </w:t>
      </w:r>
      <w:proofErr w:type="spellStart"/>
      <w:r w:rsidR="00D04C99" w:rsidRPr="00650A11">
        <w:rPr>
          <w:i/>
        </w:rPr>
        <w:t>Jazan</w:t>
      </w:r>
      <w:proofErr w:type="spellEnd"/>
      <w:r w:rsidR="00D04C99" w:rsidRPr="00650A11">
        <w:rPr>
          <w:i/>
        </w:rPr>
        <w:t xml:space="preserve"> University</w:t>
      </w:r>
      <w:r w:rsidR="00D04C99" w:rsidRPr="00650A11">
        <w:t>.</w:t>
      </w:r>
    </w:p>
    <w:p w:rsidR="00563FAF" w:rsidRPr="00650A11" w:rsidRDefault="00563FAF" w:rsidP="00F41B45">
      <w:pPr>
        <w:ind w:firstLine="0"/>
      </w:pPr>
      <w:proofErr w:type="spellStart"/>
      <w:r w:rsidRPr="00650A11">
        <w:t>Barenji</w:t>
      </w:r>
      <w:proofErr w:type="spellEnd"/>
      <w:r w:rsidRPr="00650A11">
        <w:t xml:space="preserve">, A. V., </w:t>
      </w:r>
      <w:proofErr w:type="spellStart"/>
      <w:r w:rsidRPr="00650A11">
        <w:t>Guo</w:t>
      </w:r>
      <w:proofErr w:type="spellEnd"/>
      <w:r w:rsidRPr="00650A11">
        <w:t xml:space="preserve">, H., Tian, Z., Li, Z., Wang, W. M., &amp; Huang, G. Q. (2019). Blockchain-Based </w:t>
      </w:r>
      <w:r w:rsidRPr="00650A11">
        <w:tab/>
      </w:r>
      <w:r w:rsidR="006741E5">
        <w:t>Cloud</w:t>
      </w:r>
      <w:r w:rsidRPr="00650A11">
        <w:t xml:space="preserve"> Manufacturing: Decentralization. </w:t>
      </w:r>
      <w:r w:rsidRPr="00650A11">
        <w:rPr>
          <w:i/>
        </w:rPr>
        <w:t xml:space="preserve">Conference: Advances in Transdisciplinary </w:t>
      </w:r>
      <w:r w:rsidRPr="00650A11">
        <w:rPr>
          <w:i/>
        </w:rPr>
        <w:tab/>
        <w:t>Engineering</w:t>
      </w:r>
      <w:r w:rsidRPr="00650A11">
        <w:t xml:space="preserve">. </w:t>
      </w:r>
      <w:proofErr w:type="gramStart"/>
      <w:r w:rsidRPr="00650A11">
        <w:t>doi:</w:t>
      </w:r>
      <w:proofErr w:type="gramEnd"/>
      <w:r w:rsidRPr="00650A11">
        <w:t>10.3233/978-1-61499-898-3-1003</w:t>
      </w:r>
    </w:p>
    <w:p w:rsidR="00563FAF" w:rsidRPr="00650A11" w:rsidRDefault="00563FAF" w:rsidP="00F41B45">
      <w:pPr>
        <w:ind w:firstLine="0"/>
        <w:rPr>
          <w:i/>
        </w:rPr>
      </w:pPr>
      <w:r w:rsidRPr="00650A11">
        <w:t xml:space="preserve">Bowers, K. D., </w:t>
      </w:r>
      <w:proofErr w:type="spellStart"/>
      <w:r w:rsidRPr="00650A11">
        <w:t>Juels</w:t>
      </w:r>
      <w:proofErr w:type="spellEnd"/>
      <w:r w:rsidRPr="00650A11">
        <w:t xml:space="preserve">, A. &amp; </w:t>
      </w:r>
      <w:proofErr w:type="spellStart"/>
      <w:r w:rsidRPr="00650A11">
        <w:t>Oprea</w:t>
      </w:r>
      <w:proofErr w:type="spellEnd"/>
      <w:r w:rsidRPr="00650A11">
        <w:t xml:space="preserve">, A. (2008). HAIL: A High-Availability and Integrity Layer </w:t>
      </w:r>
      <w:r w:rsidRPr="00650A11">
        <w:tab/>
        <w:t xml:space="preserve">for </w:t>
      </w:r>
      <w:r w:rsidR="006741E5">
        <w:t>Cloud</w:t>
      </w:r>
      <w:r w:rsidRPr="00650A11">
        <w:t xml:space="preserve"> Storage. </w:t>
      </w:r>
      <w:r w:rsidRPr="00650A11">
        <w:rPr>
          <w:i/>
        </w:rPr>
        <w:t xml:space="preserve">Cryptology </w:t>
      </w:r>
      <w:proofErr w:type="spellStart"/>
      <w:r w:rsidRPr="00650A11">
        <w:rPr>
          <w:i/>
        </w:rPr>
        <w:t>ePrint</w:t>
      </w:r>
      <w:proofErr w:type="spellEnd"/>
      <w:r w:rsidRPr="00650A11">
        <w:rPr>
          <w:i/>
        </w:rPr>
        <w:t xml:space="preserve"> Archive: Report 2008/489.</w:t>
      </w:r>
    </w:p>
    <w:p w:rsidR="00563FAF" w:rsidRPr="00650A11" w:rsidRDefault="00563FAF" w:rsidP="00F41B45">
      <w:pPr>
        <w:ind w:firstLine="0"/>
      </w:pPr>
      <w:r w:rsidRPr="00650A11">
        <w:tab/>
        <w:t>Retrieved from https://iacr.org/cryptodb/data/paper.php?pubkey=18179</w:t>
      </w:r>
    </w:p>
    <w:p w:rsidR="00563FAF" w:rsidRPr="00650A11" w:rsidRDefault="00563FAF" w:rsidP="00F41B45">
      <w:pPr>
        <w:ind w:firstLine="0"/>
      </w:pPr>
      <w:proofErr w:type="spellStart"/>
      <w:r w:rsidRPr="00650A11">
        <w:lastRenderedPageBreak/>
        <w:t>Buterin</w:t>
      </w:r>
      <w:proofErr w:type="spellEnd"/>
      <w:r w:rsidRPr="00650A11">
        <w:t xml:space="preserve">, V. (2014, January 4). A next-generation </w:t>
      </w:r>
      <w:r w:rsidR="00A90541">
        <w:t>Smart Contract</w:t>
      </w:r>
      <w:r w:rsidRPr="00650A11">
        <w:t xml:space="preserve"> and decentralized application </w:t>
      </w:r>
      <w:r w:rsidRPr="00650A11">
        <w:tab/>
        <w:t xml:space="preserve">platform. </w:t>
      </w:r>
      <w:proofErr w:type="gramStart"/>
      <w:r w:rsidRPr="00650A11">
        <w:rPr>
          <w:i/>
        </w:rPr>
        <w:t>white</w:t>
      </w:r>
      <w:proofErr w:type="gramEnd"/>
      <w:r w:rsidRPr="00650A11">
        <w:rPr>
          <w:i/>
        </w:rPr>
        <w:t xml:space="preserve"> paper</w:t>
      </w:r>
      <w:r w:rsidRPr="00650A11">
        <w:t>.</w:t>
      </w:r>
    </w:p>
    <w:p w:rsidR="00D04C99" w:rsidRPr="00650A11" w:rsidRDefault="00D04C99" w:rsidP="00F41B45">
      <w:pPr>
        <w:ind w:firstLine="0"/>
      </w:pPr>
      <w:r w:rsidRPr="00650A11">
        <w:t xml:space="preserve">Byrne, D., </w:t>
      </w:r>
      <w:proofErr w:type="spellStart"/>
      <w:r w:rsidRPr="00650A11">
        <w:t>Corrado</w:t>
      </w:r>
      <w:proofErr w:type="spellEnd"/>
      <w:r w:rsidRPr="00650A11">
        <w:t xml:space="preserve">, C., &amp; </w:t>
      </w:r>
      <w:proofErr w:type="spellStart"/>
      <w:r w:rsidRPr="00650A11">
        <w:t>Sichel</w:t>
      </w:r>
      <w:proofErr w:type="spellEnd"/>
      <w:r w:rsidRPr="00650A11">
        <w:t xml:space="preserve">, D. E. (2018). The Rise of </w:t>
      </w:r>
      <w:r w:rsidR="006741E5">
        <w:t>Cloud</w:t>
      </w:r>
      <w:r w:rsidRPr="00650A11">
        <w:t xml:space="preserve"> Computing:</w:t>
      </w:r>
    </w:p>
    <w:p w:rsidR="00D04C99" w:rsidRPr="00650A11" w:rsidRDefault="00D04C99" w:rsidP="00F41B45">
      <w:pPr>
        <w:ind w:firstLine="0"/>
      </w:pPr>
      <w:r w:rsidRPr="00650A11">
        <w:tab/>
        <w:t xml:space="preserve">Minding Your P’s, Q’s and K’s. </w:t>
      </w:r>
      <w:r w:rsidRPr="00650A11">
        <w:rPr>
          <w:i/>
        </w:rPr>
        <w:t>NBER Working Paper Series.</w:t>
      </w:r>
    </w:p>
    <w:p w:rsidR="00F27BDF" w:rsidRPr="00650A11" w:rsidRDefault="00F27BDF" w:rsidP="00F41B45">
      <w:pPr>
        <w:ind w:firstLine="0"/>
        <w:rPr>
          <w:i/>
        </w:rPr>
      </w:pPr>
      <w:r w:rsidRPr="00650A11">
        <w:t xml:space="preserve">Chen, Y., </w:t>
      </w:r>
      <w:proofErr w:type="spellStart"/>
      <w:r w:rsidRPr="00650A11">
        <w:t>Paxson</w:t>
      </w:r>
      <w:proofErr w:type="spellEnd"/>
      <w:r w:rsidRPr="00650A11">
        <w:t xml:space="preserve">, V., &amp; Katz, R. H. (2010, January 20). </w:t>
      </w:r>
      <w:proofErr w:type="gramStart"/>
      <w:r w:rsidRPr="00650A11">
        <w:t>What’s</w:t>
      </w:r>
      <w:proofErr w:type="gramEnd"/>
      <w:r w:rsidRPr="00650A11">
        <w:t xml:space="preserve"> New About </w:t>
      </w:r>
      <w:r w:rsidR="006741E5">
        <w:t>Cloud</w:t>
      </w:r>
      <w:r w:rsidRPr="00650A11">
        <w:t xml:space="preserve"> </w:t>
      </w:r>
      <w:r w:rsidRPr="00650A11">
        <w:tab/>
        <w:t xml:space="preserve">Computing Security? </w:t>
      </w:r>
      <w:r w:rsidRPr="00650A11">
        <w:rPr>
          <w:i/>
        </w:rPr>
        <w:t xml:space="preserve">Electrical Engineering and Computer Sciences University of </w:t>
      </w:r>
      <w:r w:rsidRPr="00650A11">
        <w:rPr>
          <w:i/>
        </w:rPr>
        <w:tab/>
        <w:t>California at Berkeley.</w:t>
      </w:r>
    </w:p>
    <w:p w:rsidR="00F27BDF" w:rsidRPr="00650A11" w:rsidRDefault="00F27BDF" w:rsidP="00F41B45">
      <w:r w:rsidRPr="00650A11">
        <w:t>Retrieved from https://www2.eecs.berkeley.edu/Pubs/TechRpts/2010/EECS-2010-5.html</w:t>
      </w:r>
    </w:p>
    <w:p w:rsidR="00D04C99" w:rsidRPr="00650A11" w:rsidRDefault="00D04C99" w:rsidP="00F41B45">
      <w:pPr>
        <w:ind w:firstLine="0"/>
      </w:pPr>
      <w:r w:rsidRPr="00650A11">
        <w:t xml:space="preserve">D. C. Nguyen, P. N. </w:t>
      </w:r>
      <w:proofErr w:type="spellStart"/>
      <w:r w:rsidRPr="00650A11">
        <w:t>Pathirana</w:t>
      </w:r>
      <w:proofErr w:type="spellEnd"/>
      <w:r w:rsidRPr="00650A11">
        <w:t xml:space="preserve">, M. Ding, &amp; A. </w:t>
      </w:r>
      <w:proofErr w:type="spellStart"/>
      <w:r w:rsidRPr="00650A11">
        <w:t>Seneviratne</w:t>
      </w:r>
      <w:proofErr w:type="spellEnd"/>
      <w:r w:rsidRPr="00650A11">
        <w:t xml:space="preserve"> (2019). Integration of Blockchain and </w:t>
      </w:r>
      <w:r w:rsidRPr="00650A11">
        <w:tab/>
      </w:r>
      <w:r w:rsidR="006741E5">
        <w:t>Cloud</w:t>
      </w:r>
      <w:r w:rsidRPr="00650A11">
        <w:t xml:space="preserve"> of things: Architecture, applications and challenges. </w:t>
      </w:r>
      <w:proofErr w:type="spellStart"/>
      <w:proofErr w:type="gramStart"/>
      <w:r w:rsidRPr="00650A11">
        <w:rPr>
          <w:i/>
        </w:rPr>
        <w:t>arXiv</w:t>
      </w:r>
      <w:proofErr w:type="spellEnd"/>
      <w:proofErr w:type="gramEnd"/>
      <w:r w:rsidRPr="00650A11">
        <w:rPr>
          <w:i/>
        </w:rPr>
        <w:t>.</w:t>
      </w:r>
      <w:r w:rsidRPr="00650A11">
        <w:t xml:space="preserve"> Retrieved from </w:t>
      </w:r>
      <w:r w:rsidRPr="00650A11">
        <w:tab/>
        <w:t>http://arxiv.org/abs/1908.09058</w:t>
      </w:r>
    </w:p>
    <w:p w:rsidR="006A5C8F" w:rsidRPr="00650A11" w:rsidRDefault="006A5C8F" w:rsidP="00F41B45">
      <w:pPr>
        <w:ind w:firstLine="0"/>
      </w:pPr>
      <w:proofErr w:type="spellStart"/>
      <w:r w:rsidRPr="00650A11">
        <w:t>Efanov</w:t>
      </w:r>
      <w:proofErr w:type="spellEnd"/>
      <w:r w:rsidRPr="00650A11">
        <w:t xml:space="preserve">, D., &amp; </w:t>
      </w:r>
      <w:proofErr w:type="spellStart"/>
      <w:r w:rsidRPr="00650A11">
        <w:t>Roschin</w:t>
      </w:r>
      <w:proofErr w:type="spellEnd"/>
      <w:r w:rsidRPr="00650A11">
        <w:t xml:space="preserve">, P. (2018). The All-Pervasiveness of the Blockchain Technology. </w:t>
      </w:r>
      <w:r w:rsidRPr="00650A11">
        <w:tab/>
      </w:r>
      <w:r w:rsidRPr="00650A11">
        <w:rPr>
          <w:i/>
        </w:rPr>
        <w:t>Procedia Computer Science.</w:t>
      </w:r>
      <w:r w:rsidRPr="00650A11">
        <w:t xml:space="preserve"> </w:t>
      </w:r>
      <w:proofErr w:type="spellStart"/>
      <w:proofErr w:type="gramStart"/>
      <w:r w:rsidRPr="00650A11">
        <w:t>doi</w:t>
      </w:r>
      <w:proofErr w:type="spellEnd"/>
      <w:proofErr w:type="gramEnd"/>
      <w:r w:rsidRPr="00650A11">
        <w:t>: 10.1016/j.procs.2018.01.019.</w:t>
      </w:r>
    </w:p>
    <w:p w:rsidR="00D04C99" w:rsidRPr="00650A11" w:rsidRDefault="00D04C99" w:rsidP="00F41B45">
      <w:pPr>
        <w:ind w:firstLine="0"/>
        <w:rPr>
          <w:i/>
        </w:rPr>
      </w:pPr>
      <w:r w:rsidRPr="00650A11">
        <w:t xml:space="preserve">Farah, N. A. A. (2018). Blockchain Technology: Classification, Opportunities, and Challenges. </w:t>
      </w:r>
      <w:r w:rsidRPr="00650A11">
        <w:tab/>
      </w:r>
      <w:r w:rsidRPr="00650A11">
        <w:rPr>
          <w:i/>
        </w:rPr>
        <w:t>International Research Journal of Engineering and Technology.</w:t>
      </w:r>
    </w:p>
    <w:p w:rsidR="00D04C99" w:rsidRPr="00650A11" w:rsidRDefault="00D04C99" w:rsidP="00F41B45">
      <w:pPr>
        <w:ind w:firstLine="0"/>
      </w:pPr>
      <w:r w:rsidRPr="00650A11">
        <w:t xml:space="preserve">Feng, Q., He, D., </w:t>
      </w:r>
      <w:proofErr w:type="spellStart"/>
      <w:r w:rsidRPr="00650A11">
        <w:t>Zeadally</w:t>
      </w:r>
      <w:proofErr w:type="spellEnd"/>
      <w:r w:rsidRPr="00650A11">
        <w:t>, S., Khan, M. K. &amp; Kumar, N. (2019). A survey on</w:t>
      </w:r>
    </w:p>
    <w:p w:rsidR="00D04C99" w:rsidRPr="00650A11" w:rsidRDefault="00D04C99" w:rsidP="00F41B45">
      <w:pPr>
        <w:ind w:left="720" w:firstLine="0"/>
      </w:pPr>
      <w:r w:rsidRPr="00650A11">
        <w:t xml:space="preserve">Privacy protection in Blockchain system. </w:t>
      </w:r>
      <w:r w:rsidRPr="00650A11">
        <w:rPr>
          <w:i/>
        </w:rPr>
        <w:t xml:space="preserve">Journal of Network and Computer Applications. </w:t>
      </w:r>
      <w:r w:rsidRPr="00650A11">
        <w:t>doi.org/10.1016/j.jnca.2018.10.020</w:t>
      </w:r>
    </w:p>
    <w:p w:rsidR="00BC5490" w:rsidRPr="00650A11" w:rsidRDefault="00BC5490" w:rsidP="00F41B45">
      <w:pPr>
        <w:ind w:firstLine="0"/>
      </w:pPr>
      <w:proofErr w:type="spellStart"/>
      <w:r w:rsidRPr="00650A11">
        <w:t>Fernandes</w:t>
      </w:r>
      <w:proofErr w:type="spellEnd"/>
      <w:r w:rsidRPr="00650A11">
        <w:t xml:space="preserve">, D. A., </w:t>
      </w:r>
      <w:proofErr w:type="spellStart"/>
      <w:r w:rsidRPr="00650A11">
        <w:t>Soares</w:t>
      </w:r>
      <w:proofErr w:type="spellEnd"/>
      <w:r w:rsidRPr="00650A11">
        <w:t xml:space="preserve">, L. F., Gomes, J. V., Freire, M. M., &amp; </w:t>
      </w:r>
      <w:proofErr w:type="spellStart"/>
      <w:r w:rsidRPr="00650A11">
        <w:t>Inacio</w:t>
      </w:r>
      <w:proofErr w:type="spellEnd"/>
      <w:r w:rsidRPr="00650A11">
        <w:t xml:space="preserve">, P. R. (2014). Security </w:t>
      </w:r>
      <w:r w:rsidRPr="00650A11">
        <w:tab/>
        <w:t xml:space="preserve">issues in </w:t>
      </w:r>
      <w:r w:rsidR="006741E5">
        <w:t>Cloud</w:t>
      </w:r>
      <w:r w:rsidRPr="00650A11">
        <w:t xml:space="preserve"> environments: a survey. </w:t>
      </w:r>
      <w:r w:rsidRPr="00650A11">
        <w:rPr>
          <w:i/>
        </w:rPr>
        <w:t>International Journal of Information Security</w:t>
      </w:r>
      <w:r w:rsidRPr="00650A11">
        <w:t xml:space="preserve">. </w:t>
      </w:r>
      <w:r w:rsidRPr="00650A11">
        <w:tab/>
        <w:t>Retrieved from https://www.di.ubi.pt/~mario/artigos/2013-IJIS.pdf</w:t>
      </w:r>
    </w:p>
    <w:p w:rsidR="006A5C8F" w:rsidRPr="00650A11" w:rsidRDefault="006A5C8F" w:rsidP="00F41B45">
      <w:pPr>
        <w:ind w:firstLine="0"/>
      </w:pPr>
      <w:proofErr w:type="spellStart"/>
      <w:r w:rsidRPr="00650A11">
        <w:t>Fraenkel</w:t>
      </w:r>
      <w:proofErr w:type="spellEnd"/>
      <w:r w:rsidRPr="00650A11">
        <w:t xml:space="preserve"> F.J., Warren N.E. (2002). </w:t>
      </w:r>
      <w:r w:rsidRPr="00650A11">
        <w:rPr>
          <w:i/>
        </w:rPr>
        <w:t>How to Design and Evaluate Research in Education</w:t>
      </w:r>
      <w:r w:rsidRPr="00650A11">
        <w:t xml:space="preserve">. (4th </w:t>
      </w:r>
      <w:proofErr w:type="spellStart"/>
      <w:proofErr w:type="gramStart"/>
      <w:r w:rsidRPr="00650A11">
        <w:t>ed</w:t>
      </w:r>
      <w:proofErr w:type="spellEnd"/>
      <w:proofErr w:type="gramEnd"/>
      <w:r w:rsidRPr="00650A11">
        <w:t xml:space="preserve">). </w:t>
      </w:r>
      <w:r w:rsidRPr="00650A11">
        <w:tab/>
        <w:t>New York: McGraw-Hill.</w:t>
      </w:r>
    </w:p>
    <w:p w:rsidR="00AA6918" w:rsidRPr="00650A11" w:rsidRDefault="00AA6918" w:rsidP="00F41B45">
      <w:pPr>
        <w:ind w:firstLine="0"/>
      </w:pPr>
      <w:proofErr w:type="spellStart"/>
      <w:r w:rsidRPr="00650A11">
        <w:lastRenderedPageBreak/>
        <w:t>Harshavardhan</w:t>
      </w:r>
      <w:proofErr w:type="spellEnd"/>
      <w:r w:rsidRPr="00650A11">
        <w:t xml:space="preserve">, A., </w:t>
      </w:r>
      <w:proofErr w:type="spellStart"/>
      <w:r w:rsidRPr="00650A11">
        <w:t>Vijayakumar</w:t>
      </w:r>
      <w:proofErr w:type="spellEnd"/>
      <w:r w:rsidRPr="00650A11">
        <w:t xml:space="preserve">, T., &amp; </w:t>
      </w:r>
      <w:proofErr w:type="spellStart"/>
      <w:r w:rsidRPr="00650A11">
        <w:t>Mugunthan</w:t>
      </w:r>
      <w:proofErr w:type="spellEnd"/>
      <w:r w:rsidRPr="00650A11">
        <w:t xml:space="preserve">, S. R. (2018). Blockchain Technology in </w:t>
      </w:r>
      <w:r w:rsidRPr="00650A11">
        <w:tab/>
      </w:r>
      <w:r w:rsidR="006741E5">
        <w:t>Cloud</w:t>
      </w:r>
      <w:r w:rsidRPr="00650A11">
        <w:t xml:space="preserve"> Computing to Overcome Security Vulnerabilities. </w:t>
      </w:r>
      <w:r w:rsidRPr="00650A11">
        <w:rPr>
          <w:i/>
        </w:rPr>
        <w:t xml:space="preserve">2018 </w:t>
      </w:r>
      <w:proofErr w:type="gramStart"/>
      <w:r w:rsidRPr="00650A11">
        <w:rPr>
          <w:i/>
        </w:rPr>
        <w:t>2nd</w:t>
      </w:r>
      <w:proofErr w:type="gramEnd"/>
      <w:r w:rsidRPr="00650A11">
        <w:rPr>
          <w:i/>
        </w:rPr>
        <w:t xml:space="preserve"> International </w:t>
      </w:r>
      <w:r w:rsidRPr="00650A11">
        <w:rPr>
          <w:i/>
        </w:rPr>
        <w:tab/>
        <w:t>Conference on I-SMAC.</w:t>
      </w:r>
      <w:r w:rsidRPr="00650A11">
        <w:t xml:space="preserve"> </w:t>
      </w:r>
      <w:proofErr w:type="spellStart"/>
      <w:proofErr w:type="gramStart"/>
      <w:r w:rsidRPr="00650A11">
        <w:t>doi</w:t>
      </w:r>
      <w:proofErr w:type="spellEnd"/>
      <w:proofErr w:type="gramEnd"/>
      <w:r w:rsidRPr="00650A11">
        <w:t>: 10.1109/I-SMAC.2018.8653690</w:t>
      </w:r>
    </w:p>
    <w:p w:rsidR="00F27BDF" w:rsidRPr="00650A11" w:rsidRDefault="00F27BDF" w:rsidP="00F41B45">
      <w:pPr>
        <w:ind w:firstLine="0"/>
      </w:pPr>
      <w:r w:rsidRPr="00650A11">
        <w:t xml:space="preserve">IGI Global. (2021). </w:t>
      </w:r>
      <w:proofErr w:type="gramStart"/>
      <w:r w:rsidRPr="00650A11">
        <w:t>What</w:t>
      </w:r>
      <w:proofErr w:type="gramEnd"/>
      <w:r w:rsidRPr="00650A11">
        <w:t xml:space="preserve"> is Feasible Solution. </w:t>
      </w:r>
      <w:r w:rsidRPr="00650A11">
        <w:rPr>
          <w:i/>
        </w:rPr>
        <w:t>IGI Global, Publisher of timely knowledge.</w:t>
      </w:r>
      <w:r w:rsidRPr="00650A11">
        <w:t xml:space="preserve"> </w:t>
      </w:r>
      <w:r w:rsidRPr="00650A11">
        <w:tab/>
        <w:t>Retrieved from https://www.igi-global.com/dictionary/feasible-solution/55054</w:t>
      </w:r>
    </w:p>
    <w:p w:rsidR="00F27BDF" w:rsidRPr="00650A11" w:rsidRDefault="00F27BDF" w:rsidP="00F41B45">
      <w:pPr>
        <w:ind w:firstLine="0"/>
      </w:pPr>
      <w:proofErr w:type="spellStart"/>
      <w:r w:rsidRPr="00650A11">
        <w:t>Ingole</w:t>
      </w:r>
      <w:proofErr w:type="spellEnd"/>
      <w:r w:rsidRPr="00650A11">
        <w:t xml:space="preserve">, M. K. R., &amp; </w:t>
      </w:r>
      <w:proofErr w:type="spellStart"/>
      <w:r w:rsidRPr="00650A11">
        <w:t>Yamde</w:t>
      </w:r>
      <w:proofErr w:type="spellEnd"/>
      <w:r w:rsidRPr="00650A11">
        <w:t xml:space="preserve">, M. S. (2018). Blockchain Technology in </w:t>
      </w:r>
      <w:r w:rsidR="006741E5">
        <w:t>Cloud</w:t>
      </w:r>
      <w:r w:rsidRPr="00650A11">
        <w:t xml:space="preserve"> Computing: A </w:t>
      </w:r>
      <w:r w:rsidRPr="00650A11">
        <w:tab/>
        <w:t xml:space="preserve">Systematic Review. </w:t>
      </w:r>
      <w:r w:rsidRPr="00650A11">
        <w:rPr>
          <w:i/>
        </w:rPr>
        <w:t xml:space="preserve">International Research Journal of Engineering and Technology </w:t>
      </w:r>
      <w:r w:rsidRPr="00650A11">
        <w:rPr>
          <w:i/>
        </w:rPr>
        <w:tab/>
        <w:t>(IRJET).</w:t>
      </w:r>
      <w:r w:rsidRPr="00650A11">
        <w:t xml:space="preserve"> Retrieved from https://www.irjet.net/archives/V5/i4/IRJET-V5I4428.pdf</w:t>
      </w:r>
    </w:p>
    <w:p w:rsidR="00BC5490" w:rsidRPr="00650A11" w:rsidRDefault="00BC5490" w:rsidP="00F41B45">
      <w:pPr>
        <w:ind w:firstLine="0"/>
      </w:pPr>
      <w:r w:rsidRPr="00650A11">
        <w:t xml:space="preserve">Jabbari, A., &amp; </w:t>
      </w:r>
      <w:proofErr w:type="spellStart"/>
      <w:r w:rsidRPr="00650A11">
        <w:t>Kaminsky</w:t>
      </w:r>
      <w:proofErr w:type="spellEnd"/>
      <w:r w:rsidRPr="00650A11">
        <w:t xml:space="preserve">, P. (2018). Blockchain and Supply Chain Management. </w:t>
      </w:r>
      <w:r w:rsidRPr="00650A11">
        <w:rPr>
          <w:i/>
        </w:rPr>
        <w:t xml:space="preserve">Department of </w:t>
      </w:r>
      <w:r w:rsidRPr="00650A11">
        <w:rPr>
          <w:i/>
        </w:rPr>
        <w:tab/>
        <w:t>Industrial Engineering and Operations Research University of California, Berkeley.</w:t>
      </w:r>
    </w:p>
    <w:p w:rsidR="00F27BDF" w:rsidRPr="00650A11" w:rsidRDefault="00F27BDF" w:rsidP="00F41B45">
      <w:pPr>
        <w:ind w:firstLine="0"/>
      </w:pPr>
      <w:proofErr w:type="spellStart"/>
      <w:r w:rsidRPr="00650A11">
        <w:t>Kangchan</w:t>
      </w:r>
      <w:proofErr w:type="spellEnd"/>
      <w:r w:rsidRPr="00650A11">
        <w:t xml:space="preserve"> Lee. (2012). Security Threats in </w:t>
      </w:r>
      <w:r w:rsidR="006741E5">
        <w:t>Cloud</w:t>
      </w:r>
      <w:r w:rsidRPr="00650A11">
        <w:t xml:space="preserve"> Computing Environments. Electronics and </w:t>
      </w:r>
      <w:r w:rsidRPr="00650A11">
        <w:tab/>
        <w:t xml:space="preserve">Telecommunications Research Institute International Journal of Security and Its </w:t>
      </w:r>
      <w:r w:rsidRPr="00650A11">
        <w:tab/>
        <w:t xml:space="preserve">Applications. </w:t>
      </w:r>
      <w:proofErr w:type="spellStart"/>
      <w:r w:rsidRPr="00650A11">
        <w:t>Niranjanamurthy</w:t>
      </w:r>
      <w:proofErr w:type="spellEnd"/>
      <w:r w:rsidRPr="00650A11">
        <w:t xml:space="preserve">, M., </w:t>
      </w:r>
      <w:proofErr w:type="spellStart"/>
      <w:r w:rsidRPr="00650A11">
        <w:t>Nithya</w:t>
      </w:r>
      <w:proofErr w:type="spellEnd"/>
      <w:r w:rsidRPr="00650A11">
        <w:t xml:space="preserve">, B. N., &amp; </w:t>
      </w:r>
      <w:proofErr w:type="spellStart"/>
      <w:r w:rsidRPr="00650A11">
        <w:t>Jagannatha</w:t>
      </w:r>
      <w:proofErr w:type="spellEnd"/>
      <w:r w:rsidRPr="00650A11">
        <w:t xml:space="preserve">, S. (2018). Analysis of </w:t>
      </w:r>
      <w:r w:rsidRPr="00650A11">
        <w:tab/>
        <w:t xml:space="preserve">Blockchain technology: pros, cons, and SWOT. </w:t>
      </w:r>
      <w:r w:rsidRPr="00650A11">
        <w:rPr>
          <w:i/>
        </w:rPr>
        <w:t xml:space="preserve">Cluster Computing </w:t>
      </w:r>
      <w:r w:rsidRPr="00650A11">
        <w:t xml:space="preserve">22, 14743–14757. </w:t>
      </w:r>
      <w:r w:rsidRPr="00650A11">
        <w:tab/>
      </w:r>
      <w:proofErr w:type="spellStart"/>
      <w:proofErr w:type="gramStart"/>
      <w:r w:rsidRPr="00650A11">
        <w:t>doi</w:t>
      </w:r>
      <w:proofErr w:type="spellEnd"/>
      <w:proofErr w:type="gramEnd"/>
      <w:r w:rsidRPr="00650A11">
        <w:t>: 10.1007/s10586-018-2387-5</w:t>
      </w:r>
    </w:p>
    <w:p w:rsidR="00BC5490" w:rsidRPr="00650A11" w:rsidRDefault="00BC5490" w:rsidP="00F41B45">
      <w:pPr>
        <w:ind w:firstLine="0"/>
      </w:pPr>
      <w:proofErr w:type="spellStart"/>
      <w:r w:rsidRPr="00650A11">
        <w:t>Katuwal</w:t>
      </w:r>
      <w:proofErr w:type="spellEnd"/>
      <w:r w:rsidRPr="00650A11">
        <w:t xml:space="preserve">, G. J., Pandey, S., Hennessey, M., &amp; </w:t>
      </w:r>
      <w:proofErr w:type="spellStart"/>
      <w:r w:rsidRPr="00650A11">
        <w:t>Lamichhane</w:t>
      </w:r>
      <w:proofErr w:type="spellEnd"/>
      <w:r w:rsidRPr="00650A11">
        <w:t xml:space="preserve">, B. (2018). Applications of </w:t>
      </w:r>
      <w:r w:rsidRPr="00650A11">
        <w:tab/>
        <w:t xml:space="preserve">Blockchain in Healthcare: Current landscape &amp; challenges. </w:t>
      </w:r>
      <w:proofErr w:type="spellStart"/>
      <w:proofErr w:type="gramStart"/>
      <w:r w:rsidRPr="00650A11">
        <w:rPr>
          <w:i/>
        </w:rPr>
        <w:t>arXiv</w:t>
      </w:r>
      <w:proofErr w:type="spellEnd"/>
      <w:proofErr w:type="gramEnd"/>
      <w:r w:rsidRPr="00650A11">
        <w:rPr>
          <w:i/>
        </w:rPr>
        <w:t xml:space="preserve"> preprint </w:t>
      </w:r>
      <w:proofErr w:type="spellStart"/>
      <w:r w:rsidRPr="00650A11">
        <w:rPr>
          <w:i/>
        </w:rPr>
        <w:t>arXiv</w:t>
      </w:r>
      <w:proofErr w:type="spellEnd"/>
      <w:r w:rsidRPr="00650A11">
        <w:t>.</w:t>
      </w:r>
    </w:p>
    <w:p w:rsidR="00F348E1" w:rsidRPr="00650A11" w:rsidRDefault="00F348E1" w:rsidP="00F41B45">
      <w:pPr>
        <w:ind w:firstLine="0"/>
      </w:pPr>
      <w:r w:rsidRPr="00650A11">
        <w:t xml:space="preserve">Kwon, J. (2014). </w:t>
      </w:r>
      <w:proofErr w:type="spellStart"/>
      <w:r w:rsidRPr="00650A11">
        <w:t>Tendermint</w:t>
      </w:r>
      <w:proofErr w:type="spellEnd"/>
      <w:r w:rsidRPr="00650A11">
        <w:t xml:space="preserve">: Consensus without mining. </w:t>
      </w:r>
      <w:proofErr w:type="spellStart"/>
      <w:r w:rsidRPr="00650A11">
        <w:rPr>
          <w:i/>
        </w:rPr>
        <w:t>Tendermint</w:t>
      </w:r>
      <w:proofErr w:type="spellEnd"/>
      <w:r w:rsidRPr="00650A11">
        <w:t xml:space="preserve">. Retrieved from </w:t>
      </w:r>
      <w:r w:rsidRPr="00650A11">
        <w:tab/>
        <w:t xml:space="preserve">https://tendermint.com/static/docs/tendermint.pdf  </w:t>
      </w:r>
    </w:p>
    <w:p w:rsidR="00F27BDF" w:rsidRPr="00650A11" w:rsidRDefault="00F27BDF" w:rsidP="00F41B45">
      <w:pPr>
        <w:ind w:firstLine="0"/>
        <w:rPr>
          <w:rFonts w:ascii="TimesNewRomanPSMT" w:hAnsi="TimesNewRomanPSMT" w:hint="eastAsia"/>
        </w:rPr>
      </w:pPr>
      <w:r w:rsidRPr="00650A11">
        <w:rPr>
          <w:rFonts w:ascii="TimesNewRomanPSMT" w:hAnsi="TimesNewRomanPSMT"/>
        </w:rPr>
        <w:t xml:space="preserve">Michael, E. W., &amp; Herbert, J.M. (2018). </w:t>
      </w:r>
      <w:r w:rsidRPr="00650A11">
        <w:rPr>
          <w:rFonts w:ascii="TimesNewRomanPS-ItalicMT" w:hAnsi="TimesNewRomanPS-ItalicMT"/>
          <w:i/>
          <w:iCs/>
        </w:rPr>
        <w:t>Principles of Information Security</w:t>
      </w:r>
      <w:r w:rsidRPr="00650A11">
        <w:rPr>
          <w:rFonts w:ascii="TimesNewRomanPSMT" w:hAnsi="TimesNewRomanPSMT"/>
        </w:rPr>
        <w:t>. Boston,</w:t>
      </w:r>
      <w:r w:rsidRPr="00650A11">
        <w:rPr>
          <w:rFonts w:ascii="TimesNewRomanPSMT" w:hAnsi="TimesNewRomanPSMT"/>
        </w:rPr>
        <w:br/>
      </w:r>
      <w:r w:rsidRPr="00650A11">
        <w:rPr>
          <w:rFonts w:ascii="TimesNewRomanPSMT" w:hAnsi="TimesNewRomanPSMT"/>
        </w:rPr>
        <w:tab/>
        <w:t xml:space="preserve">Massachusetts: Cengage Learning. </w:t>
      </w:r>
    </w:p>
    <w:p w:rsidR="00A14548" w:rsidRPr="00650A11" w:rsidRDefault="00463BBD" w:rsidP="00F41B45">
      <w:pPr>
        <w:ind w:firstLine="0"/>
      </w:pPr>
      <w:r w:rsidRPr="00650A11">
        <w:lastRenderedPageBreak/>
        <w:t xml:space="preserve">Murthy, B. </w:t>
      </w:r>
      <w:proofErr w:type="spellStart"/>
      <w:r w:rsidRPr="00650A11">
        <w:t>Ch.V.N.U</w:t>
      </w:r>
      <w:proofErr w:type="spellEnd"/>
      <w:r w:rsidRPr="00650A11">
        <w:t>., &amp; Shri, M. L.</w:t>
      </w:r>
      <w:r w:rsidR="007F1242" w:rsidRPr="00650A11">
        <w:t xml:space="preserve"> </w:t>
      </w:r>
      <w:r w:rsidRPr="00650A11">
        <w:t xml:space="preserve">(2020). A Survey on Integrating </w:t>
      </w:r>
      <w:r w:rsidR="006741E5">
        <w:t>Cloud</w:t>
      </w:r>
      <w:r w:rsidRPr="00650A11">
        <w:t xml:space="preserve"> Computing with </w:t>
      </w:r>
      <w:r w:rsidR="00A14548" w:rsidRPr="00650A11">
        <w:tab/>
      </w:r>
      <w:r w:rsidRPr="00650A11">
        <w:t xml:space="preserve">Blockchain. </w:t>
      </w:r>
      <w:r w:rsidRPr="00650A11">
        <w:rPr>
          <w:i/>
        </w:rPr>
        <w:t xml:space="preserve">2020 International Conference on Emerging Trends in Information </w:t>
      </w:r>
      <w:r w:rsidR="00A14548" w:rsidRPr="00650A11">
        <w:rPr>
          <w:i/>
        </w:rPr>
        <w:tab/>
      </w:r>
      <w:r w:rsidRPr="00650A11">
        <w:rPr>
          <w:i/>
        </w:rPr>
        <w:t>Technology and Engineering (</w:t>
      </w:r>
      <w:proofErr w:type="spellStart"/>
      <w:r w:rsidRPr="00650A11">
        <w:rPr>
          <w:i/>
        </w:rPr>
        <w:t>ic</w:t>
      </w:r>
      <w:proofErr w:type="spellEnd"/>
      <w:r w:rsidRPr="00650A11">
        <w:rPr>
          <w:i/>
        </w:rPr>
        <w:t>-ETITE)</w:t>
      </w:r>
      <w:r w:rsidR="00A14548" w:rsidRPr="00650A11">
        <w:rPr>
          <w:i/>
        </w:rPr>
        <w:t>.</w:t>
      </w:r>
      <w:r w:rsidR="00A14548" w:rsidRPr="00650A11">
        <w:t xml:space="preserve"> </w:t>
      </w:r>
      <w:r w:rsidRPr="00650A11">
        <w:t>doi:10.1109/ic-ETITE47903.2020.470</w:t>
      </w:r>
    </w:p>
    <w:p w:rsidR="00BC7927" w:rsidRPr="00650A11" w:rsidRDefault="00120B38" w:rsidP="00F41B45">
      <w:pPr>
        <w:ind w:firstLine="0"/>
        <w:rPr>
          <w:i/>
        </w:rPr>
      </w:pPr>
      <w:r w:rsidRPr="00650A11">
        <w:t xml:space="preserve">Murthy, B., Shri, M. L., </w:t>
      </w:r>
      <w:proofErr w:type="spellStart"/>
      <w:r w:rsidRPr="00650A11">
        <w:t>Kadry</w:t>
      </w:r>
      <w:proofErr w:type="spellEnd"/>
      <w:r w:rsidRPr="00650A11">
        <w:t xml:space="preserve">, S. &amp; Lim, S. (2020, November 9). </w:t>
      </w:r>
      <w:r w:rsidR="00CC5511" w:rsidRPr="00650A11">
        <w:t>Blockchain</w:t>
      </w:r>
      <w:r w:rsidRPr="00650A11">
        <w:t xml:space="preserve"> Based </w:t>
      </w:r>
      <w:r w:rsidR="006741E5">
        <w:t>Cloud</w:t>
      </w:r>
      <w:r w:rsidRPr="00650A11">
        <w:t xml:space="preserve"> </w:t>
      </w:r>
      <w:r w:rsidR="0000520A" w:rsidRPr="00650A11">
        <w:tab/>
      </w:r>
      <w:r w:rsidRPr="00650A11">
        <w:t>Computing: Architecture and Research Challenges.</w:t>
      </w:r>
      <w:r w:rsidR="00DE2B1F" w:rsidRPr="00650A11">
        <w:t xml:space="preserve"> </w:t>
      </w:r>
      <w:r w:rsidR="00DE2B1F" w:rsidRPr="00650A11">
        <w:rPr>
          <w:i/>
        </w:rPr>
        <w:t xml:space="preserve">Institute of Electrical and Electronics </w:t>
      </w:r>
      <w:r w:rsidR="0000520A" w:rsidRPr="00650A11">
        <w:rPr>
          <w:i/>
        </w:rPr>
        <w:tab/>
      </w:r>
      <w:r w:rsidR="00DE2B1F" w:rsidRPr="00650A11">
        <w:rPr>
          <w:i/>
        </w:rPr>
        <w:t>Engineers (IEEE).</w:t>
      </w:r>
      <w:r w:rsidRPr="00650A11">
        <w:rPr>
          <w:i/>
        </w:rPr>
        <w:t xml:space="preserve"> </w:t>
      </w:r>
    </w:p>
    <w:p w:rsidR="005A462E" w:rsidRPr="00650A11" w:rsidRDefault="005A462E" w:rsidP="00F41B45">
      <w:pPr>
        <w:ind w:firstLine="0"/>
        <w:rPr>
          <w:rStyle w:val="Hyperlink"/>
          <w:color w:val="auto"/>
          <w:u w:val="none"/>
        </w:rPr>
      </w:pPr>
      <w:proofErr w:type="spellStart"/>
      <w:r w:rsidRPr="00650A11">
        <w:t>Nakamoto</w:t>
      </w:r>
      <w:proofErr w:type="spellEnd"/>
      <w:r w:rsidRPr="00650A11">
        <w:t xml:space="preserve">, S. (2008). Bitcoin: A peer-to-peer electronic cash system. Retrieved from </w:t>
      </w:r>
      <w:r w:rsidRPr="00650A11">
        <w:tab/>
      </w:r>
      <w:hyperlink r:id="rId13" w:history="1">
        <w:r w:rsidRPr="00650A11">
          <w:rPr>
            <w:rStyle w:val="Hyperlink"/>
            <w:color w:val="auto"/>
            <w:u w:val="none"/>
          </w:rPr>
          <w:t>https://bitcoin.org/bitcoin.pdf</w:t>
        </w:r>
      </w:hyperlink>
    </w:p>
    <w:p w:rsidR="00ED7DCA" w:rsidRPr="00650A11" w:rsidRDefault="00ED7DCA" w:rsidP="00F41B45">
      <w:pPr>
        <w:ind w:firstLine="0"/>
      </w:pPr>
      <w:r w:rsidRPr="00650A11">
        <w:t xml:space="preserve">Narayanan, A., </w:t>
      </w:r>
      <w:proofErr w:type="spellStart"/>
      <w:r w:rsidRPr="00650A11">
        <w:t>Bonneau</w:t>
      </w:r>
      <w:proofErr w:type="spellEnd"/>
      <w:r w:rsidRPr="00650A11">
        <w:t xml:space="preserve">, J., </w:t>
      </w:r>
      <w:proofErr w:type="spellStart"/>
      <w:r w:rsidRPr="00650A11">
        <w:t>Felten</w:t>
      </w:r>
      <w:proofErr w:type="spellEnd"/>
      <w:r w:rsidRPr="00650A11">
        <w:t xml:space="preserve">, E., Miller, A., </w:t>
      </w:r>
      <w:proofErr w:type="spellStart"/>
      <w:r w:rsidRPr="00650A11">
        <w:t>Goldfeder</w:t>
      </w:r>
      <w:proofErr w:type="spellEnd"/>
      <w:r w:rsidRPr="00650A11">
        <w:t xml:space="preserve">, S. (2016, February 9). </w:t>
      </w:r>
      <w:r w:rsidRPr="00650A11">
        <w:rPr>
          <w:i/>
        </w:rPr>
        <w:t xml:space="preserve">Bitcoin and </w:t>
      </w:r>
      <w:r w:rsidRPr="00650A11">
        <w:rPr>
          <w:i/>
        </w:rPr>
        <w:tab/>
        <w:t>Cryptocurrency Technologies: A Comprehensive Introduction</w:t>
      </w:r>
      <w:r w:rsidRPr="00650A11">
        <w:t xml:space="preserve">. New Jersey, NJ: Princeton </w:t>
      </w:r>
      <w:r w:rsidRPr="00650A11">
        <w:tab/>
        <w:t>University Press.</w:t>
      </w:r>
    </w:p>
    <w:p w:rsidR="00ED7DCA" w:rsidRPr="00650A11" w:rsidRDefault="00ED7DCA" w:rsidP="00F41B45">
      <w:pPr>
        <w:ind w:firstLine="0"/>
      </w:pPr>
      <w:proofErr w:type="spellStart"/>
      <w:r w:rsidRPr="00650A11">
        <w:t>Nazir</w:t>
      </w:r>
      <w:proofErr w:type="spellEnd"/>
      <w:r w:rsidRPr="00650A11">
        <w:t xml:space="preserve">, M. (2012). </w:t>
      </w:r>
      <w:r w:rsidR="006741E5">
        <w:t>Cloud</w:t>
      </w:r>
      <w:r w:rsidRPr="00650A11">
        <w:t xml:space="preserve"> Computing: overview &amp; current research challenges. </w:t>
      </w:r>
      <w:r w:rsidRPr="00650A11">
        <w:rPr>
          <w:i/>
        </w:rPr>
        <w:t xml:space="preserve">IOSR Journal of </w:t>
      </w:r>
      <w:r w:rsidRPr="00650A11">
        <w:rPr>
          <w:i/>
        </w:rPr>
        <w:tab/>
        <w:t>computer engineering</w:t>
      </w:r>
      <w:r w:rsidRPr="00650A11">
        <w:t>. doi:10.9790/0661/0811422</w:t>
      </w:r>
    </w:p>
    <w:p w:rsidR="00823305" w:rsidRPr="00650A11" w:rsidRDefault="000D5B82" w:rsidP="00F41B45">
      <w:pPr>
        <w:ind w:firstLine="0"/>
        <w:rPr>
          <w:i/>
        </w:rPr>
      </w:pPr>
      <w:r w:rsidRPr="00650A11">
        <w:t>Park, J. H.</w:t>
      </w:r>
      <w:r w:rsidR="00EE40B2" w:rsidRPr="00650A11">
        <w:t xml:space="preserve"> </w:t>
      </w:r>
      <w:r w:rsidRPr="00650A11">
        <w:t xml:space="preserve">&amp; </w:t>
      </w:r>
      <w:r w:rsidR="00EE40B2" w:rsidRPr="00650A11">
        <w:t>Park</w:t>
      </w:r>
      <w:r w:rsidRPr="00650A11">
        <w:t>, J. H.</w:t>
      </w:r>
      <w:r w:rsidR="00EE40B2" w:rsidRPr="00650A11">
        <w:t xml:space="preserve"> (</w:t>
      </w:r>
      <w:r w:rsidR="00BD62A7" w:rsidRPr="00650A11">
        <w:t>2017</w:t>
      </w:r>
      <w:r w:rsidR="00EE40B2" w:rsidRPr="00650A11">
        <w:t xml:space="preserve">). </w:t>
      </w:r>
      <w:r w:rsidR="00CC5511" w:rsidRPr="00650A11">
        <w:t>Blockchain</w:t>
      </w:r>
      <w:r w:rsidR="00EE40B2" w:rsidRPr="00650A11">
        <w:t xml:space="preserve"> Security in </w:t>
      </w:r>
      <w:r w:rsidR="006741E5">
        <w:t>Cloud</w:t>
      </w:r>
      <w:r w:rsidR="003675DB" w:rsidRPr="00650A11">
        <w:t xml:space="preserve"> Computing</w:t>
      </w:r>
      <w:r w:rsidR="00EE40B2" w:rsidRPr="00650A11">
        <w:t xml:space="preserve">: Use Cases, </w:t>
      </w:r>
      <w:r w:rsidR="00823305" w:rsidRPr="00650A11">
        <w:tab/>
      </w:r>
      <w:r w:rsidR="00EE40B2" w:rsidRPr="00650A11">
        <w:t>Challenges, and Solutions</w:t>
      </w:r>
      <w:r w:rsidR="005855FF" w:rsidRPr="00650A11">
        <w:t xml:space="preserve">. </w:t>
      </w:r>
      <w:r w:rsidR="005855FF" w:rsidRPr="00650A11">
        <w:rPr>
          <w:i/>
        </w:rPr>
        <w:t xml:space="preserve">Department of Computer Science and Engineering, Seoul </w:t>
      </w:r>
      <w:r w:rsidR="00823305" w:rsidRPr="00650A11">
        <w:rPr>
          <w:i/>
        </w:rPr>
        <w:tab/>
      </w:r>
      <w:r w:rsidR="005855FF" w:rsidRPr="00650A11">
        <w:rPr>
          <w:i/>
        </w:rPr>
        <w:t>National University of Science and Technology, (</w:t>
      </w:r>
      <w:proofErr w:type="spellStart"/>
      <w:r w:rsidR="005855FF" w:rsidRPr="00650A11">
        <w:rPr>
          <w:i/>
        </w:rPr>
        <w:t>SeoulTech</w:t>
      </w:r>
      <w:proofErr w:type="spellEnd"/>
      <w:r w:rsidR="005855FF" w:rsidRPr="00650A11">
        <w:rPr>
          <w:i/>
        </w:rPr>
        <w:t>) Seoul 01811, Korea.</w:t>
      </w:r>
    </w:p>
    <w:p w:rsidR="00AA6918" w:rsidRPr="00650A11" w:rsidRDefault="00AA6918" w:rsidP="00F41B45">
      <w:pPr>
        <w:ind w:firstLine="0"/>
      </w:pPr>
      <w:proofErr w:type="spellStart"/>
      <w:r w:rsidRPr="00650A11">
        <w:rPr>
          <w:rFonts w:cstheme="minorHAnsi"/>
        </w:rPr>
        <w:t>Pavithra</w:t>
      </w:r>
      <w:proofErr w:type="spellEnd"/>
      <w:r w:rsidRPr="00650A11">
        <w:rPr>
          <w:rFonts w:cstheme="minorHAnsi"/>
        </w:rPr>
        <w:t xml:space="preserve">, S., </w:t>
      </w:r>
      <w:proofErr w:type="spellStart"/>
      <w:r w:rsidRPr="00650A11">
        <w:rPr>
          <w:rFonts w:cstheme="minorHAnsi"/>
        </w:rPr>
        <w:t>Ramya</w:t>
      </w:r>
      <w:proofErr w:type="spellEnd"/>
      <w:r w:rsidRPr="00650A11">
        <w:rPr>
          <w:rFonts w:cstheme="minorHAnsi"/>
        </w:rPr>
        <w:t xml:space="preserve">, S., &amp; </w:t>
      </w:r>
      <w:proofErr w:type="spellStart"/>
      <w:r w:rsidRPr="00650A11">
        <w:rPr>
          <w:rFonts w:cstheme="minorHAnsi"/>
        </w:rPr>
        <w:t>Prathibha</w:t>
      </w:r>
      <w:proofErr w:type="spellEnd"/>
      <w:r w:rsidRPr="00650A11">
        <w:rPr>
          <w:rFonts w:cstheme="minorHAnsi"/>
        </w:rPr>
        <w:t xml:space="preserve">, S. (2019, </w:t>
      </w:r>
      <w:r w:rsidRPr="00650A11">
        <w:rPr>
          <w:rFonts w:cstheme="minorHAnsi"/>
          <w:shd w:val="clear" w:color="auto" w:fill="FFFFFF"/>
        </w:rPr>
        <w:t>September 5</w:t>
      </w:r>
      <w:r w:rsidRPr="00650A11">
        <w:rPr>
          <w:rFonts w:cstheme="minorHAnsi"/>
        </w:rPr>
        <w:t xml:space="preserve">). A Survey on </w:t>
      </w:r>
      <w:r w:rsidR="006741E5">
        <w:rPr>
          <w:rFonts w:cstheme="minorHAnsi"/>
        </w:rPr>
        <w:t>Cloud</w:t>
      </w:r>
      <w:r w:rsidRPr="00650A11">
        <w:rPr>
          <w:rFonts w:cstheme="minorHAnsi"/>
        </w:rPr>
        <w:t xml:space="preserve"> Security Issues </w:t>
      </w:r>
      <w:r w:rsidRPr="00650A11">
        <w:rPr>
          <w:rFonts w:cstheme="minorHAnsi"/>
        </w:rPr>
        <w:tab/>
        <w:t xml:space="preserve">and Blockchain. </w:t>
      </w:r>
      <w:r w:rsidRPr="00650A11">
        <w:rPr>
          <w:rFonts w:cstheme="minorHAnsi"/>
          <w:i/>
        </w:rPr>
        <w:t xml:space="preserve">2019 third International Conference on Computing and Communications </w:t>
      </w:r>
      <w:r w:rsidRPr="00650A11">
        <w:rPr>
          <w:rFonts w:cstheme="minorHAnsi"/>
          <w:i/>
        </w:rPr>
        <w:tab/>
        <w:t>Technologies (ICCCT), Chennai, India.</w:t>
      </w:r>
    </w:p>
    <w:p w:rsidR="00F27BDF" w:rsidRPr="00650A11" w:rsidRDefault="00F27BDF" w:rsidP="00F41B45">
      <w:pPr>
        <w:ind w:firstLine="0"/>
      </w:pPr>
      <w:r w:rsidRPr="00650A11">
        <w:t xml:space="preserve">Perry, J. L., &amp; Rainey, H. G. (1988). The public- private distinction in organization theory: A </w:t>
      </w:r>
      <w:r w:rsidRPr="00650A11">
        <w:tab/>
        <w:t xml:space="preserve">critique and research strategy. </w:t>
      </w:r>
      <w:r w:rsidRPr="00650A11">
        <w:rPr>
          <w:i/>
        </w:rPr>
        <w:t>The Academy of Management Review 13: 182–201.</w:t>
      </w:r>
    </w:p>
    <w:p w:rsidR="00F27BDF" w:rsidRPr="00650A11" w:rsidRDefault="00F27BDF" w:rsidP="00F41B45">
      <w:pPr>
        <w:ind w:firstLine="0"/>
      </w:pPr>
      <w:proofErr w:type="spellStart"/>
      <w:r w:rsidRPr="00650A11">
        <w:t>Popovski</w:t>
      </w:r>
      <w:proofErr w:type="spellEnd"/>
      <w:r w:rsidRPr="00650A11">
        <w:t xml:space="preserve">, L., </w:t>
      </w:r>
      <w:proofErr w:type="spellStart"/>
      <w:r w:rsidRPr="00650A11">
        <w:t>Soussou</w:t>
      </w:r>
      <w:proofErr w:type="spellEnd"/>
      <w:r w:rsidRPr="00650A11">
        <w:t xml:space="preserve">, G., &amp; Webb, P. B. (2014). </w:t>
      </w:r>
      <w:r w:rsidRPr="00650A11">
        <w:rPr>
          <w:i/>
        </w:rPr>
        <w:t>A brief history of Blockchain</w:t>
      </w:r>
      <w:r w:rsidRPr="00650A11">
        <w:t xml:space="preserve">. New York, NY, </w:t>
      </w:r>
      <w:r w:rsidRPr="00650A11">
        <w:tab/>
        <w:t>USA. Patterson Belknap Webb &amp; Tyler.</w:t>
      </w:r>
    </w:p>
    <w:p w:rsidR="00E40FBD" w:rsidRPr="00650A11" w:rsidRDefault="00E40FBD" w:rsidP="00F41B45">
      <w:pPr>
        <w:ind w:firstLine="0"/>
      </w:pPr>
      <w:r w:rsidRPr="00650A11">
        <w:lastRenderedPageBreak/>
        <w:t xml:space="preserve">Ren, K., Wang C., Wang, Q. (2012, January 09). Security Challenges for the Public </w:t>
      </w:r>
      <w:r w:rsidR="006741E5">
        <w:t>Cloud</w:t>
      </w:r>
      <w:r w:rsidRPr="00650A11">
        <w:t xml:space="preserve">. </w:t>
      </w:r>
      <w:r w:rsidRPr="00650A11">
        <w:rPr>
          <w:i/>
        </w:rPr>
        <w:t xml:space="preserve">IEEE </w:t>
      </w:r>
      <w:r w:rsidRPr="00650A11">
        <w:rPr>
          <w:i/>
        </w:rPr>
        <w:tab/>
        <w:t>Internet Computing.</w:t>
      </w:r>
      <w:r w:rsidRPr="00650A11">
        <w:t xml:space="preserve"> doi:10.1109/MIC.2012.14</w:t>
      </w:r>
    </w:p>
    <w:p w:rsidR="00F27BDF" w:rsidRPr="00650A11" w:rsidRDefault="00F27BDF" w:rsidP="00F41B45">
      <w:pPr>
        <w:ind w:firstLine="0"/>
      </w:pPr>
      <w:proofErr w:type="spellStart"/>
      <w:r w:rsidRPr="00650A11">
        <w:t>Roure</w:t>
      </w:r>
      <w:proofErr w:type="spellEnd"/>
      <w:r w:rsidRPr="00650A11">
        <w:t xml:space="preserve">, D. D., Baker, M. A., Jennings, N. R., &amp; </w:t>
      </w:r>
      <w:proofErr w:type="spellStart"/>
      <w:r w:rsidRPr="00650A11">
        <w:t>Shabolt</w:t>
      </w:r>
      <w:proofErr w:type="spellEnd"/>
      <w:r w:rsidRPr="00650A11">
        <w:t xml:space="preserve">, N. R. (2003). </w:t>
      </w:r>
      <w:r w:rsidRPr="00650A11">
        <w:rPr>
          <w:i/>
        </w:rPr>
        <w:t xml:space="preserve">The Evolution of the </w:t>
      </w:r>
      <w:r w:rsidRPr="00650A11">
        <w:rPr>
          <w:i/>
        </w:rPr>
        <w:tab/>
        <w:t>Grid</w:t>
      </w:r>
      <w:r w:rsidRPr="00650A11">
        <w:t xml:space="preserve">. </w:t>
      </w:r>
      <w:proofErr w:type="spellStart"/>
      <w:r w:rsidRPr="00650A11">
        <w:t>Chichester</w:t>
      </w:r>
      <w:proofErr w:type="spellEnd"/>
      <w:r w:rsidRPr="00650A11">
        <w:t>, England: John Wiley &amp; Sons, Ltd.</w:t>
      </w:r>
    </w:p>
    <w:p w:rsidR="00E40FBD" w:rsidRPr="00650A11" w:rsidRDefault="00E40FBD" w:rsidP="00F41B45">
      <w:pPr>
        <w:ind w:firstLine="0"/>
      </w:pPr>
      <w:r w:rsidRPr="00650A11">
        <w:t xml:space="preserve">Santos, N., </w:t>
      </w:r>
      <w:proofErr w:type="spellStart"/>
      <w:r w:rsidRPr="00650A11">
        <w:t>Gummadi</w:t>
      </w:r>
      <w:proofErr w:type="spellEnd"/>
      <w:r w:rsidRPr="00650A11">
        <w:t xml:space="preserve">, K.P. &amp; Rodrigues, R. (2009). Towards trusted </w:t>
      </w:r>
      <w:r w:rsidR="006741E5">
        <w:t>Cloud</w:t>
      </w:r>
      <w:r w:rsidRPr="00650A11">
        <w:t xml:space="preserve"> Computing. Hot </w:t>
      </w:r>
      <w:r w:rsidRPr="00650A11">
        <w:tab/>
      </w:r>
      <w:r w:rsidR="006741E5">
        <w:t>Cloud</w:t>
      </w:r>
      <w:r w:rsidRPr="00650A11">
        <w:t xml:space="preserve"> 2009. </w:t>
      </w:r>
      <w:r w:rsidRPr="00650A11">
        <w:rPr>
          <w:i/>
        </w:rPr>
        <w:t>The Max Planck Institute for Software Systems</w:t>
      </w:r>
      <w:r w:rsidRPr="00650A11">
        <w:t>.</w:t>
      </w:r>
    </w:p>
    <w:p w:rsidR="00E40FBD" w:rsidRPr="00650A11" w:rsidRDefault="00E40FBD" w:rsidP="00F41B45">
      <w:pPr>
        <w:ind w:firstLine="0"/>
      </w:pPr>
      <w:r w:rsidRPr="00650A11">
        <w:t xml:space="preserve">Schwartz, D., </w:t>
      </w:r>
      <w:proofErr w:type="spellStart"/>
      <w:r w:rsidRPr="00650A11">
        <w:t>Youngs</w:t>
      </w:r>
      <w:proofErr w:type="spellEnd"/>
      <w:r w:rsidRPr="00650A11">
        <w:t xml:space="preserve">, N., &amp; </w:t>
      </w:r>
      <w:proofErr w:type="spellStart"/>
      <w:r w:rsidRPr="00650A11">
        <w:t>Britto</w:t>
      </w:r>
      <w:proofErr w:type="spellEnd"/>
      <w:r w:rsidRPr="00650A11">
        <w:t xml:space="preserve">, A. (2014). “The ripple protocol consensus algorithm,” </w:t>
      </w:r>
      <w:r w:rsidRPr="00650A11">
        <w:rPr>
          <w:i/>
        </w:rPr>
        <w:t xml:space="preserve">Ripple </w:t>
      </w:r>
      <w:r w:rsidRPr="00650A11">
        <w:rPr>
          <w:i/>
        </w:rPr>
        <w:tab/>
        <w:t xml:space="preserve">Labs </w:t>
      </w:r>
      <w:proofErr w:type="spellStart"/>
      <w:r w:rsidRPr="00650A11">
        <w:rPr>
          <w:i/>
        </w:rPr>
        <w:t>Inc</w:t>
      </w:r>
      <w:proofErr w:type="spellEnd"/>
      <w:r w:rsidRPr="00650A11">
        <w:rPr>
          <w:i/>
        </w:rPr>
        <w:t xml:space="preserve"> White Paper, vol. 5, 2014</w:t>
      </w:r>
      <w:r w:rsidRPr="00650A11">
        <w:t>.</w:t>
      </w:r>
    </w:p>
    <w:p w:rsidR="00E40FBD" w:rsidRPr="00650A11" w:rsidRDefault="00E40FBD" w:rsidP="00F41B45">
      <w:pPr>
        <w:ind w:firstLine="0"/>
      </w:pPr>
      <w:r w:rsidRPr="00650A11">
        <w:t xml:space="preserve">Sharma, S., Gupta, G., &amp; </w:t>
      </w:r>
      <w:proofErr w:type="spellStart"/>
      <w:r w:rsidRPr="00650A11">
        <w:t>Laxmi</w:t>
      </w:r>
      <w:proofErr w:type="spellEnd"/>
      <w:r w:rsidRPr="00650A11">
        <w:t xml:space="preserve">, P. R. (2014). ‘‘A survey on </w:t>
      </w:r>
      <w:r w:rsidR="006741E5">
        <w:t>Cloud</w:t>
      </w:r>
      <w:r w:rsidRPr="00650A11">
        <w:t xml:space="preserve"> security issues and </w:t>
      </w:r>
      <w:r w:rsidRPr="00650A11">
        <w:tab/>
        <w:t xml:space="preserve">techniques,’’. </w:t>
      </w:r>
      <w:proofErr w:type="spellStart"/>
      <w:proofErr w:type="gramStart"/>
      <w:r w:rsidRPr="00650A11">
        <w:rPr>
          <w:i/>
        </w:rPr>
        <w:t>arXiv</w:t>
      </w:r>
      <w:proofErr w:type="spellEnd"/>
      <w:proofErr w:type="gramEnd"/>
      <w:r w:rsidRPr="00650A11">
        <w:rPr>
          <w:i/>
        </w:rPr>
        <w:t>.</w:t>
      </w:r>
      <w:r w:rsidRPr="00650A11">
        <w:t xml:space="preserve"> Retrieved from http://arxiv.org/abs/1403.5627</w:t>
      </w:r>
    </w:p>
    <w:p w:rsidR="00E40FBD" w:rsidRPr="00650A11" w:rsidRDefault="00E40FBD" w:rsidP="00F41B45">
      <w:pPr>
        <w:ind w:firstLine="0"/>
      </w:pPr>
      <w:proofErr w:type="spellStart"/>
      <w:r w:rsidRPr="00650A11">
        <w:t>Skulj</w:t>
      </w:r>
      <w:proofErr w:type="spellEnd"/>
      <w:r w:rsidRPr="00650A11">
        <w:t xml:space="preserve">, G., </w:t>
      </w:r>
      <w:proofErr w:type="spellStart"/>
      <w:r w:rsidRPr="00650A11">
        <w:t>Vrabic</w:t>
      </w:r>
      <w:proofErr w:type="spellEnd"/>
      <w:r w:rsidRPr="00650A11">
        <w:t xml:space="preserve">, R., </w:t>
      </w:r>
      <w:proofErr w:type="spellStart"/>
      <w:r w:rsidRPr="00650A11">
        <w:t>Butala</w:t>
      </w:r>
      <w:proofErr w:type="spellEnd"/>
      <w:r w:rsidRPr="00650A11">
        <w:t xml:space="preserve">, P., </w:t>
      </w:r>
      <w:proofErr w:type="spellStart"/>
      <w:r w:rsidRPr="00650A11">
        <w:t>Sluga</w:t>
      </w:r>
      <w:proofErr w:type="spellEnd"/>
      <w:r w:rsidRPr="00650A11">
        <w:t xml:space="preserve">, A., (2017). Decentralized network architecture for </w:t>
      </w:r>
      <w:r w:rsidR="006741E5">
        <w:t>Cloud</w:t>
      </w:r>
      <w:r w:rsidRPr="00650A11">
        <w:t xml:space="preserve"> </w:t>
      </w:r>
      <w:r w:rsidRPr="00650A11">
        <w:tab/>
        <w:t xml:space="preserve">manufacturing. </w:t>
      </w:r>
      <w:r w:rsidRPr="00650A11">
        <w:rPr>
          <w:i/>
        </w:rPr>
        <w:t>International Journal of Computer Integrated Manufacturing.</w:t>
      </w:r>
    </w:p>
    <w:p w:rsidR="00E40FBD" w:rsidRPr="00650A11" w:rsidRDefault="00E40FBD" w:rsidP="00F41B45">
      <w:pPr>
        <w:ind w:firstLine="0"/>
      </w:pPr>
      <w:r w:rsidRPr="00650A11">
        <w:tab/>
      </w:r>
      <w:proofErr w:type="spellStart"/>
      <w:proofErr w:type="gramStart"/>
      <w:r w:rsidRPr="00650A11">
        <w:t>doi</w:t>
      </w:r>
      <w:proofErr w:type="spellEnd"/>
      <w:proofErr w:type="gramEnd"/>
      <w:r w:rsidRPr="00650A11">
        <w:t>: https://doi.org/10.1080/0951192X.2015.1066861</w:t>
      </w:r>
    </w:p>
    <w:p w:rsidR="00E40FBD" w:rsidRPr="00650A11" w:rsidRDefault="00E40FBD" w:rsidP="00F41B45">
      <w:pPr>
        <w:ind w:firstLine="0"/>
      </w:pPr>
      <w:r w:rsidRPr="00650A11">
        <w:t xml:space="preserve">Tosh, D., Shetty, S., Liang, X., </w:t>
      </w:r>
      <w:proofErr w:type="spellStart"/>
      <w:r w:rsidRPr="00650A11">
        <w:t>Kamhoua</w:t>
      </w:r>
      <w:proofErr w:type="spellEnd"/>
      <w:r w:rsidRPr="00650A11">
        <w:t xml:space="preserve">, C., &amp; </w:t>
      </w:r>
      <w:proofErr w:type="spellStart"/>
      <w:r w:rsidRPr="00650A11">
        <w:t>Njilla</w:t>
      </w:r>
      <w:proofErr w:type="spellEnd"/>
      <w:r w:rsidRPr="00650A11">
        <w:t xml:space="preserve">, L. L. (2019). Data Provenance in the </w:t>
      </w:r>
      <w:r w:rsidRPr="00650A11">
        <w:tab/>
      </w:r>
      <w:r w:rsidR="006741E5">
        <w:t>Cloud</w:t>
      </w:r>
      <w:r w:rsidRPr="00650A11">
        <w:t xml:space="preserve">: A Blockchain Based Approach. </w:t>
      </w:r>
      <w:r w:rsidRPr="00650A11">
        <w:rPr>
          <w:i/>
        </w:rPr>
        <w:t>IEEE Consumer Electronics Magazine</w:t>
      </w:r>
      <w:r w:rsidRPr="00650A11">
        <w:t xml:space="preserve">. </w:t>
      </w:r>
      <w:r w:rsidRPr="00650A11">
        <w:tab/>
        <w:t>doi:10.1109/MCE.2019.2892222</w:t>
      </w:r>
    </w:p>
    <w:p w:rsidR="00AA6918" w:rsidRPr="00650A11" w:rsidRDefault="00AA6918" w:rsidP="00F41B45">
      <w:pPr>
        <w:ind w:firstLine="0"/>
      </w:pPr>
      <w:r w:rsidRPr="00650A11">
        <w:t xml:space="preserve">Venters, W. &amp; Whitley, E. A. (2012). "A critical review of </w:t>
      </w:r>
      <w:r w:rsidR="006741E5">
        <w:t>Cloud</w:t>
      </w:r>
      <w:r w:rsidRPr="00650A11">
        <w:t xml:space="preserve"> Computing: Researching </w:t>
      </w:r>
      <w:r w:rsidRPr="00650A11">
        <w:tab/>
        <w:t xml:space="preserve">desires and realities". </w:t>
      </w:r>
      <w:r w:rsidRPr="00650A11">
        <w:rPr>
          <w:i/>
        </w:rPr>
        <w:t>Journal of Information Technology. doi:10.1057/jit.2012.17</w:t>
      </w:r>
    </w:p>
    <w:p w:rsidR="00F27BDF" w:rsidRPr="00650A11" w:rsidRDefault="00F27BDF" w:rsidP="00F41B45">
      <w:pPr>
        <w:ind w:firstLine="0"/>
      </w:pPr>
      <w:proofErr w:type="spellStart"/>
      <w:r w:rsidRPr="00650A11">
        <w:t>Vikram</w:t>
      </w:r>
      <w:proofErr w:type="spellEnd"/>
      <w:r w:rsidRPr="00650A11">
        <w:t xml:space="preserve">, K., </w:t>
      </w:r>
      <w:proofErr w:type="spellStart"/>
      <w:r w:rsidRPr="00650A11">
        <w:t>Prateek</w:t>
      </w:r>
      <w:proofErr w:type="spellEnd"/>
      <w:r w:rsidRPr="00650A11">
        <w:t xml:space="preserve">, A., &amp; </w:t>
      </w:r>
      <w:proofErr w:type="spellStart"/>
      <w:r w:rsidRPr="00650A11">
        <w:t>Livshits</w:t>
      </w:r>
      <w:proofErr w:type="spellEnd"/>
      <w:r w:rsidRPr="00650A11">
        <w:t xml:space="preserve">, B. V. (2009). Automatically securing web 2.0 applications </w:t>
      </w:r>
      <w:r w:rsidRPr="00650A11">
        <w:tab/>
        <w:t xml:space="preserve">through replicated execution. </w:t>
      </w:r>
      <w:r w:rsidRPr="00650A11">
        <w:rPr>
          <w:i/>
        </w:rPr>
        <w:t xml:space="preserve">Proceedings of the 2009 ACM Conference on Computer </w:t>
      </w:r>
      <w:r w:rsidRPr="00650A11">
        <w:rPr>
          <w:i/>
        </w:rPr>
        <w:tab/>
        <w:t xml:space="preserve">and Communications Security, CCS 2009, Chicago, Illinois, USA, November 9-13, 2009. </w:t>
      </w:r>
      <w:r w:rsidRPr="00650A11">
        <w:rPr>
          <w:i/>
        </w:rPr>
        <w:tab/>
      </w:r>
      <w:r w:rsidRPr="00650A11">
        <w:t>doi:10.1145/1653662.1653685</w:t>
      </w:r>
    </w:p>
    <w:p w:rsidR="00F27BDF" w:rsidRPr="00650A11" w:rsidRDefault="00F27BDF" w:rsidP="00F41B45">
      <w:pPr>
        <w:ind w:firstLine="0"/>
      </w:pPr>
      <w:r w:rsidRPr="00650A11">
        <w:lastRenderedPageBreak/>
        <w:t>Vocabulary.com. (</w:t>
      </w:r>
      <w:proofErr w:type="spellStart"/>
      <w:r w:rsidRPr="00650A11">
        <w:t>n.d.</w:t>
      </w:r>
      <w:proofErr w:type="spellEnd"/>
      <w:r w:rsidRPr="00650A11">
        <w:t xml:space="preserve">). Feasible. </w:t>
      </w:r>
      <w:proofErr w:type="gramStart"/>
      <w:r w:rsidRPr="00650A11">
        <w:rPr>
          <w:i/>
        </w:rPr>
        <w:t>vocabulary.com</w:t>
      </w:r>
      <w:proofErr w:type="gramEnd"/>
      <w:r w:rsidRPr="00650A11">
        <w:t xml:space="preserve">. Retrieved from </w:t>
      </w:r>
      <w:r w:rsidRPr="00650A11">
        <w:tab/>
        <w:t>https://www.vocabulary.com/dictionary/feasible.</w:t>
      </w:r>
    </w:p>
    <w:p w:rsidR="00E40FBD" w:rsidRPr="00650A11" w:rsidRDefault="00E40FBD" w:rsidP="00F41B45">
      <w:pPr>
        <w:ind w:firstLine="0"/>
      </w:pPr>
      <w:r w:rsidRPr="00650A11">
        <w:t xml:space="preserve">Y. Lu, (2019). The Blockchain: State-of-the-art and research challenges. </w:t>
      </w:r>
      <w:r w:rsidRPr="00650A11">
        <w:rPr>
          <w:i/>
        </w:rPr>
        <w:t xml:space="preserve">Journal of Industrial </w:t>
      </w:r>
      <w:r w:rsidRPr="00650A11">
        <w:rPr>
          <w:i/>
        </w:rPr>
        <w:tab/>
        <w:t xml:space="preserve">Information Integration. </w:t>
      </w:r>
      <w:r w:rsidRPr="00650A11">
        <w:t>doi:10.1016/J.JII.2019.04.002</w:t>
      </w:r>
    </w:p>
    <w:p w:rsidR="00F27BDF" w:rsidRPr="00650A11" w:rsidRDefault="00F27BDF" w:rsidP="00F41B45">
      <w:pPr>
        <w:ind w:firstLine="0"/>
      </w:pPr>
      <w:proofErr w:type="spellStart"/>
      <w:r w:rsidRPr="00650A11">
        <w:t>Zibin</w:t>
      </w:r>
      <w:proofErr w:type="spellEnd"/>
      <w:r w:rsidRPr="00650A11">
        <w:t xml:space="preserve">, Z., </w:t>
      </w:r>
      <w:proofErr w:type="spellStart"/>
      <w:r w:rsidRPr="00650A11">
        <w:t>Shaoan</w:t>
      </w:r>
      <w:proofErr w:type="spellEnd"/>
      <w:r w:rsidRPr="00650A11">
        <w:t xml:space="preserve">, X., </w:t>
      </w:r>
      <w:proofErr w:type="spellStart"/>
      <w:r w:rsidRPr="00650A11">
        <w:t>Hongning</w:t>
      </w:r>
      <w:proofErr w:type="spellEnd"/>
      <w:r w:rsidRPr="00650A11">
        <w:t xml:space="preserve">, D., </w:t>
      </w:r>
      <w:proofErr w:type="spellStart"/>
      <w:r w:rsidRPr="00650A11">
        <w:t>Xiangping</w:t>
      </w:r>
      <w:proofErr w:type="spellEnd"/>
      <w:r w:rsidRPr="00650A11">
        <w:t xml:space="preserve">, C., &amp; </w:t>
      </w:r>
      <w:proofErr w:type="spellStart"/>
      <w:r w:rsidRPr="00650A11">
        <w:t>Huaimin</w:t>
      </w:r>
      <w:proofErr w:type="spellEnd"/>
      <w:r w:rsidRPr="00650A11">
        <w:t xml:space="preserve">, W. (2017). An Overview of </w:t>
      </w:r>
      <w:r w:rsidRPr="00650A11">
        <w:tab/>
        <w:t xml:space="preserve">Blockchain Technology: Architecture, Consensus, and Future Trends. </w:t>
      </w:r>
      <w:r w:rsidRPr="00650A11">
        <w:rPr>
          <w:i/>
        </w:rPr>
        <w:t xml:space="preserve">2017 IEEE </w:t>
      </w:r>
      <w:r w:rsidRPr="00650A11">
        <w:rPr>
          <w:i/>
        </w:rPr>
        <w:tab/>
        <w:t>International Congress on Big Data (</w:t>
      </w:r>
      <w:proofErr w:type="spellStart"/>
      <w:r w:rsidRPr="00650A11">
        <w:rPr>
          <w:i/>
        </w:rPr>
        <w:t>BigData</w:t>
      </w:r>
      <w:proofErr w:type="spellEnd"/>
      <w:r w:rsidRPr="00650A11">
        <w:rPr>
          <w:i/>
        </w:rPr>
        <w:t xml:space="preserve"> Congress). </w:t>
      </w:r>
      <w:r w:rsidRPr="00650A11">
        <w:rPr>
          <w:i/>
        </w:rPr>
        <w:tab/>
      </w:r>
      <w:r w:rsidRPr="00650A11">
        <w:t>doi:10.1109/BigDataCongress.2017.85</w:t>
      </w:r>
    </w:p>
    <w:p w:rsidR="00AA6918" w:rsidRPr="00650A11" w:rsidRDefault="00AA6918" w:rsidP="00F41B45">
      <w:pPr>
        <w:ind w:firstLine="0"/>
      </w:pPr>
      <w:r w:rsidRPr="00650A11">
        <w:t xml:space="preserve">Zhao, G., Liu, S., Lopez, C., Lu, H., </w:t>
      </w:r>
      <w:proofErr w:type="spellStart"/>
      <w:r w:rsidRPr="00650A11">
        <w:t>Elgueta</w:t>
      </w:r>
      <w:proofErr w:type="spellEnd"/>
      <w:r w:rsidRPr="00650A11">
        <w:t xml:space="preserve">, S., Chen, H., &amp; </w:t>
      </w:r>
      <w:proofErr w:type="spellStart"/>
      <w:r w:rsidRPr="00650A11">
        <w:t>Boshkoska</w:t>
      </w:r>
      <w:proofErr w:type="spellEnd"/>
      <w:r w:rsidRPr="00650A11">
        <w:t xml:space="preserve">, B.M. (2019). </w:t>
      </w:r>
      <w:r w:rsidRPr="00650A11">
        <w:tab/>
        <w:t xml:space="preserve">‘‘Blockchain technology in </w:t>
      </w:r>
      <w:proofErr w:type="spellStart"/>
      <w:r w:rsidRPr="00650A11">
        <w:t>agri</w:t>
      </w:r>
      <w:proofErr w:type="spellEnd"/>
      <w:r w:rsidRPr="00650A11">
        <w:t xml:space="preserve">-food value chain management: A synthesis of </w:t>
      </w:r>
      <w:r w:rsidRPr="00650A11">
        <w:tab/>
        <w:t xml:space="preserve">applications, challenges and future research directions,’’. </w:t>
      </w:r>
      <w:r w:rsidRPr="00650A11">
        <w:rPr>
          <w:i/>
        </w:rPr>
        <w:t>University of Plymouth</w:t>
      </w:r>
      <w:r w:rsidRPr="00650A11">
        <w:t xml:space="preserve">. </w:t>
      </w:r>
    </w:p>
    <w:p w:rsidR="00AA6918" w:rsidRPr="00650A11" w:rsidRDefault="00AA6918" w:rsidP="00F41B45">
      <w:pPr>
        <w:ind w:firstLine="0"/>
      </w:pPr>
      <w:r w:rsidRPr="00650A11">
        <w:tab/>
      </w:r>
      <w:proofErr w:type="spellStart"/>
      <w:proofErr w:type="gramStart"/>
      <w:r w:rsidRPr="00650A11">
        <w:t>doi</w:t>
      </w:r>
      <w:proofErr w:type="spellEnd"/>
      <w:proofErr w:type="gramEnd"/>
      <w:r w:rsidRPr="00650A11">
        <w:t>: http://dx.doi.org/10.1016/j.compind.2019.04.002</w:t>
      </w:r>
    </w:p>
    <w:p w:rsidR="00AA6918" w:rsidRPr="00650A11" w:rsidRDefault="00AA6918" w:rsidP="00F41B45">
      <w:pPr>
        <w:ind w:firstLine="0"/>
        <w:rPr>
          <w:i/>
        </w:rPr>
      </w:pPr>
      <w:r w:rsidRPr="00650A11">
        <w:t xml:space="preserve">Zhu, L., </w:t>
      </w:r>
      <w:proofErr w:type="spellStart"/>
      <w:r w:rsidRPr="00650A11">
        <w:t>Gai</w:t>
      </w:r>
      <w:proofErr w:type="spellEnd"/>
      <w:r w:rsidRPr="00650A11">
        <w:t xml:space="preserve">, K., &amp; Li, M. (2019). </w:t>
      </w:r>
      <w:r w:rsidRPr="00650A11">
        <w:rPr>
          <w:i/>
        </w:rPr>
        <w:t>‘‘Blockchain and the Internet of Things,’’ in</w:t>
      </w:r>
    </w:p>
    <w:p w:rsidR="00AA6918" w:rsidRPr="00650A11" w:rsidRDefault="00AA6918" w:rsidP="00F41B45">
      <w:pPr>
        <w:ind w:firstLine="0"/>
      </w:pPr>
      <w:r w:rsidRPr="00650A11">
        <w:rPr>
          <w:i/>
        </w:rPr>
        <w:tab/>
        <w:t>Blockchain Technology in Internet of Things</w:t>
      </w:r>
      <w:r w:rsidRPr="00650A11">
        <w:t>. Cham, Switzerland: Springer.</w:t>
      </w:r>
    </w:p>
    <w:sectPr w:rsidR="00AA6918" w:rsidRPr="00650A11">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0FB" w:rsidRDefault="005930FB">
      <w:pPr>
        <w:spacing w:line="240" w:lineRule="auto"/>
      </w:pPr>
      <w:r>
        <w:separator/>
      </w:r>
    </w:p>
    <w:p w:rsidR="005930FB" w:rsidRDefault="005930FB"/>
  </w:endnote>
  <w:endnote w:type="continuationSeparator" w:id="0">
    <w:p w:rsidR="005930FB" w:rsidRDefault="005930FB">
      <w:pPr>
        <w:spacing w:line="240" w:lineRule="auto"/>
      </w:pPr>
      <w:r>
        <w:continuationSeparator/>
      </w:r>
    </w:p>
    <w:p w:rsidR="005930FB" w:rsidRDefault="00593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0FB" w:rsidRDefault="005930FB">
      <w:pPr>
        <w:spacing w:line="240" w:lineRule="auto"/>
      </w:pPr>
      <w:r>
        <w:separator/>
      </w:r>
    </w:p>
    <w:p w:rsidR="005930FB" w:rsidRDefault="005930FB"/>
  </w:footnote>
  <w:footnote w:type="continuationSeparator" w:id="0">
    <w:p w:rsidR="005930FB" w:rsidRDefault="005930FB">
      <w:pPr>
        <w:spacing w:line="240" w:lineRule="auto"/>
      </w:pPr>
      <w:r>
        <w:continuationSeparator/>
      </w:r>
    </w:p>
    <w:p w:rsidR="005930FB" w:rsidRDefault="005930F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A8D" w:rsidRDefault="005930FB">
    <w:pPr>
      <w:pStyle w:val="Header"/>
    </w:pPr>
    <w:sdt>
      <w:sdtPr>
        <w:rPr>
          <w:rStyle w:val="Strong"/>
        </w:rPr>
        <w:alias w:val="Running head"/>
        <w:tag w:val=""/>
        <w:id w:val="12739865"/>
        <w:placeholder>
          <w:docPart w:val="F4E6B28CB979401FBA12824F9141B896"/>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755A8D" w:rsidRPr="00CC5511">
          <w:rPr>
            <w:rStyle w:val="Strong"/>
          </w:rPr>
          <w:t xml:space="preserve">BLOCKCHAIN TECHNOLOGY IN </w:t>
        </w:r>
        <w:r w:rsidR="006741E5">
          <w:rPr>
            <w:rStyle w:val="Strong"/>
          </w:rPr>
          <w:t>CLOUD</w:t>
        </w:r>
        <w:r w:rsidR="00755A8D" w:rsidRPr="00CC5511">
          <w:rPr>
            <w:rStyle w:val="Strong"/>
          </w:rPr>
          <w:t xml:space="preserve"> COMPUTING SECURITY</w:t>
        </w:r>
      </w:sdtContent>
    </w:sdt>
    <w:r w:rsidR="00755A8D">
      <w:rPr>
        <w:rStyle w:val="Strong"/>
      </w:rPr>
      <w:ptab w:relativeTo="margin" w:alignment="right" w:leader="none"/>
    </w:r>
    <w:r w:rsidR="00755A8D">
      <w:rPr>
        <w:rStyle w:val="Strong"/>
      </w:rPr>
      <w:fldChar w:fldCharType="begin"/>
    </w:r>
    <w:r w:rsidR="00755A8D">
      <w:rPr>
        <w:rStyle w:val="Strong"/>
      </w:rPr>
      <w:instrText xml:space="preserve"> PAGE   \* MERGEFORMAT </w:instrText>
    </w:r>
    <w:r w:rsidR="00755A8D">
      <w:rPr>
        <w:rStyle w:val="Strong"/>
      </w:rPr>
      <w:fldChar w:fldCharType="separate"/>
    </w:r>
    <w:r w:rsidR="00E105BC">
      <w:rPr>
        <w:rStyle w:val="Strong"/>
        <w:noProof/>
      </w:rPr>
      <w:t>36</w:t>
    </w:r>
    <w:r w:rsidR="00755A8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A8D" w:rsidRDefault="00755A8D">
    <w:pPr>
      <w:pStyle w:val="Header"/>
      <w:rPr>
        <w:rStyle w:val="Strong"/>
      </w:rPr>
    </w:pPr>
    <w:r>
      <w:t xml:space="preserve">Running head: </w:t>
    </w:r>
    <w:sdt>
      <w:sdtPr>
        <w:rPr>
          <w:rStyle w:val="Strong"/>
        </w:rPr>
        <w:alias w:val="Running head"/>
        <w:tag w:val=""/>
        <w:id w:val="-696842620"/>
        <w:placeholder>
          <w:docPart w:val="47CF7B41D1D24D4E9E4568AF2B5173A5"/>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Pr="00CC5511">
          <w:rPr>
            <w:rStyle w:val="Strong"/>
          </w:rPr>
          <w:t xml:space="preserve">BLOCKCHAIN TECHNOLOGY IN </w:t>
        </w:r>
        <w:r w:rsidR="006741E5">
          <w:rPr>
            <w:rStyle w:val="Strong"/>
          </w:rPr>
          <w:t>CLOUD</w:t>
        </w:r>
        <w:r w:rsidRPr="00CC5511">
          <w:rPr>
            <w:rStyle w:val="Strong"/>
          </w:rPr>
          <w:t xml:space="preserve"> COMPUTING SECURITY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A779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F73A61"/>
    <w:multiLevelType w:val="hybridMultilevel"/>
    <w:tmpl w:val="39D2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65C70"/>
    <w:multiLevelType w:val="hybridMultilevel"/>
    <w:tmpl w:val="17347A7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xNDGyNDMyMrO0NDdT0lEKTi0uzszPAykwNq8FABM8tYQtAAAA"/>
  </w:docVars>
  <w:rsids>
    <w:rsidRoot w:val="00E27B85"/>
    <w:rsid w:val="000030B1"/>
    <w:rsid w:val="00003BA7"/>
    <w:rsid w:val="00004CB3"/>
    <w:rsid w:val="0000520A"/>
    <w:rsid w:val="00005497"/>
    <w:rsid w:val="00005905"/>
    <w:rsid w:val="00010587"/>
    <w:rsid w:val="00011409"/>
    <w:rsid w:val="0001410C"/>
    <w:rsid w:val="000172D7"/>
    <w:rsid w:val="00017E54"/>
    <w:rsid w:val="00023B28"/>
    <w:rsid w:val="00025E81"/>
    <w:rsid w:val="00035871"/>
    <w:rsid w:val="00037552"/>
    <w:rsid w:val="00037ADE"/>
    <w:rsid w:val="000420CE"/>
    <w:rsid w:val="00042206"/>
    <w:rsid w:val="00047355"/>
    <w:rsid w:val="00050074"/>
    <w:rsid w:val="00051331"/>
    <w:rsid w:val="00052565"/>
    <w:rsid w:val="00052A44"/>
    <w:rsid w:val="00055C48"/>
    <w:rsid w:val="00056984"/>
    <w:rsid w:val="000606F8"/>
    <w:rsid w:val="0006366F"/>
    <w:rsid w:val="000637B4"/>
    <w:rsid w:val="0006438D"/>
    <w:rsid w:val="00064D79"/>
    <w:rsid w:val="00066A6E"/>
    <w:rsid w:val="0006705A"/>
    <w:rsid w:val="00067B99"/>
    <w:rsid w:val="000711D9"/>
    <w:rsid w:val="000719D0"/>
    <w:rsid w:val="00073306"/>
    <w:rsid w:val="00073325"/>
    <w:rsid w:val="000802A9"/>
    <w:rsid w:val="00081296"/>
    <w:rsid w:val="00082076"/>
    <w:rsid w:val="000916C0"/>
    <w:rsid w:val="000920F5"/>
    <w:rsid w:val="00092526"/>
    <w:rsid w:val="00092531"/>
    <w:rsid w:val="0009468F"/>
    <w:rsid w:val="00094DD4"/>
    <w:rsid w:val="00095518"/>
    <w:rsid w:val="00095D8F"/>
    <w:rsid w:val="00096EC2"/>
    <w:rsid w:val="000A0957"/>
    <w:rsid w:val="000A3BFF"/>
    <w:rsid w:val="000B0896"/>
    <w:rsid w:val="000B18F5"/>
    <w:rsid w:val="000B1D2D"/>
    <w:rsid w:val="000B1F29"/>
    <w:rsid w:val="000B3781"/>
    <w:rsid w:val="000B64B1"/>
    <w:rsid w:val="000C05B5"/>
    <w:rsid w:val="000C1AEB"/>
    <w:rsid w:val="000C2DA2"/>
    <w:rsid w:val="000C3547"/>
    <w:rsid w:val="000C6399"/>
    <w:rsid w:val="000C6F24"/>
    <w:rsid w:val="000C7E72"/>
    <w:rsid w:val="000D0CE9"/>
    <w:rsid w:val="000D3F41"/>
    <w:rsid w:val="000D462A"/>
    <w:rsid w:val="000D4FFC"/>
    <w:rsid w:val="000D5B82"/>
    <w:rsid w:val="000D77E8"/>
    <w:rsid w:val="000E47C5"/>
    <w:rsid w:val="000E4AB0"/>
    <w:rsid w:val="000E6C48"/>
    <w:rsid w:val="000F2693"/>
    <w:rsid w:val="000F297B"/>
    <w:rsid w:val="000F2C4D"/>
    <w:rsid w:val="000F3064"/>
    <w:rsid w:val="000F30AE"/>
    <w:rsid w:val="000F43DC"/>
    <w:rsid w:val="000F69AC"/>
    <w:rsid w:val="00102588"/>
    <w:rsid w:val="00104035"/>
    <w:rsid w:val="001103AA"/>
    <w:rsid w:val="00110479"/>
    <w:rsid w:val="001169CD"/>
    <w:rsid w:val="00117B63"/>
    <w:rsid w:val="00120B38"/>
    <w:rsid w:val="0012119B"/>
    <w:rsid w:val="00121307"/>
    <w:rsid w:val="0012204D"/>
    <w:rsid w:val="00123ADB"/>
    <w:rsid w:val="00125B77"/>
    <w:rsid w:val="00126DED"/>
    <w:rsid w:val="0012744E"/>
    <w:rsid w:val="00132A42"/>
    <w:rsid w:val="001341EA"/>
    <w:rsid w:val="00134841"/>
    <w:rsid w:val="00134C32"/>
    <w:rsid w:val="00135A29"/>
    <w:rsid w:val="00135D20"/>
    <w:rsid w:val="00135D7B"/>
    <w:rsid w:val="0013670C"/>
    <w:rsid w:val="0013781A"/>
    <w:rsid w:val="00137F8B"/>
    <w:rsid w:val="0014246D"/>
    <w:rsid w:val="00145E74"/>
    <w:rsid w:val="001509ED"/>
    <w:rsid w:val="001528E3"/>
    <w:rsid w:val="00153042"/>
    <w:rsid w:val="001535C5"/>
    <w:rsid w:val="001538EB"/>
    <w:rsid w:val="00154A08"/>
    <w:rsid w:val="001642C3"/>
    <w:rsid w:val="001650C9"/>
    <w:rsid w:val="0016550C"/>
    <w:rsid w:val="0016670F"/>
    <w:rsid w:val="0017498A"/>
    <w:rsid w:val="0017665A"/>
    <w:rsid w:val="001801C4"/>
    <w:rsid w:val="00180B52"/>
    <w:rsid w:val="00181D38"/>
    <w:rsid w:val="0018293C"/>
    <w:rsid w:val="00184586"/>
    <w:rsid w:val="00190703"/>
    <w:rsid w:val="00190A05"/>
    <w:rsid w:val="0019208B"/>
    <w:rsid w:val="00192DA8"/>
    <w:rsid w:val="00193321"/>
    <w:rsid w:val="00195171"/>
    <w:rsid w:val="0019672E"/>
    <w:rsid w:val="00197FB8"/>
    <w:rsid w:val="001A208E"/>
    <w:rsid w:val="001A33F7"/>
    <w:rsid w:val="001A5109"/>
    <w:rsid w:val="001A79B4"/>
    <w:rsid w:val="001B21EB"/>
    <w:rsid w:val="001C08EF"/>
    <w:rsid w:val="001C2FC4"/>
    <w:rsid w:val="001C63EA"/>
    <w:rsid w:val="001D5EFE"/>
    <w:rsid w:val="001D69B9"/>
    <w:rsid w:val="001E0849"/>
    <w:rsid w:val="001E55AC"/>
    <w:rsid w:val="001F5C05"/>
    <w:rsid w:val="001F71CD"/>
    <w:rsid w:val="001F74A2"/>
    <w:rsid w:val="001F7892"/>
    <w:rsid w:val="001F7B75"/>
    <w:rsid w:val="00201ED2"/>
    <w:rsid w:val="002028EB"/>
    <w:rsid w:val="0020290A"/>
    <w:rsid w:val="002048A7"/>
    <w:rsid w:val="00206407"/>
    <w:rsid w:val="002071D7"/>
    <w:rsid w:val="00210336"/>
    <w:rsid w:val="002113D6"/>
    <w:rsid w:val="00213122"/>
    <w:rsid w:val="00214336"/>
    <w:rsid w:val="00214B95"/>
    <w:rsid w:val="00217E20"/>
    <w:rsid w:val="00224562"/>
    <w:rsid w:val="00224612"/>
    <w:rsid w:val="00226DB1"/>
    <w:rsid w:val="00232963"/>
    <w:rsid w:val="00232BE9"/>
    <w:rsid w:val="00232C53"/>
    <w:rsid w:val="00233319"/>
    <w:rsid w:val="00233A69"/>
    <w:rsid w:val="00233ADD"/>
    <w:rsid w:val="0023578F"/>
    <w:rsid w:val="00236B16"/>
    <w:rsid w:val="002404F0"/>
    <w:rsid w:val="00240884"/>
    <w:rsid w:val="002408A8"/>
    <w:rsid w:val="00240F35"/>
    <w:rsid w:val="00241ACA"/>
    <w:rsid w:val="00243C58"/>
    <w:rsid w:val="0024472F"/>
    <w:rsid w:val="00245167"/>
    <w:rsid w:val="002454F5"/>
    <w:rsid w:val="00245DD4"/>
    <w:rsid w:val="002475E3"/>
    <w:rsid w:val="0025053C"/>
    <w:rsid w:val="00250916"/>
    <w:rsid w:val="00250BF0"/>
    <w:rsid w:val="00251414"/>
    <w:rsid w:val="0025356C"/>
    <w:rsid w:val="002649A2"/>
    <w:rsid w:val="00265DEA"/>
    <w:rsid w:val="00265F94"/>
    <w:rsid w:val="00272DD0"/>
    <w:rsid w:val="00273B0C"/>
    <w:rsid w:val="0028034E"/>
    <w:rsid w:val="00280BEE"/>
    <w:rsid w:val="00280E1A"/>
    <w:rsid w:val="00282E6F"/>
    <w:rsid w:val="00282F3E"/>
    <w:rsid w:val="00295E96"/>
    <w:rsid w:val="002A036F"/>
    <w:rsid w:val="002A1115"/>
    <w:rsid w:val="002A1DDB"/>
    <w:rsid w:val="002A4281"/>
    <w:rsid w:val="002A60B6"/>
    <w:rsid w:val="002A6CB0"/>
    <w:rsid w:val="002A7794"/>
    <w:rsid w:val="002B07D9"/>
    <w:rsid w:val="002B2A3D"/>
    <w:rsid w:val="002B32CF"/>
    <w:rsid w:val="002B770E"/>
    <w:rsid w:val="002C2073"/>
    <w:rsid w:val="002C4778"/>
    <w:rsid w:val="002C737E"/>
    <w:rsid w:val="002D0C2D"/>
    <w:rsid w:val="002D168C"/>
    <w:rsid w:val="002D3970"/>
    <w:rsid w:val="002D6AA8"/>
    <w:rsid w:val="002E14FF"/>
    <w:rsid w:val="002E20CC"/>
    <w:rsid w:val="002E2F19"/>
    <w:rsid w:val="002E4201"/>
    <w:rsid w:val="002E496C"/>
    <w:rsid w:val="002E4E4B"/>
    <w:rsid w:val="002F25D7"/>
    <w:rsid w:val="002F4732"/>
    <w:rsid w:val="002F6F27"/>
    <w:rsid w:val="002F700E"/>
    <w:rsid w:val="0030005D"/>
    <w:rsid w:val="003011D8"/>
    <w:rsid w:val="003068C7"/>
    <w:rsid w:val="003071C3"/>
    <w:rsid w:val="00310D63"/>
    <w:rsid w:val="003114E0"/>
    <w:rsid w:val="003122D2"/>
    <w:rsid w:val="00314EAF"/>
    <w:rsid w:val="003157CF"/>
    <w:rsid w:val="0031590E"/>
    <w:rsid w:val="00324E72"/>
    <w:rsid w:val="00325C68"/>
    <w:rsid w:val="003360B5"/>
    <w:rsid w:val="00336902"/>
    <w:rsid w:val="00336C7C"/>
    <w:rsid w:val="00340D11"/>
    <w:rsid w:val="00340F05"/>
    <w:rsid w:val="00341462"/>
    <w:rsid w:val="00345B5A"/>
    <w:rsid w:val="003462DA"/>
    <w:rsid w:val="003477DA"/>
    <w:rsid w:val="00347BD8"/>
    <w:rsid w:val="00351084"/>
    <w:rsid w:val="00353031"/>
    <w:rsid w:val="00354FBD"/>
    <w:rsid w:val="00355DCA"/>
    <w:rsid w:val="00361BF7"/>
    <w:rsid w:val="00362210"/>
    <w:rsid w:val="00362F52"/>
    <w:rsid w:val="00366578"/>
    <w:rsid w:val="00366E77"/>
    <w:rsid w:val="00367523"/>
    <w:rsid w:val="003675DB"/>
    <w:rsid w:val="00372501"/>
    <w:rsid w:val="00374570"/>
    <w:rsid w:val="003747FC"/>
    <w:rsid w:val="00374A4E"/>
    <w:rsid w:val="003765C4"/>
    <w:rsid w:val="00377159"/>
    <w:rsid w:val="00377FD3"/>
    <w:rsid w:val="00387478"/>
    <w:rsid w:val="003874B6"/>
    <w:rsid w:val="00391403"/>
    <w:rsid w:val="00391F01"/>
    <w:rsid w:val="00392420"/>
    <w:rsid w:val="00393080"/>
    <w:rsid w:val="0039334D"/>
    <w:rsid w:val="00394421"/>
    <w:rsid w:val="00396285"/>
    <w:rsid w:val="0039722B"/>
    <w:rsid w:val="003A13D8"/>
    <w:rsid w:val="003A5406"/>
    <w:rsid w:val="003A64BC"/>
    <w:rsid w:val="003A72CC"/>
    <w:rsid w:val="003A796E"/>
    <w:rsid w:val="003B26C0"/>
    <w:rsid w:val="003B4B1A"/>
    <w:rsid w:val="003B5FCA"/>
    <w:rsid w:val="003B644E"/>
    <w:rsid w:val="003C07A7"/>
    <w:rsid w:val="003C304C"/>
    <w:rsid w:val="003D0671"/>
    <w:rsid w:val="003D2AEE"/>
    <w:rsid w:val="003D626F"/>
    <w:rsid w:val="003E2913"/>
    <w:rsid w:val="003E2DB2"/>
    <w:rsid w:val="003E2F8C"/>
    <w:rsid w:val="003E4087"/>
    <w:rsid w:val="003E45D1"/>
    <w:rsid w:val="003E6C7B"/>
    <w:rsid w:val="003E74A4"/>
    <w:rsid w:val="003F0B6E"/>
    <w:rsid w:val="003F1A79"/>
    <w:rsid w:val="003F24AE"/>
    <w:rsid w:val="003F2B7E"/>
    <w:rsid w:val="003F2E85"/>
    <w:rsid w:val="003F3991"/>
    <w:rsid w:val="003F3D2B"/>
    <w:rsid w:val="003F56B4"/>
    <w:rsid w:val="003F6D9B"/>
    <w:rsid w:val="004020C3"/>
    <w:rsid w:val="00403FD9"/>
    <w:rsid w:val="0040529F"/>
    <w:rsid w:val="00405D69"/>
    <w:rsid w:val="00405EFB"/>
    <w:rsid w:val="0040609E"/>
    <w:rsid w:val="00406BB6"/>
    <w:rsid w:val="004101F2"/>
    <w:rsid w:val="00411346"/>
    <w:rsid w:val="004141C0"/>
    <w:rsid w:val="004208E9"/>
    <w:rsid w:val="004231F8"/>
    <w:rsid w:val="00425306"/>
    <w:rsid w:val="0042777C"/>
    <w:rsid w:val="00432296"/>
    <w:rsid w:val="004344D8"/>
    <w:rsid w:val="00434CEC"/>
    <w:rsid w:val="00437AFC"/>
    <w:rsid w:val="00444C09"/>
    <w:rsid w:val="00445BAE"/>
    <w:rsid w:val="00446150"/>
    <w:rsid w:val="00451D4A"/>
    <w:rsid w:val="0045445A"/>
    <w:rsid w:val="0046030D"/>
    <w:rsid w:val="00463BBD"/>
    <w:rsid w:val="00465E0D"/>
    <w:rsid w:val="00466BDA"/>
    <w:rsid w:val="00466CEE"/>
    <w:rsid w:val="004677DB"/>
    <w:rsid w:val="00474321"/>
    <w:rsid w:val="004810EA"/>
    <w:rsid w:val="004822ED"/>
    <w:rsid w:val="0048329E"/>
    <w:rsid w:val="00486433"/>
    <w:rsid w:val="00491EAD"/>
    <w:rsid w:val="004942B6"/>
    <w:rsid w:val="00497108"/>
    <w:rsid w:val="0049783E"/>
    <w:rsid w:val="004A089C"/>
    <w:rsid w:val="004A47E7"/>
    <w:rsid w:val="004A4ACD"/>
    <w:rsid w:val="004A65FF"/>
    <w:rsid w:val="004A7154"/>
    <w:rsid w:val="004B001D"/>
    <w:rsid w:val="004B1F60"/>
    <w:rsid w:val="004B2478"/>
    <w:rsid w:val="004B556F"/>
    <w:rsid w:val="004B646E"/>
    <w:rsid w:val="004C1686"/>
    <w:rsid w:val="004C37E1"/>
    <w:rsid w:val="004D08D1"/>
    <w:rsid w:val="004D2C55"/>
    <w:rsid w:val="004D68C3"/>
    <w:rsid w:val="004E08C4"/>
    <w:rsid w:val="004E1BE0"/>
    <w:rsid w:val="004E2821"/>
    <w:rsid w:val="004E5248"/>
    <w:rsid w:val="004E7BE4"/>
    <w:rsid w:val="004F0D5F"/>
    <w:rsid w:val="004F2033"/>
    <w:rsid w:val="004F21EB"/>
    <w:rsid w:val="004F3BFD"/>
    <w:rsid w:val="005008F6"/>
    <w:rsid w:val="0050487F"/>
    <w:rsid w:val="005102EB"/>
    <w:rsid w:val="00513CA1"/>
    <w:rsid w:val="00514156"/>
    <w:rsid w:val="00516A37"/>
    <w:rsid w:val="00520013"/>
    <w:rsid w:val="0052269C"/>
    <w:rsid w:val="005247DA"/>
    <w:rsid w:val="00527908"/>
    <w:rsid w:val="005300F3"/>
    <w:rsid w:val="005370DD"/>
    <w:rsid w:val="005413C9"/>
    <w:rsid w:val="00542A20"/>
    <w:rsid w:val="00543FF7"/>
    <w:rsid w:val="00545D50"/>
    <w:rsid w:val="00551A02"/>
    <w:rsid w:val="005522F4"/>
    <w:rsid w:val="00553432"/>
    <w:rsid w:val="005534FA"/>
    <w:rsid w:val="005572A2"/>
    <w:rsid w:val="00557880"/>
    <w:rsid w:val="005612CD"/>
    <w:rsid w:val="0056160D"/>
    <w:rsid w:val="00563FAF"/>
    <w:rsid w:val="005649DE"/>
    <w:rsid w:val="00564EC7"/>
    <w:rsid w:val="0056522D"/>
    <w:rsid w:val="00565F46"/>
    <w:rsid w:val="00566200"/>
    <w:rsid w:val="00566971"/>
    <w:rsid w:val="00566C6B"/>
    <w:rsid w:val="00566F1B"/>
    <w:rsid w:val="00566FA2"/>
    <w:rsid w:val="00571153"/>
    <w:rsid w:val="0057273D"/>
    <w:rsid w:val="00575B8C"/>
    <w:rsid w:val="00576FFE"/>
    <w:rsid w:val="00577E9F"/>
    <w:rsid w:val="00577F41"/>
    <w:rsid w:val="00582819"/>
    <w:rsid w:val="00584254"/>
    <w:rsid w:val="005847E0"/>
    <w:rsid w:val="00584E18"/>
    <w:rsid w:val="005854EC"/>
    <w:rsid w:val="005855FF"/>
    <w:rsid w:val="00585886"/>
    <w:rsid w:val="00586CE4"/>
    <w:rsid w:val="00590542"/>
    <w:rsid w:val="00592215"/>
    <w:rsid w:val="00592A67"/>
    <w:rsid w:val="00592E75"/>
    <w:rsid w:val="005930FB"/>
    <w:rsid w:val="0059475F"/>
    <w:rsid w:val="00594F80"/>
    <w:rsid w:val="00596F1A"/>
    <w:rsid w:val="005972C5"/>
    <w:rsid w:val="005A0807"/>
    <w:rsid w:val="005A0B56"/>
    <w:rsid w:val="005A3822"/>
    <w:rsid w:val="005A462E"/>
    <w:rsid w:val="005A5997"/>
    <w:rsid w:val="005A7FB7"/>
    <w:rsid w:val="005B0B4F"/>
    <w:rsid w:val="005B201B"/>
    <w:rsid w:val="005B3FED"/>
    <w:rsid w:val="005B4BEC"/>
    <w:rsid w:val="005B5034"/>
    <w:rsid w:val="005B5692"/>
    <w:rsid w:val="005B601A"/>
    <w:rsid w:val="005B7788"/>
    <w:rsid w:val="005C311B"/>
    <w:rsid w:val="005C53DE"/>
    <w:rsid w:val="005D1E1F"/>
    <w:rsid w:val="005D2CA0"/>
    <w:rsid w:val="005D3A03"/>
    <w:rsid w:val="005D3C21"/>
    <w:rsid w:val="005D51E9"/>
    <w:rsid w:val="005D62F8"/>
    <w:rsid w:val="005E0EAC"/>
    <w:rsid w:val="005E20EF"/>
    <w:rsid w:val="005E367F"/>
    <w:rsid w:val="005E643B"/>
    <w:rsid w:val="005F239A"/>
    <w:rsid w:val="005F2AEC"/>
    <w:rsid w:val="005F3DB8"/>
    <w:rsid w:val="005F6820"/>
    <w:rsid w:val="005F78F2"/>
    <w:rsid w:val="005F7B06"/>
    <w:rsid w:val="005F7EA2"/>
    <w:rsid w:val="00600A6B"/>
    <w:rsid w:val="00604B82"/>
    <w:rsid w:val="00611BAF"/>
    <w:rsid w:val="00612CC9"/>
    <w:rsid w:val="00614596"/>
    <w:rsid w:val="00615B92"/>
    <w:rsid w:val="006161FE"/>
    <w:rsid w:val="0061652F"/>
    <w:rsid w:val="006207A9"/>
    <w:rsid w:val="006214C4"/>
    <w:rsid w:val="00621A9D"/>
    <w:rsid w:val="00622CA1"/>
    <w:rsid w:val="00627089"/>
    <w:rsid w:val="0063064C"/>
    <w:rsid w:val="00631742"/>
    <w:rsid w:val="0063255E"/>
    <w:rsid w:val="0063505C"/>
    <w:rsid w:val="00636168"/>
    <w:rsid w:val="00641089"/>
    <w:rsid w:val="006427C6"/>
    <w:rsid w:val="00643D78"/>
    <w:rsid w:val="006457E5"/>
    <w:rsid w:val="00646734"/>
    <w:rsid w:val="00647840"/>
    <w:rsid w:val="00650A11"/>
    <w:rsid w:val="006563CA"/>
    <w:rsid w:val="00656782"/>
    <w:rsid w:val="0065787E"/>
    <w:rsid w:val="006637F1"/>
    <w:rsid w:val="0066520B"/>
    <w:rsid w:val="00665859"/>
    <w:rsid w:val="00666A6C"/>
    <w:rsid w:val="00667D03"/>
    <w:rsid w:val="00667DCB"/>
    <w:rsid w:val="00672990"/>
    <w:rsid w:val="006741E5"/>
    <w:rsid w:val="006746C3"/>
    <w:rsid w:val="00674D71"/>
    <w:rsid w:val="00675F3F"/>
    <w:rsid w:val="00677C7D"/>
    <w:rsid w:val="0068362C"/>
    <w:rsid w:val="0068549E"/>
    <w:rsid w:val="00686FFA"/>
    <w:rsid w:val="006871B3"/>
    <w:rsid w:val="006878F8"/>
    <w:rsid w:val="0069074C"/>
    <w:rsid w:val="0069075C"/>
    <w:rsid w:val="006909E9"/>
    <w:rsid w:val="006910A0"/>
    <w:rsid w:val="006935FA"/>
    <w:rsid w:val="00697EE1"/>
    <w:rsid w:val="006A0F5F"/>
    <w:rsid w:val="006A182A"/>
    <w:rsid w:val="006A5C8F"/>
    <w:rsid w:val="006A60E5"/>
    <w:rsid w:val="006A7721"/>
    <w:rsid w:val="006A7892"/>
    <w:rsid w:val="006B019D"/>
    <w:rsid w:val="006B1801"/>
    <w:rsid w:val="006B4F68"/>
    <w:rsid w:val="006C0801"/>
    <w:rsid w:val="006C1711"/>
    <w:rsid w:val="006C20C6"/>
    <w:rsid w:val="006C5F73"/>
    <w:rsid w:val="006D2956"/>
    <w:rsid w:val="006D671D"/>
    <w:rsid w:val="006D766E"/>
    <w:rsid w:val="006E0CCA"/>
    <w:rsid w:val="006E0EB0"/>
    <w:rsid w:val="006E17AC"/>
    <w:rsid w:val="006E20BB"/>
    <w:rsid w:val="006E3215"/>
    <w:rsid w:val="006E6ABF"/>
    <w:rsid w:val="006F0E68"/>
    <w:rsid w:val="006F1086"/>
    <w:rsid w:val="006F4A79"/>
    <w:rsid w:val="006F6619"/>
    <w:rsid w:val="006F7146"/>
    <w:rsid w:val="0070012A"/>
    <w:rsid w:val="007009DE"/>
    <w:rsid w:val="00702014"/>
    <w:rsid w:val="00703474"/>
    <w:rsid w:val="00704553"/>
    <w:rsid w:val="00706E36"/>
    <w:rsid w:val="007074CF"/>
    <w:rsid w:val="00707592"/>
    <w:rsid w:val="00710476"/>
    <w:rsid w:val="007138C9"/>
    <w:rsid w:val="007151D2"/>
    <w:rsid w:val="00717606"/>
    <w:rsid w:val="00717AEE"/>
    <w:rsid w:val="007235DF"/>
    <w:rsid w:val="0072377B"/>
    <w:rsid w:val="00724205"/>
    <w:rsid w:val="00725F6D"/>
    <w:rsid w:val="00726112"/>
    <w:rsid w:val="00726EC2"/>
    <w:rsid w:val="007306B6"/>
    <w:rsid w:val="00730FD2"/>
    <w:rsid w:val="00731360"/>
    <w:rsid w:val="00732FCE"/>
    <w:rsid w:val="007352D1"/>
    <w:rsid w:val="00735EAB"/>
    <w:rsid w:val="00737C09"/>
    <w:rsid w:val="00740C51"/>
    <w:rsid w:val="00742612"/>
    <w:rsid w:val="00743331"/>
    <w:rsid w:val="0074433A"/>
    <w:rsid w:val="00745D47"/>
    <w:rsid w:val="0075346F"/>
    <w:rsid w:val="00754C87"/>
    <w:rsid w:val="00755726"/>
    <w:rsid w:val="00755A8D"/>
    <w:rsid w:val="0075605B"/>
    <w:rsid w:val="00757D83"/>
    <w:rsid w:val="00763B5F"/>
    <w:rsid w:val="0076602B"/>
    <w:rsid w:val="00771BF2"/>
    <w:rsid w:val="00777164"/>
    <w:rsid w:val="00781658"/>
    <w:rsid w:val="007823A7"/>
    <w:rsid w:val="00783202"/>
    <w:rsid w:val="00784858"/>
    <w:rsid w:val="00786D15"/>
    <w:rsid w:val="00786D2D"/>
    <w:rsid w:val="00786FEF"/>
    <w:rsid w:val="00787165"/>
    <w:rsid w:val="0078769A"/>
    <w:rsid w:val="00790843"/>
    <w:rsid w:val="007920B4"/>
    <w:rsid w:val="0079371E"/>
    <w:rsid w:val="00793B73"/>
    <w:rsid w:val="0079491B"/>
    <w:rsid w:val="007958EA"/>
    <w:rsid w:val="007978C2"/>
    <w:rsid w:val="007A13D1"/>
    <w:rsid w:val="007A2971"/>
    <w:rsid w:val="007A2A4D"/>
    <w:rsid w:val="007A442A"/>
    <w:rsid w:val="007A4505"/>
    <w:rsid w:val="007A5B54"/>
    <w:rsid w:val="007A7181"/>
    <w:rsid w:val="007B0A55"/>
    <w:rsid w:val="007B0F64"/>
    <w:rsid w:val="007B1B97"/>
    <w:rsid w:val="007B244E"/>
    <w:rsid w:val="007B405A"/>
    <w:rsid w:val="007B55C1"/>
    <w:rsid w:val="007B614D"/>
    <w:rsid w:val="007B6572"/>
    <w:rsid w:val="007C2546"/>
    <w:rsid w:val="007C56A9"/>
    <w:rsid w:val="007C5877"/>
    <w:rsid w:val="007D11B0"/>
    <w:rsid w:val="007D27B8"/>
    <w:rsid w:val="007D5BC4"/>
    <w:rsid w:val="007E1E5F"/>
    <w:rsid w:val="007E26A4"/>
    <w:rsid w:val="007E3282"/>
    <w:rsid w:val="007E38FF"/>
    <w:rsid w:val="007E3A65"/>
    <w:rsid w:val="007F1242"/>
    <w:rsid w:val="007F2BFF"/>
    <w:rsid w:val="007F4E9B"/>
    <w:rsid w:val="007F5711"/>
    <w:rsid w:val="007F5B68"/>
    <w:rsid w:val="007F7027"/>
    <w:rsid w:val="008002C0"/>
    <w:rsid w:val="008016C4"/>
    <w:rsid w:val="00803B2F"/>
    <w:rsid w:val="00805C59"/>
    <w:rsid w:val="0080675B"/>
    <w:rsid w:val="0080712B"/>
    <w:rsid w:val="00811014"/>
    <w:rsid w:val="00813DD0"/>
    <w:rsid w:val="0081572A"/>
    <w:rsid w:val="0081618C"/>
    <w:rsid w:val="008176E3"/>
    <w:rsid w:val="00820969"/>
    <w:rsid w:val="00823305"/>
    <w:rsid w:val="00823AA3"/>
    <w:rsid w:val="008257AE"/>
    <w:rsid w:val="00826594"/>
    <w:rsid w:val="00833FB7"/>
    <w:rsid w:val="00835F7F"/>
    <w:rsid w:val="008414E6"/>
    <w:rsid w:val="00841CD8"/>
    <w:rsid w:val="00845AD5"/>
    <w:rsid w:val="00846CD6"/>
    <w:rsid w:val="00850089"/>
    <w:rsid w:val="00851CE9"/>
    <w:rsid w:val="00852DF8"/>
    <w:rsid w:val="00853216"/>
    <w:rsid w:val="00854472"/>
    <w:rsid w:val="00854C69"/>
    <w:rsid w:val="008555D1"/>
    <w:rsid w:val="00855B0D"/>
    <w:rsid w:val="0085692F"/>
    <w:rsid w:val="00856FC7"/>
    <w:rsid w:val="008638B1"/>
    <w:rsid w:val="008640EC"/>
    <w:rsid w:val="00865C1E"/>
    <w:rsid w:val="008668A0"/>
    <w:rsid w:val="00871E8A"/>
    <w:rsid w:val="00874DFC"/>
    <w:rsid w:val="0088080C"/>
    <w:rsid w:val="008816B0"/>
    <w:rsid w:val="00881F97"/>
    <w:rsid w:val="008828A3"/>
    <w:rsid w:val="00886D04"/>
    <w:rsid w:val="00887842"/>
    <w:rsid w:val="00891D64"/>
    <w:rsid w:val="00892847"/>
    <w:rsid w:val="00895DDE"/>
    <w:rsid w:val="008A24A7"/>
    <w:rsid w:val="008A4931"/>
    <w:rsid w:val="008A4C89"/>
    <w:rsid w:val="008A66D8"/>
    <w:rsid w:val="008B12CC"/>
    <w:rsid w:val="008B1D3D"/>
    <w:rsid w:val="008B2581"/>
    <w:rsid w:val="008B2D77"/>
    <w:rsid w:val="008B447B"/>
    <w:rsid w:val="008B5B30"/>
    <w:rsid w:val="008C32B0"/>
    <w:rsid w:val="008C5323"/>
    <w:rsid w:val="008D14F5"/>
    <w:rsid w:val="008D172F"/>
    <w:rsid w:val="008D31B7"/>
    <w:rsid w:val="008D38E2"/>
    <w:rsid w:val="008E55D2"/>
    <w:rsid w:val="008E58D9"/>
    <w:rsid w:val="008E786F"/>
    <w:rsid w:val="008F30E7"/>
    <w:rsid w:val="008F52BF"/>
    <w:rsid w:val="008F6A9B"/>
    <w:rsid w:val="009023CA"/>
    <w:rsid w:val="00903C18"/>
    <w:rsid w:val="00904899"/>
    <w:rsid w:val="00905855"/>
    <w:rsid w:val="00906CBF"/>
    <w:rsid w:val="00907E77"/>
    <w:rsid w:val="009103BF"/>
    <w:rsid w:val="00912650"/>
    <w:rsid w:val="00912FF7"/>
    <w:rsid w:val="00914044"/>
    <w:rsid w:val="0091546D"/>
    <w:rsid w:val="009160B5"/>
    <w:rsid w:val="00916BE1"/>
    <w:rsid w:val="00921032"/>
    <w:rsid w:val="00921F2F"/>
    <w:rsid w:val="009301A6"/>
    <w:rsid w:val="00933AF8"/>
    <w:rsid w:val="00934412"/>
    <w:rsid w:val="009360D6"/>
    <w:rsid w:val="00937962"/>
    <w:rsid w:val="00947349"/>
    <w:rsid w:val="00947F69"/>
    <w:rsid w:val="00951211"/>
    <w:rsid w:val="00951D66"/>
    <w:rsid w:val="009547A9"/>
    <w:rsid w:val="00957FA9"/>
    <w:rsid w:val="009636F5"/>
    <w:rsid w:val="00966651"/>
    <w:rsid w:val="009705A7"/>
    <w:rsid w:val="0097224B"/>
    <w:rsid w:val="0097335B"/>
    <w:rsid w:val="009735AF"/>
    <w:rsid w:val="00973F0E"/>
    <w:rsid w:val="00975BCA"/>
    <w:rsid w:val="00977BCB"/>
    <w:rsid w:val="009807D9"/>
    <w:rsid w:val="00986B58"/>
    <w:rsid w:val="009933F1"/>
    <w:rsid w:val="00995B79"/>
    <w:rsid w:val="009A0848"/>
    <w:rsid w:val="009A0F2E"/>
    <w:rsid w:val="009A199A"/>
    <w:rsid w:val="009A3BB5"/>
    <w:rsid w:val="009A5BF0"/>
    <w:rsid w:val="009A6A3B"/>
    <w:rsid w:val="009A7B7A"/>
    <w:rsid w:val="009B1980"/>
    <w:rsid w:val="009B1C0C"/>
    <w:rsid w:val="009B2D84"/>
    <w:rsid w:val="009B33FE"/>
    <w:rsid w:val="009B361D"/>
    <w:rsid w:val="009B4C15"/>
    <w:rsid w:val="009B5109"/>
    <w:rsid w:val="009C3118"/>
    <w:rsid w:val="009C353E"/>
    <w:rsid w:val="009C39CD"/>
    <w:rsid w:val="009C52D4"/>
    <w:rsid w:val="009C5B9D"/>
    <w:rsid w:val="009D05A1"/>
    <w:rsid w:val="009D0E7D"/>
    <w:rsid w:val="009D1C4A"/>
    <w:rsid w:val="009D2FDE"/>
    <w:rsid w:val="009D7453"/>
    <w:rsid w:val="009D79FB"/>
    <w:rsid w:val="009E17D3"/>
    <w:rsid w:val="009E37D1"/>
    <w:rsid w:val="009E4BDC"/>
    <w:rsid w:val="009E5758"/>
    <w:rsid w:val="009E6A5C"/>
    <w:rsid w:val="009F0754"/>
    <w:rsid w:val="009F2018"/>
    <w:rsid w:val="009F2222"/>
    <w:rsid w:val="009F2EA4"/>
    <w:rsid w:val="009F42EE"/>
    <w:rsid w:val="009F430E"/>
    <w:rsid w:val="009F462E"/>
    <w:rsid w:val="009F549C"/>
    <w:rsid w:val="009F5DAB"/>
    <w:rsid w:val="009F7BEE"/>
    <w:rsid w:val="00A001AF"/>
    <w:rsid w:val="00A005A4"/>
    <w:rsid w:val="00A02E7D"/>
    <w:rsid w:val="00A03DAC"/>
    <w:rsid w:val="00A04DEE"/>
    <w:rsid w:val="00A07F4A"/>
    <w:rsid w:val="00A1140D"/>
    <w:rsid w:val="00A13147"/>
    <w:rsid w:val="00A13F80"/>
    <w:rsid w:val="00A14548"/>
    <w:rsid w:val="00A151FD"/>
    <w:rsid w:val="00A16069"/>
    <w:rsid w:val="00A160D7"/>
    <w:rsid w:val="00A17F00"/>
    <w:rsid w:val="00A2157B"/>
    <w:rsid w:val="00A305A5"/>
    <w:rsid w:val="00A312F2"/>
    <w:rsid w:val="00A34277"/>
    <w:rsid w:val="00A349E0"/>
    <w:rsid w:val="00A35225"/>
    <w:rsid w:val="00A35DC3"/>
    <w:rsid w:val="00A37FD7"/>
    <w:rsid w:val="00A40C09"/>
    <w:rsid w:val="00A40CCA"/>
    <w:rsid w:val="00A4444F"/>
    <w:rsid w:val="00A44B57"/>
    <w:rsid w:val="00A46E58"/>
    <w:rsid w:val="00A47C0F"/>
    <w:rsid w:val="00A52633"/>
    <w:rsid w:val="00A52662"/>
    <w:rsid w:val="00A5347C"/>
    <w:rsid w:val="00A5455E"/>
    <w:rsid w:val="00A54A71"/>
    <w:rsid w:val="00A60A3D"/>
    <w:rsid w:val="00A60A8F"/>
    <w:rsid w:val="00A61E20"/>
    <w:rsid w:val="00A62C2C"/>
    <w:rsid w:val="00A640F6"/>
    <w:rsid w:val="00A64D1C"/>
    <w:rsid w:val="00A666B9"/>
    <w:rsid w:val="00A67662"/>
    <w:rsid w:val="00A67F64"/>
    <w:rsid w:val="00A71640"/>
    <w:rsid w:val="00A74881"/>
    <w:rsid w:val="00A81586"/>
    <w:rsid w:val="00A81C16"/>
    <w:rsid w:val="00A84025"/>
    <w:rsid w:val="00A84B76"/>
    <w:rsid w:val="00A84F25"/>
    <w:rsid w:val="00A85556"/>
    <w:rsid w:val="00A85F35"/>
    <w:rsid w:val="00A8761E"/>
    <w:rsid w:val="00A90541"/>
    <w:rsid w:val="00A906F1"/>
    <w:rsid w:val="00A925B0"/>
    <w:rsid w:val="00A937EC"/>
    <w:rsid w:val="00A96117"/>
    <w:rsid w:val="00A96907"/>
    <w:rsid w:val="00A97B23"/>
    <w:rsid w:val="00AA00FF"/>
    <w:rsid w:val="00AA23F6"/>
    <w:rsid w:val="00AA2788"/>
    <w:rsid w:val="00AA2C26"/>
    <w:rsid w:val="00AA4D9D"/>
    <w:rsid w:val="00AA5D44"/>
    <w:rsid w:val="00AA6918"/>
    <w:rsid w:val="00AA69C4"/>
    <w:rsid w:val="00AA7C65"/>
    <w:rsid w:val="00AA7F07"/>
    <w:rsid w:val="00AB2F88"/>
    <w:rsid w:val="00AB558A"/>
    <w:rsid w:val="00AB5CDC"/>
    <w:rsid w:val="00AB620D"/>
    <w:rsid w:val="00AB73CB"/>
    <w:rsid w:val="00AC2099"/>
    <w:rsid w:val="00AC2180"/>
    <w:rsid w:val="00AC5D45"/>
    <w:rsid w:val="00AC678F"/>
    <w:rsid w:val="00AD15D0"/>
    <w:rsid w:val="00AD24C9"/>
    <w:rsid w:val="00AD5AF4"/>
    <w:rsid w:val="00AD6A68"/>
    <w:rsid w:val="00AE0F1B"/>
    <w:rsid w:val="00AE125F"/>
    <w:rsid w:val="00AE149B"/>
    <w:rsid w:val="00AE29F3"/>
    <w:rsid w:val="00AE4857"/>
    <w:rsid w:val="00AF00DC"/>
    <w:rsid w:val="00AF1416"/>
    <w:rsid w:val="00AF3C07"/>
    <w:rsid w:val="00AF4BD3"/>
    <w:rsid w:val="00B005C9"/>
    <w:rsid w:val="00B0402C"/>
    <w:rsid w:val="00B04870"/>
    <w:rsid w:val="00B04C10"/>
    <w:rsid w:val="00B05771"/>
    <w:rsid w:val="00B06C36"/>
    <w:rsid w:val="00B10666"/>
    <w:rsid w:val="00B146F5"/>
    <w:rsid w:val="00B15B9F"/>
    <w:rsid w:val="00B17229"/>
    <w:rsid w:val="00B221A1"/>
    <w:rsid w:val="00B22FA0"/>
    <w:rsid w:val="00B26030"/>
    <w:rsid w:val="00B276EE"/>
    <w:rsid w:val="00B27A19"/>
    <w:rsid w:val="00B33261"/>
    <w:rsid w:val="00B339BA"/>
    <w:rsid w:val="00B36C35"/>
    <w:rsid w:val="00B41CBF"/>
    <w:rsid w:val="00B4314C"/>
    <w:rsid w:val="00B439A3"/>
    <w:rsid w:val="00B43B61"/>
    <w:rsid w:val="00B5121B"/>
    <w:rsid w:val="00B51C2C"/>
    <w:rsid w:val="00B52276"/>
    <w:rsid w:val="00B55757"/>
    <w:rsid w:val="00B55D32"/>
    <w:rsid w:val="00B57976"/>
    <w:rsid w:val="00B57D40"/>
    <w:rsid w:val="00B61798"/>
    <w:rsid w:val="00B61C6C"/>
    <w:rsid w:val="00B63853"/>
    <w:rsid w:val="00B66C09"/>
    <w:rsid w:val="00B71C73"/>
    <w:rsid w:val="00B72530"/>
    <w:rsid w:val="00B772C9"/>
    <w:rsid w:val="00B80240"/>
    <w:rsid w:val="00B81674"/>
    <w:rsid w:val="00B823AA"/>
    <w:rsid w:val="00B82A62"/>
    <w:rsid w:val="00B8310D"/>
    <w:rsid w:val="00B833C3"/>
    <w:rsid w:val="00B86F30"/>
    <w:rsid w:val="00B913BA"/>
    <w:rsid w:val="00B91A27"/>
    <w:rsid w:val="00B94137"/>
    <w:rsid w:val="00B9486B"/>
    <w:rsid w:val="00B9488D"/>
    <w:rsid w:val="00B949E1"/>
    <w:rsid w:val="00B953FC"/>
    <w:rsid w:val="00BA08F9"/>
    <w:rsid w:val="00BA099E"/>
    <w:rsid w:val="00BA0BDB"/>
    <w:rsid w:val="00BA0E8A"/>
    <w:rsid w:val="00BA1227"/>
    <w:rsid w:val="00BA374A"/>
    <w:rsid w:val="00BA45DB"/>
    <w:rsid w:val="00BA6321"/>
    <w:rsid w:val="00BA75DE"/>
    <w:rsid w:val="00BB2DB3"/>
    <w:rsid w:val="00BB38CD"/>
    <w:rsid w:val="00BB4209"/>
    <w:rsid w:val="00BB7447"/>
    <w:rsid w:val="00BB7C12"/>
    <w:rsid w:val="00BC51CA"/>
    <w:rsid w:val="00BC53A2"/>
    <w:rsid w:val="00BC5490"/>
    <w:rsid w:val="00BC7927"/>
    <w:rsid w:val="00BD0D9E"/>
    <w:rsid w:val="00BD213D"/>
    <w:rsid w:val="00BD41C6"/>
    <w:rsid w:val="00BD49A1"/>
    <w:rsid w:val="00BD62A7"/>
    <w:rsid w:val="00BD7432"/>
    <w:rsid w:val="00BE0856"/>
    <w:rsid w:val="00BE08DD"/>
    <w:rsid w:val="00BE4E94"/>
    <w:rsid w:val="00BF2A5F"/>
    <w:rsid w:val="00BF4184"/>
    <w:rsid w:val="00C00857"/>
    <w:rsid w:val="00C010AE"/>
    <w:rsid w:val="00C02D27"/>
    <w:rsid w:val="00C0601E"/>
    <w:rsid w:val="00C069FD"/>
    <w:rsid w:val="00C07831"/>
    <w:rsid w:val="00C103D6"/>
    <w:rsid w:val="00C107E8"/>
    <w:rsid w:val="00C10C18"/>
    <w:rsid w:val="00C20911"/>
    <w:rsid w:val="00C22BAE"/>
    <w:rsid w:val="00C24FF6"/>
    <w:rsid w:val="00C2544F"/>
    <w:rsid w:val="00C25515"/>
    <w:rsid w:val="00C261F7"/>
    <w:rsid w:val="00C26D9D"/>
    <w:rsid w:val="00C30E5F"/>
    <w:rsid w:val="00C31D30"/>
    <w:rsid w:val="00C41C94"/>
    <w:rsid w:val="00C42387"/>
    <w:rsid w:val="00C432FF"/>
    <w:rsid w:val="00C4798E"/>
    <w:rsid w:val="00C5364D"/>
    <w:rsid w:val="00C5396B"/>
    <w:rsid w:val="00C53F24"/>
    <w:rsid w:val="00C549B4"/>
    <w:rsid w:val="00C5519C"/>
    <w:rsid w:val="00C553C1"/>
    <w:rsid w:val="00C57EF7"/>
    <w:rsid w:val="00C61D5F"/>
    <w:rsid w:val="00C62EC9"/>
    <w:rsid w:val="00C6429D"/>
    <w:rsid w:val="00C645B3"/>
    <w:rsid w:val="00C65064"/>
    <w:rsid w:val="00C6559A"/>
    <w:rsid w:val="00C71BE5"/>
    <w:rsid w:val="00C720B3"/>
    <w:rsid w:val="00C73DDE"/>
    <w:rsid w:val="00C740E5"/>
    <w:rsid w:val="00C76503"/>
    <w:rsid w:val="00C76A48"/>
    <w:rsid w:val="00C81BAC"/>
    <w:rsid w:val="00C82B05"/>
    <w:rsid w:val="00C83F7A"/>
    <w:rsid w:val="00C84184"/>
    <w:rsid w:val="00C859A9"/>
    <w:rsid w:val="00C85A7A"/>
    <w:rsid w:val="00C9031D"/>
    <w:rsid w:val="00C90840"/>
    <w:rsid w:val="00C9100F"/>
    <w:rsid w:val="00C92D6A"/>
    <w:rsid w:val="00C946C4"/>
    <w:rsid w:val="00C96478"/>
    <w:rsid w:val="00C97582"/>
    <w:rsid w:val="00C97785"/>
    <w:rsid w:val="00CA2057"/>
    <w:rsid w:val="00CA2907"/>
    <w:rsid w:val="00CA44DC"/>
    <w:rsid w:val="00CA489A"/>
    <w:rsid w:val="00CA5AF7"/>
    <w:rsid w:val="00CA5D2B"/>
    <w:rsid w:val="00CB56AB"/>
    <w:rsid w:val="00CB7028"/>
    <w:rsid w:val="00CC12B8"/>
    <w:rsid w:val="00CC487D"/>
    <w:rsid w:val="00CC5511"/>
    <w:rsid w:val="00CC6122"/>
    <w:rsid w:val="00CC7CE4"/>
    <w:rsid w:val="00CD16B3"/>
    <w:rsid w:val="00CD2F51"/>
    <w:rsid w:val="00CD3F2D"/>
    <w:rsid w:val="00CD4571"/>
    <w:rsid w:val="00CD5C75"/>
    <w:rsid w:val="00CD6E39"/>
    <w:rsid w:val="00CD7EC3"/>
    <w:rsid w:val="00CE0F7C"/>
    <w:rsid w:val="00CE209D"/>
    <w:rsid w:val="00CE272C"/>
    <w:rsid w:val="00CE380E"/>
    <w:rsid w:val="00CE5C82"/>
    <w:rsid w:val="00CE5CB3"/>
    <w:rsid w:val="00CE5F21"/>
    <w:rsid w:val="00CF2C1A"/>
    <w:rsid w:val="00CF642D"/>
    <w:rsid w:val="00CF6E91"/>
    <w:rsid w:val="00CF7A03"/>
    <w:rsid w:val="00CF7B0C"/>
    <w:rsid w:val="00D000EE"/>
    <w:rsid w:val="00D0015C"/>
    <w:rsid w:val="00D0277C"/>
    <w:rsid w:val="00D0302C"/>
    <w:rsid w:val="00D03219"/>
    <w:rsid w:val="00D036C5"/>
    <w:rsid w:val="00D04C99"/>
    <w:rsid w:val="00D0527E"/>
    <w:rsid w:val="00D07271"/>
    <w:rsid w:val="00D07D5A"/>
    <w:rsid w:val="00D12527"/>
    <w:rsid w:val="00D163E5"/>
    <w:rsid w:val="00D2090B"/>
    <w:rsid w:val="00D2119B"/>
    <w:rsid w:val="00D23871"/>
    <w:rsid w:val="00D2488D"/>
    <w:rsid w:val="00D26390"/>
    <w:rsid w:val="00D27590"/>
    <w:rsid w:val="00D277E2"/>
    <w:rsid w:val="00D30D09"/>
    <w:rsid w:val="00D3546B"/>
    <w:rsid w:val="00D3716F"/>
    <w:rsid w:val="00D37FFC"/>
    <w:rsid w:val="00D41736"/>
    <w:rsid w:val="00D42973"/>
    <w:rsid w:val="00D457D5"/>
    <w:rsid w:val="00D45BD7"/>
    <w:rsid w:val="00D501BB"/>
    <w:rsid w:val="00D52ECF"/>
    <w:rsid w:val="00D62607"/>
    <w:rsid w:val="00D641D3"/>
    <w:rsid w:val="00D6421D"/>
    <w:rsid w:val="00D658C7"/>
    <w:rsid w:val="00D67E2E"/>
    <w:rsid w:val="00D67E94"/>
    <w:rsid w:val="00D72D0E"/>
    <w:rsid w:val="00D72F3C"/>
    <w:rsid w:val="00D739FE"/>
    <w:rsid w:val="00D73E38"/>
    <w:rsid w:val="00D74237"/>
    <w:rsid w:val="00D75F34"/>
    <w:rsid w:val="00D77B92"/>
    <w:rsid w:val="00D83E65"/>
    <w:rsid w:val="00D84563"/>
    <w:rsid w:val="00D84968"/>
    <w:rsid w:val="00D85B68"/>
    <w:rsid w:val="00D85DE8"/>
    <w:rsid w:val="00D874D0"/>
    <w:rsid w:val="00D948EC"/>
    <w:rsid w:val="00D95DDC"/>
    <w:rsid w:val="00DA2327"/>
    <w:rsid w:val="00DA30E6"/>
    <w:rsid w:val="00DA6641"/>
    <w:rsid w:val="00DA6674"/>
    <w:rsid w:val="00DB1366"/>
    <w:rsid w:val="00DB3F5C"/>
    <w:rsid w:val="00DB5859"/>
    <w:rsid w:val="00DB59D9"/>
    <w:rsid w:val="00DB6DD6"/>
    <w:rsid w:val="00DC2C58"/>
    <w:rsid w:val="00DC2F05"/>
    <w:rsid w:val="00DD078C"/>
    <w:rsid w:val="00DD171F"/>
    <w:rsid w:val="00DD1C14"/>
    <w:rsid w:val="00DD3B95"/>
    <w:rsid w:val="00DD7AA4"/>
    <w:rsid w:val="00DE05B8"/>
    <w:rsid w:val="00DE2B1F"/>
    <w:rsid w:val="00DE506D"/>
    <w:rsid w:val="00DF2089"/>
    <w:rsid w:val="00DF2C3B"/>
    <w:rsid w:val="00DF4472"/>
    <w:rsid w:val="00DF49CF"/>
    <w:rsid w:val="00DF669D"/>
    <w:rsid w:val="00E01341"/>
    <w:rsid w:val="00E02BF4"/>
    <w:rsid w:val="00E03B5A"/>
    <w:rsid w:val="00E046B8"/>
    <w:rsid w:val="00E0483E"/>
    <w:rsid w:val="00E05324"/>
    <w:rsid w:val="00E105BC"/>
    <w:rsid w:val="00E11AA4"/>
    <w:rsid w:val="00E124BB"/>
    <w:rsid w:val="00E128D4"/>
    <w:rsid w:val="00E1303D"/>
    <w:rsid w:val="00E138AF"/>
    <w:rsid w:val="00E1571C"/>
    <w:rsid w:val="00E16155"/>
    <w:rsid w:val="00E16DC2"/>
    <w:rsid w:val="00E17D49"/>
    <w:rsid w:val="00E2013A"/>
    <w:rsid w:val="00E2030C"/>
    <w:rsid w:val="00E21B1F"/>
    <w:rsid w:val="00E256DF"/>
    <w:rsid w:val="00E257BE"/>
    <w:rsid w:val="00E27AF2"/>
    <w:rsid w:val="00E27B85"/>
    <w:rsid w:val="00E30A17"/>
    <w:rsid w:val="00E312D5"/>
    <w:rsid w:val="00E31732"/>
    <w:rsid w:val="00E31E72"/>
    <w:rsid w:val="00E32A8F"/>
    <w:rsid w:val="00E36C59"/>
    <w:rsid w:val="00E37626"/>
    <w:rsid w:val="00E37E02"/>
    <w:rsid w:val="00E40FBD"/>
    <w:rsid w:val="00E41F2E"/>
    <w:rsid w:val="00E4288E"/>
    <w:rsid w:val="00E56D0F"/>
    <w:rsid w:val="00E6004D"/>
    <w:rsid w:val="00E60333"/>
    <w:rsid w:val="00E60544"/>
    <w:rsid w:val="00E61C4A"/>
    <w:rsid w:val="00E62032"/>
    <w:rsid w:val="00E6216A"/>
    <w:rsid w:val="00E6403E"/>
    <w:rsid w:val="00E6426E"/>
    <w:rsid w:val="00E67616"/>
    <w:rsid w:val="00E70B54"/>
    <w:rsid w:val="00E729E3"/>
    <w:rsid w:val="00E73B89"/>
    <w:rsid w:val="00E75157"/>
    <w:rsid w:val="00E753E7"/>
    <w:rsid w:val="00E77DEB"/>
    <w:rsid w:val="00E81436"/>
    <w:rsid w:val="00E816FA"/>
    <w:rsid w:val="00E81978"/>
    <w:rsid w:val="00E865AA"/>
    <w:rsid w:val="00E866D1"/>
    <w:rsid w:val="00E91259"/>
    <w:rsid w:val="00E930D3"/>
    <w:rsid w:val="00E932F1"/>
    <w:rsid w:val="00E93879"/>
    <w:rsid w:val="00E94298"/>
    <w:rsid w:val="00E947C3"/>
    <w:rsid w:val="00E97378"/>
    <w:rsid w:val="00EA058D"/>
    <w:rsid w:val="00EA41E1"/>
    <w:rsid w:val="00EA5482"/>
    <w:rsid w:val="00EA7528"/>
    <w:rsid w:val="00EB119A"/>
    <w:rsid w:val="00EB16E3"/>
    <w:rsid w:val="00EB3B47"/>
    <w:rsid w:val="00EB4C77"/>
    <w:rsid w:val="00EB7443"/>
    <w:rsid w:val="00EB759A"/>
    <w:rsid w:val="00EB76B2"/>
    <w:rsid w:val="00EC20D0"/>
    <w:rsid w:val="00EC26AD"/>
    <w:rsid w:val="00EC350E"/>
    <w:rsid w:val="00EC3CDB"/>
    <w:rsid w:val="00EC41D3"/>
    <w:rsid w:val="00EC4B88"/>
    <w:rsid w:val="00ED21B0"/>
    <w:rsid w:val="00ED2A70"/>
    <w:rsid w:val="00ED3852"/>
    <w:rsid w:val="00ED525C"/>
    <w:rsid w:val="00ED5F9F"/>
    <w:rsid w:val="00ED6A8B"/>
    <w:rsid w:val="00ED7118"/>
    <w:rsid w:val="00ED749B"/>
    <w:rsid w:val="00ED7DCA"/>
    <w:rsid w:val="00EE128A"/>
    <w:rsid w:val="00EE40B2"/>
    <w:rsid w:val="00EE4637"/>
    <w:rsid w:val="00EE6A5A"/>
    <w:rsid w:val="00EE77DF"/>
    <w:rsid w:val="00EF0241"/>
    <w:rsid w:val="00EF0453"/>
    <w:rsid w:val="00EF12DF"/>
    <w:rsid w:val="00EF3DAB"/>
    <w:rsid w:val="00EF40BA"/>
    <w:rsid w:val="00EF41F6"/>
    <w:rsid w:val="00F004E7"/>
    <w:rsid w:val="00F00534"/>
    <w:rsid w:val="00F00822"/>
    <w:rsid w:val="00F03E06"/>
    <w:rsid w:val="00F04712"/>
    <w:rsid w:val="00F04E7A"/>
    <w:rsid w:val="00F05B0C"/>
    <w:rsid w:val="00F065BD"/>
    <w:rsid w:val="00F07772"/>
    <w:rsid w:val="00F108F4"/>
    <w:rsid w:val="00F13C0C"/>
    <w:rsid w:val="00F17303"/>
    <w:rsid w:val="00F17E44"/>
    <w:rsid w:val="00F20E6E"/>
    <w:rsid w:val="00F20F72"/>
    <w:rsid w:val="00F2238D"/>
    <w:rsid w:val="00F23629"/>
    <w:rsid w:val="00F2651F"/>
    <w:rsid w:val="00F26A7B"/>
    <w:rsid w:val="00F27BDF"/>
    <w:rsid w:val="00F300DB"/>
    <w:rsid w:val="00F305A3"/>
    <w:rsid w:val="00F31C9F"/>
    <w:rsid w:val="00F31F22"/>
    <w:rsid w:val="00F3266B"/>
    <w:rsid w:val="00F341D2"/>
    <w:rsid w:val="00F348E1"/>
    <w:rsid w:val="00F34B62"/>
    <w:rsid w:val="00F359F4"/>
    <w:rsid w:val="00F3792B"/>
    <w:rsid w:val="00F379B7"/>
    <w:rsid w:val="00F40B6F"/>
    <w:rsid w:val="00F41B45"/>
    <w:rsid w:val="00F42F77"/>
    <w:rsid w:val="00F43BE4"/>
    <w:rsid w:val="00F458FE"/>
    <w:rsid w:val="00F45BBC"/>
    <w:rsid w:val="00F46A5D"/>
    <w:rsid w:val="00F47EBA"/>
    <w:rsid w:val="00F525FA"/>
    <w:rsid w:val="00F5262C"/>
    <w:rsid w:val="00F526C2"/>
    <w:rsid w:val="00F542FB"/>
    <w:rsid w:val="00F562D1"/>
    <w:rsid w:val="00F57DE1"/>
    <w:rsid w:val="00F644AC"/>
    <w:rsid w:val="00F650F7"/>
    <w:rsid w:val="00F656C1"/>
    <w:rsid w:val="00F65AE7"/>
    <w:rsid w:val="00F70B1F"/>
    <w:rsid w:val="00F714A7"/>
    <w:rsid w:val="00F748A3"/>
    <w:rsid w:val="00F74D37"/>
    <w:rsid w:val="00F74EB5"/>
    <w:rsid w:val="00F76A73"/>
    <w:rsid w:val="00F76C9E"/>
    <w:rsid w:val="00F835C0"/>
    <w:rsid w:val="00F8786D"/>
    <w:rsid w:val="00F91B80"/>
    <w:rsid w:val="00F92B7B"/>
    <w:rsid w:val="00F93A55"/>
    <w:rsid w:val="00F95675"/>
    <w:rsid w:val="00F963FF"/>
    <w:rsid w:val="00F964A1"/>
    <w:rsid w:val="00F96E6B"/>
    <w:rsid w:val="00FA0576"/>
    <w:rsid w:val="00FA2EBD"/>
    <w:rsid w:val="00FA57C2"/>
    <w:rsid w:val="00FA70B8"/>
    <w:rsid w:val="00FA796F"/>
    <w:rsid w:val="00FB1047"/>
    <w:rsid w:val="00FB1D7E"/>
    <w:rsid w:val="00FB1E46"/>
    <w:rsid w:val="00FB2F39"/>
    <w:rsid w:val="00FB73C6"/>
    <w:rsid w:val="00FB7A1E"/>
    <w:rsid w:val="00FC428D"/>
    <w:rsid w:val="00FC7201"/>
    <w:rsid w:val="00FD0792"/>
    <w:rsid w:val="00FD0EDA"/>
    <w:rsid w:val="00FD1519"/>
    <w:rsid w:val="00FD2030"/>
    <w:rsid w:val="00FD2635"/>
    <w:rsid w:val="00FD5790"/>
    <w:rsid w:val="00FD6F45"/>
    <w:rsid w:val="00FE1373"/>
    <w:rsid w:val="00FE45F3"/>
    <w:rsid w:val="00FE479B"/>
    <w:rsid w:val="00FE48CC"/>
    <w:rsid w:val="00FE498E"/>
    <w:rsid w:val="00FE4E05"/>
    <w:rsid w:val="00FE5619"/>
    <w:rsid w:val="00FE5B08"/>
    <w:rsid w:val="00FF197A"/>
    <w:rsid w:val="00FF1D5F"/>
    <w:rsid w:val="00FF1F31"/>
    <w:rsid w:val="00FF2002"/>
    <w:rsid w:val="00FF2099"/>
    <w:rsid w:val="00FF2C4D"/>
    <w:rsid w:val="00FF4842"/>
    <w:rsid w:val="00FF6EFD"/>
    <w:rsid w:val="00FF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91A4"/>
  <w15:chartTrackingRefBased/>
  <w15:docId w15:val="{B958F19D-0A7B-4CBB-8A30-F345BA0E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D2119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D2119B"/>
    <w:pPr>
      <w:keepNext/>
      <w:keepLines/>
      <w:ind w:firstLine="0"/>
      <w:jc w:val="cente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D2119B"/>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D2119B"/>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fontstyle01">
    <w:name w:val="fontstyle01"/>
    <w:basedOn w:val="DefaultParagraphFont"/>
    <w:rsid w:val="00FE4E05"/>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E4E05"/>
    <w:rPr>
      <w:rFonts w:ascii="ArialMT" w:hAnsi="ArialMT" w:hint="default"/>
      <w:b w:val="0"/>
      <w:bCs w:val="0"/>
      <w:i w:val="0"/>
      <w:iCs w:val="0"/>
      <w:color w:val="000000"/>
      <w:sz w:val="24"/>
      <w:szCs w:val="24"/>
    </w:rPr>
  </w:style>
  <w:style w:type="character" w:customStyle="1" w:styleId="fontstyle11">
    <w:name w:val="fontstyle11"/>
    <w:basedOn w:val="DefaultParagraphFont"/>
    <w:rsid w:val="001D69B9"/>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1D69B9"/>
    <w:rPr>
      <w:rFonts w:ascii="TimesNewRomanPS-BoldItalicMT" w:hAnsi="TimesNewRomanPS-BoldItalicMT" w:hint="default"/>
      <w:b/>
      <w:bCs/>
      <w:i/>
      <w:iCs/>
      <w:color w:val="000000"/>
      <w:sz w:val="24"/>
      <w:szCs w:val="24"/>
    </w:rPr>
  </w:style>
  <w:style w:type="character" w:styleId="Hyperlink">
    <w:name w:val="Hyperlink"/>
    <w:basedOn w:val="DefaultParagraphFont"/>
    <w:uiPriority w:val="99"/>
    <w:unhideWhenUsed/>
    <w:rsid w:val="00666A6C"/>
    <w:rPr>
      <w:color w:val="5F5F5F" w:themeColor="hyperlink"/>
      <w:u w:val="single"/>
    </w:rPr>
  </w:style>
  <w:style w:type="table" w:styleId="PlainTable2">
    <w:name w:val="Plain Table 2"/>
    <w:basedOn w:val="TableNormal"/>
    <w:uiPriority w:val="42"/>
    <w:rsid w:val="00FB1D7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autoRedefine/>
    <w:uiPriority w:val="39"/>
    <w:unhideWhenUsed/>
    <w:rsid w:val="00A160D7"/>
    <w:pPr>
      <w:spacing w:after="100"/>
    </w:pPr>
  </w:style>
  <w:style w:type="paragraph" w:styleId="TOC2">
    <w:name w:val="toc 2"/>
    <w:basedOn w:val="Normal"/>
    <w:next w:val="Normal"/>
    <w:autoRedefine/>
    <w:uiPriority w:val="39"/>
    <w:unhideWhenUsed/>
    <w:rsid w:val="00A160D7"/>
    <w:pPr>
      <w:spacing w:after="100"/>
      <w:ind w:left="240"/>
    </w:pPr>
  </w:style>
  <w:style w:type="paragraph" w:styleId="TOC3">
    <w:name w:val="toc 3"/>
    <w:basedOn w:val="Normal"/>
    <w:next w:val="Normal"/>
    <w:autoRedefine/>
    <w:uiPriority w:val="39"/>
    <w:unhideWhenUsed/>
    <w:rsid w:val="00A160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5190974">
      <w:bodyDiv w:val="1"/>
      <w:marLeft w:val="0"/>
      <w:marRight w:val="0"/>
      <w:marTop w:val="0"/>
      <w:marBottom w:val="0"/>
      <w:divBdr>
        <w:top w:val="none" w:sz="0" w:space="0" w:color="auto"/>
        <w:left w:val="none" w:sz="0" w:space="0" w:color="auto"/>
        <w:bottom w:val="none" w:sz="0" w:space="0" w:color="auto"/>
        <w:right w:val="none" w:sz="0" w:space="0" w:color="auto"/>
      </w:divBdr>
      <w:divsChild>
        <w:div w:id="1772774363">
          <w:marLeft w:val="0"/>
          <w:marRight w:val="0"/>
          <w:marTop w:val="0"/>
          <w:marBottom w:val="0"/>
          <w:divBdr>
            <w:top w:val="none" w:sz="0" w:space="0" w:color="auto"/>
            <w:left w:val="none" w:sz="0" w:space="0" w:color="auto"/>
            <w:bottom w:val="none" w:sz="0" w:space="0" w:color="auto"/>
            <w:right w:val="none" w:sz="0" w:space="0" w:color="auto"/>
          </w:divBdr>
          <w:divsChild>
            <w:div w:id="1537229103">
              <w:marLeft w:val="0"/>
              <w:marRight w:val="0"/>
              <w:marTop w:val="0"/>
              <w:marBottom w:val="0"/>
              <w:divBdr>
                <w:top w:val="none" w:sz="0" w:space="0" w:color="auto"/>
                <w:left w:val="none" w:sz="0" w:space="0" w:color="auto"/>
                <w:bottom w:val="none" w:sz="0" w:space="0" w:color="auto"/>
                <w:right w:val="none" w:sz="0" w:space="0" w:color="auto"/>
              </w:divBdr>
            </w:div>
            <w:div w:id="1364867272">
              <w:marLeft w:val="0"/>
              <w:marRight w:val="0"/>
              <w:marTop w:val="0"/>
              <w:marBottom w:val="0"/>
              <w:divBdr>
                <w:top w:val="none" w:sz="0" w:space="0" w:color="auto"/>
                <w:left w:val="none" w:sz="0" w:space="0" w:color="auto"/>
                <w:bottom w:val="none" w:sz="0" w:space="0" w:color="auto"/>
                <w:right w:val="none" w:sz="0" w:space="0" w:color="auto"/>
              </w:divBdr>
            </w:div>
          </w:divsChild>
        </w:div>
        <w:div w:id="664742656">
          <w:marLeft w:val="0"/>
          <w:marRight w:val="0"/>
          <w:marTop w:val="0"/>
          <w:marBottom w:val="0"/>
          <w:divBdr>
            <w:top w:val="none" w:sz="0" w:space="0" w:color="auto"/>
            <w:left w:val="none" w:sz="0" w:space="0" w:color="auto"/>
            <w:bottom w:val="none" w:sz="0" w:space="0" w:color="auto"/>
            <w:right w:val="none" w:sz="0" w:space="0" w:color="auto"/>
          </w:divBdr>
          <w:divsChild>
            <w:div w:id="1617520599">
              <w:marLeft w:val="0"/>
              <w:marRight w:val="0"/>
              <w:marTop w:val="0"/>
              <w:marBottom w:val="0"/>
              <w:divBdr>
                <w:top w:val="none" w:sz="0" w:space="0" w:color="auto"/>
                <w:left w:val="none" w:sz="0" w:space="0" w:color="auto"/>
                <w:bottom w:val="none" w:sz="0" w:space="0" w:color="auto"/>
                <w:right w:val="none" w:sz="0" w:space="0" w:color="auto"/>
              </w:divBdr>
            </w:div>
            <w:div w:id="1212962086">
              <w:marLeft w:val="0"/>
              <w:marRight w:val="0"/>
              <w:marTop w:val="0"/>
              <w:marBottom w:val="0"/>
              <w:divBdr>
                <w:top w:val="none" w:sz="0" w:space="0" w:color="auto"/>
                <w:left w:val="none" w:sz="0" w:space="0" w:color="auto"/>
                <w:bottom w:val="none" w:sz="0" w:space="0" w:color="auto"/>
                <w:right w:val="none" w:sz="0" w:space="0" w:color="auto"/>
              </w:divBdr>
            </w:div>
          </w:divsChild>
        </w:div>
        <w:div w:id="1152870099">
          <w:marLeft w:val="0"/>
          <w:marRight w:val="0"/>
          <w:marTop w:val="0"/>
          <w:marBottom w:val="0"/>
          <w:divBdr>
            <w:top w:val="none" w:sz="0" w:space="0" w:color="auto"/>
            <w:left w:val="none" w:sz="0" w:space="0" w:color="auto"/>
            <w:bottom w:val="none" w:sz="0" w:space="0" w:color="auto"/>
            <w:right w:val="none" w:sz="0" w:space="0" w:color="auto"/>
          </w:divBdr>
        </w:div>
        <w:div w:id="1330254489">
          <w:marLeft w:val="0"/>
          <w:marRight w:val="0"/>
          <w:marTop w:val="0"/>
          <w:marBottom w:val="0"/>
          <w:divBdr>
            <w:top w:val="none" w:sz="0" w:space="0" w:color="auto"/>
            <w:left w:val="none" w:sz="0" w:space="0" w:color="auto"/>
            <w:bottom w:val="none" w:sz="0" w:space="0" w:color="auto"/>
            <w:right w:val="none" w:sz="0" w:space="0" w:color="auto"/>
          </w:divBdr>
        </w:div>
        <w:div w:id="264656392">
          <w:marLeft w:val="0"/>
          <w:marRight w:val="0"/>
          <w:marTop w:val="0"/>
          <w:marBottom w:val="0"/>
          <w:divBdr>
            <w:top w:val="none" w:sz="0" w:space="0" w:color="auto"/>
            <w:left w:val="none" w:sz="0" w:space="0" w:color="auto"/>
            <w:bottom w:val="none" w:sz="0" w:space="0" w:color="auto"/>
            <w:right w:val="none" w:sz="0" w:space="0" w:color="auto"/>
          </w:divBdr>
        </w:div>
        <w:div w:id="58672033">
          <w:marLeft w:val="0"/>
          <w:marRight w:val="0"/>
          <w:marTop w:val="0"/>
          <w:marBottom w:val="0"/>
          <w:divBdr>
            <w:top w:val="none" w:sz="0" w:space="0" w:color="auto"/>
            <w:left w:val="none" w:sz="0" w:space="0" w:color="auto"/>
            <w:bottom w:val="none" w:sz="0" w:space="0" w:color="auto"/>
            <w:right w:val="none" w:sz="0" w:space="0" w:color="auto"/>
          </w:divBdr>
        </w:div>
        <w:div w:id="596713361">
          <w:marLeft w:val="0"/>
          <w:marRight w:val="0"/>
          <w:marTop w:val="0"/>
          <w:marBottom w:val="0"/>
          <w:divBdr>
            <w:top w:val="none" w:sz="0" w:space="0" w:color="auto"/>
            <w:left w:val="none" w:sz="0" w:space="0" w:color="auto"/>
            <w:bottom w:val="none" w:sz="0" w:space="0" w:color="auto"/>
            <w:right w:val="none" w:sz="0" w:space="0" w:color="auto"/>
          </w:divBdr>
        </w:div>
        <w:div w:id="19065522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08951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coin.org/bitcoin.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E6B28CB979401FBA12824F9141B896"/>
        <w:category>
          <w:name w:val="General"/>
          <w:gallery w:val="placeholder"/>
        </w:category>
        <w:types>
          <w:type w:val="bbPlcHdr"/>
        </w:types>
        <w:behaviors>
          <w:behavior w:val="content"/>
        </w:behaviors>
        <w:guid w:val="{0E80788F-CEE9-4DD2-AA6E-502849301A56}"/>
      </w:docPartPr>
      <w:docPartBody>
        <w:p w:rsidR="00855295" w:rsidRDefault="00BC4F1A">
          <w:pPr>
            <w:pStyle w:val="F4E6B28CB979401FBA12824F9141B896"/>
          </w:pPr>
          <w:r w:rsidRPr="005D3A03">
            <w:t>Figures title:</w:t>
          </w:r>
        </w:p>
      </w:docPartBody>
    </w:docPart>
    <w:docPart>
      <w:docPartPr>
        <w:name w:val="47CF7B41D1D24D4E9E4568AF2B5173A5"/>
        <w:category>
          <w:name w:val="General"/>
          <w:gallery w:val="placeholder"/>
        </w:category>
        <w:types>
          <w:type w:val="bbPlcHdr"/>
        </w:types>
        <w:behaviors>
          <w:behavior w:val="content"/>
        </w:behaviors>
        <w:guid w:val="{9D8F5D8D-9EB9-4016-AED4-8747F3434205}"/>
      </w:docPartPr>
      <w:docPartBody>
        <w:p w:rsidR="00855295" w:rsidRDefault="00BC4F1A">
          <w:pPr>
            <w:pStyle w:val="47CF7B41D1D24D4E9E4568AF2B5173A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1A"/>
    <w:rsid w:val="00010118"/>
    <w:rsid w:val="000B4825"/>
    <w:rsid w:val="00160626"/>
    <w:rsid w:val="00173F2B"/>
    <w:rsid w:val="00197974"/>
    <w:rsid w:val="001E20B4"/>
    <w:rsid w:val="00225808"/>
    <w:rsid w:val="002322CC"/>
    <w:rsid w:val="002450B6"/>
    <w:rsid w:val="003361E4"/>
    <w:rsid w:val="003443DF"/>
    <w:rsid w:val="0034493B"/>
    <w:rsid w:val="00384ED7"/>
    <w:rsid w:val="00415FF4"/>
    <w:rsid w:val="00441F82"/>
    <w:rsid w:val="00465549"/>
    <w:rsid w:val="00467547"/>
    <w:rsid w:val="005F6D91"/>
    <w:rsid w:val="00644C92"/>
    <w:rsid w:val="00787851"/>
    <w:rsid w:val="00847178"/>
    <w:rsid w:val="00855295"/>
    <w:rsid w:val="009E3004"/>
    <w:rsid w:val="00A30136"/>
    <w:rsid w:val="00AB637F"/>
    <w:rsid w:val="00AF2E03"/>
    <w:rsid w:val="00B32294"/>
    <w:rsid w:val="00B76F86"/>
    <w:rsid w:val="00B836CD"/>
    <w:rsid w:val="00BC4F1A"/>
    <w:rsid w:val="00C31AAD"/>
    <w:rsid w:val="00CE4330"/>
    <w:rsid w:val="00CF3E58"/>
    <w:rsid w:val="00D33260"/>
    <w:rsid w:val="00D403E6"/>
    <w:rsid w:val="00D67ECC"/>
    <w:rsid w:val="00DA421F"/>
    <w:rsid w:val="00DC5CE2"/>
    <w:rsid w:val="00DE2D23"/>
    <w:rsid w:val="00DE538C"/>
    <w:rsid w:val="00E4272C"/>
    <w:rsid w:val="00E84BB2"/>
    <w:rsid w:val="00EA0800"/>
    <w:rsid w:val="00EE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251B94F6347D3969373995DFA6F33">
    <w:name w:val="E33251B94F6347D3969373995DFA6F33"/>
  </w:style>
  <w:style w:type="paragraph" w:customStyle="1" w:styleId="5F21AD4EF3044DE8A508F6980F138EE8">
    <w:name w:val="5F21AD4EF3044DE8A508F6980F138EE8"/>
  </w:style>
  <w:style w:type="paragraph" w:customStyle="1" w:styleId="92325C2DE3664D8689F04CA534BECD31">
    <w:name w:val="92325C2DE3664D8689F04CA534BECD31"/>
  </w:style>
  <w:style w:type="paragraph" w:customStyle="1" w:styleId="8326919ACE934B83BD46A5A94110B0E3">
    <w:name w:val="8326919ACE934B83BD46A5A94110B0E3"/>
  </w:style>
  <w:style w:type="paragraph" w:customStyle="1" w:styleId="E71875FAC7BD447EB06EAACDE1BF1FE8">
    <w:name w:val="E71875FAC7BD447EB06EAACDE1BF1FE8"/>
  </w:style>
  <w:style w:type="paragraph" w:customStyle="1" w:styleId="D645A4AE853446698399D72CE3966A4F">
    <w:name w:val="D645A4AE853446698399D72CE3966A4F"/>
  </w:style>
  <w:style w:type="character" w:styleId="Emphasis">
    <w:name w:val="Emphasis"/>
    <w:basedOn w:val="DefaultParagraphFont"/>
    <w:uiPriority w:val="4"/>
    <w:unhideWhenUsed/>
    <w:qFormat/>
    <w:rPr>
      <w:i/>
      <w:iCs/>
    </w:rPr>
  </w:style>
  <w:style w:type="paragraph" w:customStyle="1" w:styleId="EB6BC9FD07EC420EADEF3D56B5A1FE1D">
    <w:name w:val="EB6BC9FD07EC420EADEF3D56B5A1FE1D"/>
  </w:style>
  <w:style w:type="paragraph" w:customStyle="1" w:styleId="566A5E8C62CD4510AF036ECAE20AA79B">
    <w:name w:val="566A5E8C62CD4510AF036ECAE20AA79B"/>
  </w:style>
  <w:style w:type="paragraph" w:customStyle="1" w:styleId="46CB4D6BD33241B5815E7F6697BE8963">
    <w:name w:val="46CB4D6BD33241B5815E7F6697BE8963"/>
  </w:style>
  <w:style w:type="paragraph" w:customStyle="1" w:styleId="DBB76014D4F74FBBB115BD8059FDF0DE">
    <w:name w:val="DBB76014D4F74FBBB115BD8059FDF0DE"/>
  </w:style>
  <w:style w:type="paragraph" w:customStyle="1" w:styleId="9D6D3A170D924E23B994BF46BFEF7A2D">
    <w:name w:val="9D6D3A170D924E23B994BF46BFEF7A2D"/>
  </w:style>
  <w:style w:type="paragraph" w:customStyle="1" w:styleId="EBAAB3BA997F40ABAFA88399EFE4186F">
    <w:name w:val="EBAAB3BA997F40ABAFA88399EFE4186F"/>
  </w:style>
  <w:style w:type="paragraph" w:customStyle="1" w:styleId="F9477BAF26714B74B5DC54A507F8895B">
    <w:name w:val="F9477BAF26714B74B5DC54A507F8895B"/>
  </w:style>
  <w:style w:type="paragraph" w:customStyle="1" w:styleId="458D63C9031C421C9C647894175F2B62">
    <w:name w:val="458D63C9031C421C9C647894175F2B62"/>
  </w:style>
  <w:style w:type="paragraph" w:customStyle="1" w:styleId="DD3E0097B8754BCDB8EDE22B9A3D11B0">
    <w:name w:val="DD3E0097B8754BCDB8EDE22B9A3D11B0"/>
  </w:style>
  <w:style w:type="paragraph" w:customStyle="1" w:styleId="C9E85C7B305841CF82297E25E2FEB005">
    <w:name w:val="C9E85C7B305841CF82297E25E2FEB005"/>
  </w:style>
  <w:style w:type="paragraph" w:customStyle="1" w:styleId="F7D99703EAE64AD4BF61FF74DCB7F972">
    <w:name w:val="F7D99703EAE64AD4BF61FF74DCB7F972"/>
  </w:style>
  <w:style w:type="paragraph" w:customStyle="1" w:styleId="28A6C329D38841FB8E67EDB3C338AAAE">
    <w:name w:val="28A6C329D38841FB8E67EDB3C338AAAE"/>
  </w:style>
  <w:style w:type="paragraph" w:customStyle="1" w:styleId="C8D1AB77C19E4884BF12B1667C82FC95">
    <w:name w:val="C8D1AB77C19E4884BF12B1667C82FC95"/>
  </w:style>
  <w:style w:type="paragraph" w:customStyle="1" w:styleId="B89EF74B4884480C90CE37EADEE1F29D">
    <w:name w:val="B89EF74B4884480C90CE37EADEE1F29D"/>
  </w:style>
  <w:style w:type="paragraph" w:customStyle="1" w:styleId="CD0D024AA24249CABEBEA049FF9958EA">
    <w:name w:val="CD0D024AA24249CABEBEA049FF9958EA"/>
  </w:style>
  <w:style w:type="paragraph" w:customStyle="1" w:styleId="1934169787314D2C9D6C9937CED9480D">
    <w:name w:val="1934169787314D2C9D6C9937CED9480D"/>
  </w:style>
  <w:style w:type="paragraph" w:customStyle="1" w:styleId="A7244FBC3DEC49EABF5C60D2244486C4">
    <w:name w:val="A7244FBC3DEC49EABF5C60D2244486C4"/>
  </w:style>
  <w:style w:type="paragraph" w:customStyle="1" w:styleId="C2DEEE0CDD314237956CA24582DC78C4">
    <w:name w:val="C2DEEE0CDD314237956CA24582DC78C4"/>
  </w:style>
  <w:style w:type="paragraph" w:customStyle="1" w:styleId="91117734FCC14CC79F4B81869DE8CD0B">
    <w:name w:val="91117734FCC14CC79F4B81869DE8CD0B"/>
  </w:style>
  <w:style w:type="paragraph" w:customStyle="1" w:styleId="A65AF2C7559442C793A41C1268CED71A">
    <w:name w:val="A65AF2C7559442C793A41C1268CED71A"/>
  </w:style>
  <w:style w:type="paragraph" w:customStyle="1" w:styleId="9743E28095BC47D1B9B9428A133EEC0C">
    <w:name w:val="9743E28095BC47D1B9B9428A133EEC0C"/>
  </w:style>
  <w:style w:type="paragraph" w:customStyle="1" w:styleId="D2F0A595738F44A287B142D29C4ED9A8">
    <w:name w:val="D2F0A595738F44A287B142D29C4ED9A8"/>
  </w:style>
  <w:style w:type="paragraph" w:customStyle="1" w:styleId="B6BB1B2785964CA9A7FD84342FFFC52A">
    <w:name w:val="B6BB1B2785964CA9A7FD84342FFFC52A"/>
  </w:style>
  <w:style w:type="paragraph" w:customStyle="1" w:styleId="D8D588F9EC394AE587C34AF31C8749E9">
    <w:name w:val="D8D588F9EC394AE587C34AF31C8749E9"/>
  </w:style>
  <w:style w:type="paragraph" w:customStyle="1" w:styleId="40E2D7A5E13D4D079170431FE2D27482">
    <w:name w:val="40E2D7A5E13D4D079170431FE2D27482"/>
  </w:style>
  <w:style w:type="paragraph" w:customStyle="1" w:styleId="AFCBEC0F0E174CB5815047F8FAA4E742">
    <w:name w:val="AFCBEC0F0E174CB5815047F8FAA4E742"/>
  </w:style>
  <w:style w:type="paragraph" w:customStyle="1" w:styleId="524E6765CBA94BBC85243C8E3E72336B">
    <w:name w:val="524E6765CBA94BBC85243C8E3E72336B"/>
  </w:style>
  <w:style w:type="paragraph" w:customStyle="1" w:styleId="BE90B24FA7F44DA998B878BDE1F5F42A">
    <w:name w:val="BE90B24FA7F44DA998B878BDE1F5F42A"/>
  </w:style>
  <w:style w:type="paragraph" w:customStyle="1" w:styleId="73105A2B5EA84246B97B2E33DA1FC3F1">
    <w:name w:val="73105A2B5EA84246B97B2E33DA1FC3F1"/>
  </w:style>
  <w:style w:type="paragraph" w:customStyle="1" w:styleId="9C8AECD114A840F0B8D2CE27B305F2E9">
    <w:name w:val="9C8AECD114A840F0B8D2CE27B305F2E9"/>
  </w:style>
  <w:style w:type="paragraph" w:customStyle="1" w:styleId="A01CB209C7B545589B61546F078049B0">
    <w:name w:val="A01CB209C7B545589B61546F078049B0"/>
  </w:style>
  <w:style w:type="paragraph" w:customStyle="1" w:styleId="5A85DE6F3D97433A9A7C490335D6BDF7">
    <w:name w:val="5A85DE6F3D97433A9A7C490335D6BDF7"/>
  </w:style>
  <w:style w:type="paragraph" w:customStyle="1" w:styleId="CF249BCA7634474F9123C57A4D6D3B08">
    <w:name w:val="CF249BCA7634474F9123C57A4D6D3B08"/>
  </w:style>
  <w:style w:type="paragraph" w:customStyle="1" w:styleId="0B2DD2A1525E487AB27A735C7633C54D">
    <w:name w:val="0B2DD2A1525E487AB27A735C7633C54D"/>
  </w:style>
  <w:style w:type="paragraph" w:customStyle="1" w:styleId="EF1830D35F5A44A78B7AAA925EEE75DD">
    <w:name w:val="EF1830D35F5A44A78B7AAA925EEE75DD"/>
  </w:style>
  <w:style w:type="paragraph" w:customStyle="1" w:styleId="FCB8EE6954244581A4E6FD3A23894EEF">
    <w:name w:val="FCB8EE6954244581A4E6FD3A23894EEF"/>
  </w:style>
  <w:style w:type="paragraph" w:customStyle="1" w:styleId="1E76C13221BD4E5B84B855FC1894795A">
    <w:name w:val="1E76C13221BD4E5B84B855FC1894795A"/>
  </w:style>
  <w:style w:type="paragraph" w:customStyle="1" w:styleId="D5D9954AA66545B68FE8496885C7BA2B">
    <w:name w:val="D5D9954AA66545B68FE8496885C7BA2B"/>
  </w:style>
  <w:style w:type="paragraph" w:customStyle="1" w:styleId="45801B8C5F334127B3B40C8B2D551B2B">
    <w:name w:val="45801B8C5F334127B3B40C8B2D551B2B"/>
  </w:style>
  <w:style w:type="paragraph" w:customStyle="1" w:styleId="8C0B5ED2880D424F9A09A0B1CD668D79">
    <w:name w:val="8C0B5ED2880D424F9A09A0B1CD668D79"/>
  </w:style>
  <w:style w:type="paragraph" w:customStyle="1" w:styleId="F882539FC123461FA79C1FB45AF7A465">
    <w:name w:val="F882539FC123461FA79C1FB45AF7A465"/>
  </w:style>
  <w:style w:type="paragraph" w:customStyle="1" w:styleId="D7ECFAB3D7A6451C98230112CEFC0BEE">
    <w:name w:val="D7ECFAB3D7A6451C98230112CEFC0BEE"/>
  </w:style>
  <w:style w:type="paragraph" w:customStyle="1" w:styleId="ED62F0D5667149A78AB0335AC5A07CB3">
    <w:name w:val="ED62F0D5667149A78AB0335AC5A07CB3"/>
  </w:style>
  <w:style w:type="paragraph" w:customStyle="1" w:styleId="B76F8489729540FBA0954DDAC4849B5C">
    <w:name w:val="B76F8489729540FBA0954DDAC4849B5C"/>
  </w:style>
  <w:style w:type="paragraph" w:customStyle="1" w:styleId="6988B451F5F3439D8E23E08A8907FC47">
    <w:name w:val="6988B451F5F3439D8E23E08A8907FC47"/>
  </w:style>
  <w:style w:type="paragraph" w:customStyle="1" w:styleId="096A6E72C9224E3BB84A43E1A524A310">
    <w:name w:val="096A6E72C9224E3BB84A43E1A524A310"/>
  </w:style>
  <w:style w:type="paragraph" w:customStyle="1" w:styleId="2A08A8B72D1A4FD38B5823A87E4D39F3">
    <w:name w:val="2A08A8B72D1A4FD38B5823A87E4D39F3"/>
  </w:style>
  <w:style w:type="paragraph" w:customStyle="1" w:styleId="BFFF07D636724C379F35728DFAE62518">
    <w:name w:val="BFFF07D636724C379F35728DFAE62518"/>
  </w:style>
  <w:style w:type="paragraph" w:customStyle="1" w:styleId="7711E3462A684E369500913788B96406">
    <w:name w:val="7711E3462A684E369500913788B96406"/>
  </w:style>
  <w:style w:type="paragraph" w:customStyle="1" w:styleId="D6B52487D0724C049781669F790486AC">
    <w:name w:val="D6B52487D0724C049781669F790486AC"/>
  </w:style>
  <w:style w:type="paragraph" w:customStyle="1" w:styleId="5D8A8F23290344B183CB5936D71424E7">
    <w:name w:val="5D8A8F23290344B183CB5936D71424E7"/>
  </w:style>
  <w:style w:type="paragraph" w:customStyle="1" w:styleId="926BA3A6061C498D85354F6C9A456B8B">
    <w:name w:val="926BA3A6061C498D85354F6C9A456B8B"/>
  </w:style>
  <w:style w:type="paragraph" w:customStyle="1" w:styleId="6865BFD98DC8410B89B89C13E3DEC68F">
    <w:name w:val="6865BFD98DC8410B89B89C13E3DEC68F"/>
  </w:style>
  <w:style w:type="paragraph" w:customStyle="1" w:styleId="4B7FDE87D0AF40EDAE12BF333A5E2612">
    <w:name w:val="4B7FDE87D0AF40EDAE12BF333A5E2612"/>
  </w:style>
  <w:style w:type="paragraph" w:customStyle="1" w:styleId="9047860F2F3440779BD12058B9FFD2D0">
    <w:name w:val="9047860F2F3440779BD12058B9FFD2D0"/>
  </w:style>
  <w:style w:type="paragraph" w:customStyle="1" w:styleId="F4E6B28CB979401FBA12824F9141B896">
    <w:name w:val="F4E6B28CB979401FBA12824F9141B896"/>
  </w:style>
  <w:style w:type="paragraph" w:customStyle="1" w:styleId="47CF7B41D1D24D4E9E4568AF2B5173A5">
    <w:name w:val="47CF7B41D1D24D4E9E4568AF2B5173A5"/>
  </w:style>
  <w:style w:type="paragraph" w:customStyle="1" w:styleId="A37013C806D5475B8E458C9914103D97">
    <w:name w:val="A37013C806D5475B8E458C9914103D97"/>
    <w:rsid w:val="00160626"/>
  </w:style>
  <w:style w:type="paragraph" w:customStyle="1" w:styleId="D78ACDC31D6B4BEAA222DADCD5D00B08">
    <w:name w:val="D78ACDC31D6B4BEAA222DADCD5D00B08"/>
    <w:rsid w:val="00160626"/>
  </w:style>
  <w:style w:type="paragraph" w:customStyle="1" w:styleId="71FA0B4193344FFBA25574FB9E305EB9">
    <w:name w:val="71FA0B4193344FFBA25574FB9E305EB9"/>
    <w:rsid w:val="00160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BLOCKCHAIN TECHNOLOGY IN CLOUD COMPUTING SECURITY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D54AC-B9D1-445B-9E04-40800385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7386</TotalTime>
  <Pages>50</Pages>
  <Words>10915</Words>
  <Characters>62221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Happyus Publishers</cp:lastModifiedBy>
  <cp:revision>1261</cp:revision>
  <dcterms:created xsi:type="dcterms:W3CDTF">2021-07-11T16:24:00Z</dcterms:created>
  <dcterms:modified xsi:type="dcterms:W3CDTF">2021-08-25T12:13:00Z</dcterms:modified>
</cp:coreProperties>
</file>